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B8311" w14:textId="77777777" w:rsidR="0001607F" w:rsidRPr="0049411B" w:rsidRDefault="0001607F" w:rsidP="002C4FAA">
      <w:pPr>
        <w:pStyle w:val="OPORD"/>
        <w:ind w:left="0"/>
        <w:jc w:val="right"/>
        <w:rPr>
          <w:rFonts w:cs="Arial"/>
        </w:rPr>
      </w:pPr>
      <w:bookmarkStart w:id="0" w:name="_Hlk125016591"/>
      <w:bookmarkEnd w:id="0"/>
      <w:r w:rsidRPr="0049411B">
        <w:rPr>
          <w:rFonts w:cs="Arial"/>
        </w:rPr>
        <w:t xml:space="preserve">HQ, 4-9 IN </w:t>
      </w:r>
    </w:p>
    <w:p w14:paraId="74AFE017" w14:textId="77777777" w:rsidR="0001607F" w:rsidRPr="0049411B" w:rsidRDefault="0001607F" w:rsidP="002C4FAA">
      <w:pPr>
        <w:pStyle w:val="OPORD"/>
        <w:ind w:left="0"/>
        <w:jc w:val="right"/>
        <w:rPr>
          <w:rFonts w:cs="Arial"/>
        </w:rPr>
      </w:pPr>
      <w:r w:rsidRPr="0049411B">
        <w:rPr>
          <w:rFonts w:cs="Arial"/>
        </w:rPr>
        <w:t>Fort Carson, CO 80913</w:t>
      </w:r>
    </w:p>
    <w:p w14:paraId="1A34C60C" w14:textId="4388C99D" w:rsidR="0001607F" w:rsidRPr="0049411B" w:rsidRDefault="00B40EE8" w:rsidP="002C4FAA">
      <w:pPr>
        <w:pStyle w:val="OPORD"/>
        <w:ind w:left="0"/>
        <w:jc w:val="right"/>
        <w:rPr>
          <w:rFonts w:cs="Arial"/>
        </w:rPr>
      </w:pPr>
      <w:r>
        <w:rPr>
          <w:rFonts w:cs="Arial"/>
        </w:rPr>
        <w:t>d</w:t>
      </w:r>
      <w:r w:rsidR="00801E42">
        <w:rPr>
          <w:rFonts w:cs="Arial"/>
        </w:rPr>
        <w:t>09</w:t>
      </w:r>
      <w:r w:rsidR="0001607F" w:rsidRPr="0049411B">
        <w:rPr>
          <w:rFonts w:cs="Arial"/>
        </w:rPr>
        <w:t>1</w:t>
      </w:r>
      <w:r w:rsidR="00801E42">
        <w:rPr>
          <w:rFonts w:cs="Arial"/>
        </w:rPr>
        <w:t>700FEB</w:t>
      </w:r>
      <w:r w:rsidR="0001607F" w:rsidRPr="0049411B">
        <w:rPr>
          <w:rFonts w:cs="Arial"/>
        </w:rPr>
        <w:t>2023</w:t>
      </w:r>
    </w:p>
    <w:p w14:paraId="759E7F37" w14:textId="77777777" w:rsidR="00256173" w:rsidRPr="0049411B" w:rsidRDefault="00256173" w:rsidP="002C4FAA">
      <w:pPr>
        <w:pStyle w:val="OPORD"/>
        <w:ind w:left="0"/>
        <w:rPr>
          <w:rFonts w:cs="Arial"/>
        </w:rPr>
      </w:pPr>
    </w:p>
    <w:p w14:paraId="5C835E69" w14:textId="5CC7CD5B" w:rsidR="004B11A5" w:rsidRPr="0049411B" w:rsidRDefault="0001607F" w:rsidP="002C4FAA">
      <w:pPr>
        <w:pStyle w:val="OPORD"/>
        <w:ind w:left="0"/>
        <w:rPr>
          <w:rFonts w:cs="Arial"/>
        </w:rPr>
      </w:pPr>
      <w:r w:rsidRPr="0049411B">
        <w:rPr>
          <w:rFonts w:cs="Arial"/>
        </w:rPr>
        <w:t>OPORD 23-01 (O</w:t>
      </w:r>
      <w:r w:rsidR="001F6CAB">
        <w:rPr>
          <w:rFonts w:cs="Arial"/>
        </w:rPr>
        <w:t>PERATION</w:t>
      </w:r>
      <w:r w:rsidRPr="0049411B">
        <w:rPr>
          <w:rFonts w:cs="Arial"/>
        </w:rPr>
        <w:t xml:space="preserve"> MANCHU RAMPAGE – Platoon Table III-VI Certification) (UNCLASSIFIED)</w:t>
      </w:r>
    </w:p>
    <w:p w14:paraId="36C9BEAF" w14:textId="77777777" w:rsidR="006E6419" w:rsidRDefault="00F608F5" w:rsidP="00045C0B">
      <w:pPr>
        <w:pStyle w:val="References"/>
        <w:rPr>
          <w:rStyle w:val="ReferencesChar"/>
          <w:rFonts w:cs="Arial"/>
        </w:rPr>
      </w:pPr>
      <w:r w:rsidRPr="0049411B">
        <w:rPr>
          <w:rStyle w:val="ReferencesChar"/>
          <w:rFonts w:cs="Arial"/>
          <w:b/>
        </w:rPr>
        <w:t>References</w:t>
      </w:r>
      <w:r w:rsidRPr="0049411B">
        <w:rPr>
          <w:rStyle w:val="ReferencesChar"/>
          <w:rFonts w:cs="Arial"/>
        </w:rPr>
        <w:t xml:space="preserve">: </w:t>
      </w:r>
    </w:p>
    <w:p w14:paraId="74A4FF8F" w14:textId="77777777" w:rsidR="0030173A" w:rsidRPr="0030173A" w:rsidRDefault="00000000" w:rsidP="0030173A">
      <w:pPr>
        <w:pStyle w:val="References"/>
        <w:numPr>
          <w:ilvl w:val="1"/>
          <w:numId w:val="29"/>
        </w:numPr>
        <w:rPr>
          <w:rStyle w:val="ReferencesChar"/>
          <w:rFonts w:cs="Arial"/>
          <w:bCs/>
        </w:rPr>
      </w:pPr>
      <w:hyperlink r:id="rId13" w:history="1">
        <w:r w:rsidR="0030173A" w:rsidRPr="00D33276">
          <w:rPr>
            <w:rStyle w:val="Hyperlink"/>
            <w:rFonts w:cs="Arial"/>
            <w:bCs/>
          </w:rPr>
          <w:t>TC 3-20.0 Integrated Weapons Training Strategy (June 2019)</w:t>
        </w:r>
      </w:hyperlink>
    </w:p>
    <w:p w14:paraId="78ED15CB" w14:textId="77777777" w:rsidR="0030173A" w:rsidRPr="0030173A" w:rsidRDefault="00000000" w:rsidP="0030173A">
      <w:pPr>
        <w:pStyle w:val="References"/>
        <w:numPr>
          <w:ilvl w:val="1"/>
          <w:numId w:val="29"/>
        </w:numPr>
        <w:rPr>
          <w:rStyle w:val="ReferencesChar"/>
          <w:rFonts w:cs="Arial"/>
          <w:bCs/>
        </w:rPr>
      </w:pPr>
      <w:hyperlink r:id="rId14" w:history="1">
        <w:r w:rsidR="0030173A" w:rsidRPr="00D33276">
          <w:rPr>
            <w:rStyle w:val="Hyperlink"/>
            <w:rFonts w:cs="Arial"/>
            <w:bCs/>
          </w:rPr>
          <w:t>FC REG 350-1 (FOUO)</w:t>
        </w:r>
      </w:hyperlink>
    </w:p>
    <w:p w14:paraId="3A6A0EE6" w14:textId="77777777" w:rsidR="0030173A" w:rsidRPr="0030173A" w:rsidRDefault="00000000" w:rsidP="0030173A">
      <w:pPr>
        <w:pStyle w:val="References"/>
        <w:numPr>
          <w:ilvl w:val="1"/>
          <w:numId w:val="29"/>
        </w:numPr>
        <w:rPr>
          <w:rStyle w:val="ReferencesChar"/>
          <w:rFonts w:cs="Arial"/>
          <w:bCs/>
        </w:rPr>
      </w:pPr>
      <w:hyperlink r:id="rId15" w:history="1">
        <w:r w:rsidR="0030173A" w:rsidRPr="00D33276">
          <w:rPr>
            <w:rStyle w:val="Hyperlink"/>
            <w:rFonts w:cs="Arial"/>
            <w:bCs/>
          </w:rPr>
          <w:t>FC REG 700-15 Fort Carson Ammunition Handbook</w:t>
        </w:r>
      </w:hyperlink>
    </w:p>
    <w:p w14:paraId="11CA54AA" w14:textId="77777777" w:rsidR="0030173A" w:rsidRPr="0030173A" w:rsidRDefault="00000000" w:rsidP="0030173A">
      <w:pPr>
        <w:pStyle w:val="References"/>
        <w:numPr>
          <w:ilvl w:val="1"/>
          <w:numId w:val="29"/>
        </w:numPr>
        <w:rPr>
          <w:rStyle w:val="ReferencesChar"/>
          <w:rFonts w:cs="Arial"/>
          <w:bCs/>
        </w:rPr>
      </w:pPr>
      <w:hyperlink r:id="rId16" w:history="1">
        <w:r w:rsidR="0030173A" w:rsidRPr="00D33276">
          <w:rPr>
            <w:rStyle w:val="Hyperlink"/>
            <w:rFonts w:cs="Arial"/>
            <w:bCs/>
          </w:rPr>
          <w:t>DA PAM 385-64 Ammunition &amp; Explosive Safety Standards</w:t>
        </w:r>
      </w:hyperlink>
    </w:p>
    <w:p w14:paraId="1A1EBFB3" w14:textId="77777777" w:rsidR="0030173A" w:rsidRDefault="00000000" w:rsidP="0030173A">
      <w:pPr>
        <w:pStyle w:val="References"/>
        <w:numPr>
          <w:ilvl w:val="1"/>
          <w:numId w:val="29"/>
        </w:numPr>
        <w:rPr>
          <w:rStyle w:val="ReferencesChar"/>
          <w:rFonts w:cs="Arial"/>
          <w:bCs/>
        </w:rPr>
      </w:pPr>
      <w:hyperlink r:id="rId17" w:anchor="InplviewHashfbd7f40f-a8a8-47d7-906e-5d5be9f20471=" w:history="1">
        <w:r w:rsidR="0030173A" w:rsidRPr="004770AC">
          <w:rPr>
            <w:rStyle w:val="Hyperlink"/>
            <w:rFonts w:cs="Arial"/>
            <w:bCs/>
          </w:rPr>
          <w:t>Fort Carson Regulations</w:t>
        </w:r>
      </w:hyperlink>
    </w:p>
    <w:p w14:paraId="28ACE383" w14:textId="77777777" w:rsidR="004770AC" w:rsidRPr="0030173A" w:rsidRDefault="0048330B" w:rsidP="0030173A">
      <w:pPr>
        <w:pStyle w:val="References"/>
        <w:numPr>
          <w:ilvl w:val="1"/>
          <w:numId w:val="29"/>
        </w:numPr>
        <w:rPr>
          <w:rStyle w:val="ReferencesChar"/>
          <w:rFonts w:cs="Arial"/>
          <w:bCs/>
        </w:rPr>
      </w:pPr>
      <w:r>
        <w:t xml:space="preserve"> </w:t>
      </w:r>
      <w:hyperlink r:id="rId18" w:history="1">
        <w:r w:rsidR="004770AC" w:rsidRPr="004770AC">
          <w:rPr>
            <w:rStyle w:val="Hyperlink"/>
            <w:rFonts w:cs="Arial"/>
            <w:bCs/>
          </w:rPr>
          <w:t>FCCO Map Data</w:t>
        </w:r>
      </w:hyperlink>
    </w:p>
    <w:p w14:paraId="0BA0D5E2" w14:textId="098E939C" w:rsidR="006E6419" w:rsidRPr="0049411B" w:rsidRDefault="006E6419" w:rsidP="006E6419">
      <w:pPr>
        <w:pStyle w:val="References"/>
        <w:rPr>
          <w:rFonts w:eastAsia="Times New Roman" w:cs="Arial"/>
        </w:rPr>
      </w:pPr>
      <w:r w:rsidRPr="0049411B">
        <w:rPr>
          <w:rFonts w:cs="Arial"/>
          <w:b/>
        </w:rPr>
        <w:t xml:space="preserve">Time Zone Used Throughout the </w:t>
      </w:r>
      <w:r w:rsidR="0001607F" w:rsidRPr="0049411B">
        <w:rPr>
          <w:rFonts w:cs="Arial"/>
          <w:b/>
        </w:rPr>
        <w:t xml:space="preserve">WARNO </w:t>
      </w:r>
      <w:r w:rsidR="00765E82">
        <w:rPr>
          <w:rFonts w:cs="Arial"/>
          <w:b/>
        </w:rPr>
        <w:t>2</w:t>
      </w:r>
      <w:r w:rsidR="0001607F" w:rsidRPr="0049411B">
        <w:rPr>
          <w:rFonts w:cs="Arial"/>
          <w:b/>
        </w:rPr>
        <w:t xml:space="preserve"> to OPORD 23-</w:t>
      </w:r>
      <w:r w:rsidR="00AA2972">
        <w:rPr>
          <w:rFonts w:cs="Arial"/>
          <w:b/>
        </w:rPr>
        <w:t>0</w:t>
      </w:r>
      <w:r w:rsidR="0001607F" w:rsidRPr="0049411B">
        <w:rPr>
          <w:rFonts w:cs="Arial"/>
          <w:b/>
        </w:rPr>
        <w:t>1: Local</w:t>
      </w:r>
      <w:r w:rsidR="00C36839" w:rsidRPr="0049411B">
        <w:rPr>
          <w:rFonts w:cs="Arial"/>
          <w:b/>
        </w:rPr>
        <w:t xml:space="preserve"> (MST)</w:t>
      </w:r>
      <w:r w:rsidR="0001607F" w:rsidRPr="0049411B">
        <w:rPr>
          <w:rFonts w:cs="Arial"/>
          <w:b/>
        </w:rPr>
        <w:t>.</w:t>
      </w:r>
    </w:p>
    <w:p w14:paraId="343A08E8" w14:textId="1D33D43F" w:rsidR="002C4FAA" w:rsidRPr="0049411B" w:rsidRDefault="006E6419" w:rsidP="00693AD1">
      <w:pPr>
        <w:pStyle w:val="References"/>
        <w:rPr>
          <w:rFonts w:cs="Arial"/>
        </w:rPr>
      </w:pPr>
      <w:r w:rsidRPr="0049411B">
        <w:rPr>
          <w:rFonts w:cs="Arial"/>
          <w:b/>
        </w:rPr>
        <w:t>Task Organization</w:t>
      </w:r>
      <w:r w:rsidR="0001607F" w:rsidRPr="0049411B">
        <w:rPr>
          <w:rFonts w:cs="Arial"/>
        </w:rPr>
        <w:t>:</w:t>
      </w:r>
      <w:r w:rsidR="007A0099">
        <w:rPr>
          <w:rFonts w:cs="Arial"/>
        </w:rPr>
        <w:t xml:space="preserve"> (NO CHANGE)</w:t>
      </w:r>
      <w:r w:rsidR="0001607F" w:rsidRPr="0049411B">
        <w:rPr>
          <w:rFonts w:cs="Arial"/>
        </w:rPr>
        <w:t xml:space="preserve">. </w:t>
      </w:r>
    </w:p>
    <w:p w14:paraId="317482E6" w14:textId="1213FE87" w:rsidR="006E6419" w:rsidRPr="0049411B" w:rsidRDefault="009060E1" w:rsidP="00481934">
      <w:pPr>
        <w:pStyle w:val="UMilpara"/>
      </w:pPr>
      <w:r w:rsidRPr="0049411B">
        <w:rPr>
          <w:b/>
          <w:bCs/>
          <w:u w:val="single"/>
        </w:rPr>
        <w:t>Situation</w:t>
      </w:r>
      <w:r w:rsidRPr="00690745">
        <w:rPr>
          <w:b/>
          <w:bCs/>
        </w:rPr>
        <w:t>.</w:t>
      </w:r>
      <w:r w:rsidR="00043379" w:rsidRPr="0049411B">
        <w:t xml:space="preserve"> </w:t>
      </w:r>
      <w:r w:rsidR="007A0099">
        <w:t>(NO CHANGE)</w:t>
      </w:r>
      <w:r w:rsidRPr="0049411B">
        <w:t>.</w:t>
      </w:r>
    </w:p>
    <w:p w14:paraId="5DCE8A7E" w14:textId="77777777" w:rsidR="0049248A" w:rsidRPr="0049411B" w:rsidRDefault="006E6419" w:rsidP="00B37C63">
      <w:pPr>
        <w:pStyle w:val="UMilpara"/>
        <w:numPr>
          <w:ilvl w:val="1"/>
          <w:numId w:val="22"/>
        </w:numPr>
      </w:pPr>
      <w:r w:rsidRPr="0049411B">
        <w:rPr>
          <w:u w:val="single"/>
        </w:rPr>
        <w:t>Area of Interest</w:t>
      </w:r>
      <w:r w:rsidR="0049248A" w:rsidRPr="0049411B">
        <w:t>.</w:t>
      </w:r>
      <w:r w:rsidR="00A35521" w:rsidRPr="0049411B">
        <w:t xml:space="preserve"> The AI includes all FCCO. </w:t>
      </w:r>
      <w:r w:rsidR="003A78C5" w:rsidRPr="0049411B">
        <w:t>(Reference Annex B – Intelligence)</w:t>
      </w:r>
      <w:r w:rsidR="003A78C5">
        <w:t>.</w:t>
      </w:r>
    </w:p>
    <w:p w14:paraId="57A3F4EA" w14:textId="53276B9B" w:rsidR="006E6419" w:rsidRPr="0049411B" w:rsidRDefault="006E6419" w:rsidP="008B2C6C">
      <w:pPr>
        <w:pStyle w:val="UMilpara"/>
        <w:numPr>
          <w:ilvl w:val="1"/>
          <w:numId w:val="22"/>
        </w:numPr>
      </w:pPr>
      <w:r w:rsidRPr="0049411B">
        <w:rPr>
          <w:u w:val="single"/>
        </w:rPr>
        <w:t>Area of Operations</w:t>
      </w:r>
      <w:r w:rsidRPr="0049411B">
        <w:t>.</w:t>
      </w:r>
      <w:r w:rsidR="00A35521" w:rsidRPr="0049411B">
        <w:rPr>
          <w:color w:val="000000" w:themeColor="text1"/>
        </w:rPr>
        <w:t xml:space="preserve"> </w:t>
      </w:r>
      <w:r w:rsidR="003A78C5" w:rsidRPr="0049411B">
        <w:t>(Reference Annex B – Intelligence</w:t>
      </w:r>
      <w:r w:rsidR="4433C7B3">
        <w:t>, Appendix 1 – Intelligence Estimate</w:t>
      </w:r>
      <w:r w:rsidR="003A78C5">
        <w:t>).</w:t>
      </w:r>
    </w:p>
    <w:p w14:paraId="47F7997D" w14:textId="7BCC77C9" w:rsidR="006E6419" w:rsidRPr="0049411B" w:rsidRDefault="006E6419" w:rsidP="008B2C6C">
      <w:pPr>
        <w:pStyle w:val="UMilpara"/>
        <w:numPr>
          <w:ilvl w:val="1"/>
          <w:numId w:val="22"/>
        </w:numPr>
      </w:pPr>
      <w:r w:rsidRPr="0049411B">
        <w:rPr>
          <w:u w:val="single"/>
        </w:rPr>
        <w:t>Enemy Forces</w:t>
      </w:r>
      <w:r w:rsidRPr="0049411B">
        <w:t>.</w:t>
      </w:r>
      <w:r w:rsidR="001D33D9" w:rsidRPr="0049411B">
        <w:t xml:space="preserve"> (Reference Annex B – Intelligence</w:t>
      </w:r>
      <w:r w:rsidR="0F21369B">
        <w:t>, Appendix 1 – Intelligence Estimate</w:t>
      </w:r>
      <w:r w:rsidR="001D33D9" w:rsidRPr="0049411B">
        <w:t>)</w:t>
      </w:r>
      <w:r w:rsidR="003A78C5">
        <w:t>.</w:t>
      </w:r>
    </w:p>
    <w:p w14:paraId="00C81A25" w14:textId="63ABF616" w:rsidR="00C36839" w:rsidRPr="0049411B" w:rsidRDefault="00C36839" w:rsidP="00C36839">
      <w:pPr>
        <w:pStyle w:val="UMilpara"/>
        <w:numPr>
          <w:ilvl w:val="2"/>
          <w:numId w:val="22"/>
        </w:numPr>
      </w:pPr>
      <w:r w:rsidRPr="0049411B">
        <w:rPr>
          <w:u w:val="single"/>
        </w:rPr>
        <w:t>Terrain</w:t>
      </w:r>
      <w:r w:rsidRPr="0049411B">
        <w:t xml:space="preserve">. </w:t>
      </w:r>
      <w:r w:rsidR="003A78C5" w:rsidRPr="0049411B">
        <w:t>(Reference Annex B – Intelligence</w:t>
      </w:r>
      <w:r w:rsidR="40CB8EE8">
        <w:t>, Appendix 1 – Intelligence Estimate</w:t>
      </w:r>
      <w:r w:rsidR="003A78C5" w:rsidRPr="0049411B">
        <w:t>)</w:t>
      </w:r>
      <w:r w:rsidR="003A78C5">
        <w:t>.</w:t>
      </w:r>
    </w:p>
    <w:p w14:paraId="179FA6BB" w14:textId="7BA0DC3C" w:rsidR="00C36839" w:rsidRPr="0049411B" w:rsidRDefault="00C36839" w:rsidP="00C36839">
      <w:pPr>
        <w:pStyle w:val="UMilpara"/>
        <w:numPr>
          <w:ilvl w:val="2"/>
          <w:numId w:val="22"/>
        </w:numPr>
      </w:pPr>
      <w:r w:rsidRPr="0049411B">
        <w:rPr>
          <w:u w:val="single"/>
        </w:rPr>
        <w:t>Weather</w:t>
      </w:r>
      <w:r w:rsidRPr="0049411B">
        <w:t>.</w:t>
      </w:r>
      <w:r w:rsidR="003A78C5">
        <w:t xml:space="preserve"> </w:t>
      </w:r>
      <w:r w:rsidR="003A78C5" w:rsidRPr="0049411B">
        <w:t>(Reference Annex B – Intelligence</w:t>
      </w:r>
      <w:r w:rsidR="31205BB5">
        <w:t>, Appendix 1 – Intelligence Estimate</w:t>
      </w:r>
      <w:r w:rsidR="003A78C5" w:rsidRPr="0049411B">
        <w:t>)</w:t>
      </w:r>
      <w:r w:rsidR="003A78C5">
        <w:t>.</w:t>
      </w:r>
    </w:p>
    <w:p w14:paraId="62CC0AA1" w14:textId="698572A5" w:rsidR="00C36839" w:rsidRPr="0049411B" w:rsidRDefault="00C36839" w:rsidP="00C36839">
      <w:pPr>
        <w:pStyle w:val="UMilpara"/>
        <w:numPr>
          <w:ilvl w:val="2"/>
          <w:numId w:val="22"/>
        </w:numPr>
      </w:pPr>
      <w:r w:rsidRPr="0049411B">
        <w:rPr>
          <w:u w:val="single"/>
        </w:rPr>
        <w:t>Civil Considerations</w:t>
      </w:r>
      <w:r w:rsidRPr="0049411B">
        <w:t>.</w:t>
      </w:r>
      <w:r w:rsidR="003A78C5">
        <w:t xml:space="preserve"> </w:t>
      </w:r>
      <w:r w:rsidR="003A78C5" w:rsidRPr="0049411B">
        <w:t>(Reference Annex B – Intelligence</w:t>
      </w:r>
      <w:r w:rsidR="7A7B4320">
        <w:t>, Appendix 1 – Intelligence Estimate</w:t>
      </w:r>
      <w:r w:rsidR="003A78C5" w:rsidRPr="0049411B">
        <w:t>)</w:t>
      </w:r>
      <w:r w:rsidR="003A78C5">
        <w:t>.</w:t>
      </w:r>
    </w:p>
    <w:p w14:paraId="48C0BEC2" w14:textId="6618260D" w:rsidR="00C36839" w:rsidRPr="0049411B" w:rsidRDefault="00C36839" w:rsidP="00C36839">
      <w:pPr>
        <w:pStyle w:val="UMilpara"/>
        <w:numPr>
          <w:ilvl w:val="2"/>
          <w:numId w:val="22"/>
        </w:numPr>
      </w:pPr>
      <w:r w:rsidRPr="0049411B">
        <w:rPr>
          <w:u w:val="single"/>
        </w:rPr>
        <w:t>Environmental Considerations</w:t>
      </w:r>
      <w:r w:rsidRPr="0049411B">
        <w:t xml:space="preserve">. </w:t>
      </w:r>
      <w:r w:rsidR="003A78C5" w:rsidRPr="0049411B">
        <w:t>(Reference Annex B – Intelligence</w:t>
      </w:r>
      <w:r w:rsidR="31D0F031">
        <w:t xml:space="preserve">, Appendix 1 – Intelligence </w:t>
      </w:r>
      <w:r w:rsidR="00744FD0">
        <w:t>E</w:t>
      </w:r>
      <w:r w:rsidR="31D0F031">
        <w:t>stimate</w:t>
      </w:r>
      <w:r w:rsidR="003A78C5" w:rsidRPr="0049411B">
        <w:t>)</w:t>
      </w:r>
      <w:r w:rsidR="003A78C5">
        <w:t>.</w:t>
      </w:r>
    </w:p>
    <w:p w14:paraId="2562E8CD" w14:textId="77777777" w:rsidR="00A35521" w:rsidRPr="0049411B" w:rsidRDefault="006E6419" w:rsidP="008B2C6C">
      <w:pPr>
        <w:pStyle w:val="UMilpara"/>
        <w:numPr>
          <w:ilvl w:val="1"/>
          <w:numId w:val="22"/>
        </w:numPr>
      </w:pPr>
      <w:r w:rsidRPr="0049411B">
        <w:rPr>
          <w:u w:val="single"/>
        </w:rPr>
        <w:t>Friendly Forces</w:t>
      </w:r>
      <w:r w:rsidRPr="0049411B">
        <w:t>.</w:t>
      </w:r>
    </w:p>
    <w:p w14:paraId="5E89CF85" w14:textId="77777777" w:rsidR="006E6419" w:rsidRPr="0049411B" w:rsidRDefault="00A35521" w:rsidP="00A35521">
      <w:pPr>
        <w:pStyle w:val="UMilpara"/>
        <w:numPr>
          <w:ilvl w:val="2"/>
          <w:numId w:val="22"/>
        </w:numPr>
      </w:pPr>
      <w:r w:rsidRPr="0049411B">
        <w:lastRenderedPageBreak/>
        <w:t>Higher Headquarters Mission and Intent.</w:t>
      </w:r>
      <w:r w:rsidR="00887656" w:rsidRPr="0049411B">
        <w:t xml:space="preserve"> </w:t>
      </w:r>
      <w:r w:rsidR="00C67B8D">
        <w:t>Omitted</w:t>
      </w:r>
    </w:p>
    <w:p w14:paraId="67EB135B" w14:textId="77777777" w:rsidR="00A35521" w:rsidRPr="0049411B" w:rsidRDefault="00A35521" w:rsidP="00A35521">
      <w:pPr>
        <w:pStyle w:val="UMilpara"/>
        <w:numPr>
          <w:ilvl w:val="2"/>
          <w:numId w:val="22"/>
        </w:numPr>
      </w:pPr>
      <w:r w:rsidRPr="0049411B">
        <w:t>1SBCT Mission and Intent.</w:t>
      </w:r>
      <w:r w:rsidR="00C36839" w:rsidRPr="0049411B">
        <w:t xml:space="preserve"> </w:t>
      </w:r>
      <w:r w:rsidR="00C67B8D">
        <w:t>Omitted</w:t>
      </w:r>
    </w:p>
    <w:p w14:paraId="4052756E" w14:textId="77777777" w:rsidR="00A35521" w:rsidRPr="0049411B" w:rsidRDefault="00A35521" w:rsidP="00A35521">
      <w:pPr>
        <w:pStyle w:val="UMilpara"/>
        <w:numPr>
          <w:ilvl w:val="2"/>
          <w:numId w:val="22"/>
        </w:numPr>
      </w:pPr>
      <w:r w:rsidRPr="0049411B">
        <w:t>1SBCT Mission. Omitted.</w:t>
      </w:r>
    </w:p>
    <w:p w14:paraId="366FE1F7" w14:textId="77777777" w:rsidR="00A35521" w:rsidRPr="0049411B" w:rsidRDefault="00A35521" w:rsidP="00A35521">
      <w:pPr>
        <w:pStyle w:val="UMilpara"/>
        <w:numPr>
          <w:ilvl w:val="2"/>
          <w:numId w:val="22"/>
        </w:numPr>
      </w:pPr>
      <w:r w:rsidRPr="0049411B">
        <w:t>1SBCT Intent. Omitted.</w:t>
      </w:r>
    </w:p>
    <w:p w14:paraId="7D3C94DF" w14:textId="77777777" w:rsidR="00DD473D" w:rsidRPr="0049411B" w:rsidRDefault="006E6419" w:rsidP="00481934">
      <w:pPr>
        <w:pStyle w:val="UMilpara"/>
        <w:numPr>
          <w:ilvl w:val="1"/>
          <w:numId w:val="22"/>
        </w:numPr>
      </w:pPr>
      <w:r w:rsidRPr="0049411B">
        <w:rPr>
          <w:u w:val="single"/>
        </w:rPr>
        <w:t>Attachments and Detachments</w:t>
      </w:r>
      <w:r w:rsidRPr="0049411B">
        <w:t xml:space="preserve">. </w:t>
      </w:r>
      <w:r w:rsidR="00C67B8D">
        <w:t>None.</w:t>
      </w:r>
    </w:p>
    <w:p w14:paraId="18282E8B" w14:textId="4AA565E8" w:rsidR="00043379" w:rsidRPr="0049411B" w:rsidRDefault="004F4B62" w:rsidP="008B2C6C">
      <w:pPr>
        <w:pStyle w:val="UMilpara"/>
      </w:pPr>
      <w:r w:rsidRPr="0049411B">
        <w:rPr>
          <w:b/>
          <w:u w:val="single"/>
        </w:rPr>
        <w:t>Mission</w:t>
      </w:r>
      <w:r w:rsidRPr="0049411B">
        <w:t xml:space="preserve">. </w:t>
      </w:r>
      <w:r w:rsidR="00A35521" w:rsidRPr="0049411B">
        <w:t>4-9 Infantry “Manchu” conducts Platoon TBL III-VI (FTX, LFX, STX) at various TAs and R</w:t>
      </w:r>
      <w:r w:rsidR="00CF3B04">
        <w:t>anges</w:t>
      </w:r>
      <w:r w:rsidR="00A35521" w:rsidRPr="0049411B">
        <w:t xml:space="preserve"> from </w:t>
      </w:r>
      <w:r w:rsidR="00A35521" w:rsidRPr="00106FE0">
        <w:rPr>
          <w:b/>
          <w:bCs/>
        </w:rPr>
        <w:t>20-31 M</w:t>
      </w:r>
      <w:r w:rsidR="00106FE0">
        <w:rPr>
          <w:b/>
          <w:bCs/>
        </w:rPr>
        <w:t>arch</w:t>
      </w:r>
      <w:r w:rsidR="00A35521" w:rsidRPr="00106FE0">
        <w:rPr>
          <w:b/>
          <w:bCs/>
        </w:rPr>
        <w:t xml:space="preserve"> </w:t>
      </w:r>
      <w:r w:rsidR="00106FE0">
        <w:rPr>
          <w:b/>
          <w:bCs/>
        </w:rPr>
        <w:t>20</w:t>
      </w:r>
      <w:r w:rsidR="00A35521" w:rsidRPr="00106FE0">
        <w:rPr>
          <w:b/>
          <w:bCs/>
        </w:rPr>
        <w:t>23</w:t>
      </w:r>
      <w:r w:rsidR="00A35521" w:rsidRPr="0049411B">
        <w:t xml:space="preserve"> IOT certify all Manchu Mortar, Infantry, </w:t>
      </w:r>
      <w:r w:rsidR="00B647F0">
        <w:t xml:space="preserve">Scout, </w:t>
      </w:r>
      <w:r w:rsidR="00A35521" w:rsidRPr="0049411B">
        <w:t>Medical, Maintenance, and Distribution Platoons and set conditions to successfully conduct Company CALFEX, NTC, and assume PTDO.</w:t>
      </w:r>
    </w:p>
    <w:p w14:paraId="588E43F7" w14:textId="56B931FF" w:rsidR="004F4B62" w:rsidRPr="0049411B" w:rsidRDefault="001B1002" w:rsidP="008B2C6C">
      <w:pPr>
        <w:pStyle w:val="UMilpara"/>
      </w:pPr>
      <w:r w:rsidRPr="001B1002">
        <w:rPr>
          <w:b/>
          <w:highlight w:val="yellow"/>
          <w:u w:val="single"/>
        </w:rPr>
        <w:t>(ADD)</w:t>
      </w:r>
      <w:r w:rsidRPr="001B1002">
        <w:rPr>
          <w:b/>
        </w:rPr>
        <w:t xml:space="preserve"> </w:t>
      </w:r>
      <w:r w:rsidR="002E6BD6" w:rsidRPr="0049411B">
        <w:rPr>
          <w:b/>
          <w:u w:val="single"/>
        </w:rPr>
        <w:t>Execution</w:t>
      </w:r>
      <w:r w:rsidR="002E6BD6" w:rsidRPr="0049411B">
        <w:t xml:space="preserve">. </w:t>
      </w:r>
    </w:p>
    <w:p w14:paraId="64D240C8" w14:textId="58862EE0" w:rsidR="00DF0668" w:rsidRDefault="00043379" w:rsidP="00A35521">
      <w:pPr>
        <w:pStyle w:val="UMilpara"/>
        <w:numPr>
          <w:ilvl w:val="1"/>
          <w:numId w:val="22"/>
        </w:numPr>
      </w:pPr>
      <w:r w:rsidRPr="0049411B">
        <w:rPr>
          <w:u w:val="single"/>
        </w:rPr>
        <w:t>Initial Commander’s Intent</w:t>
      </w:r>
      <w:r w:rsidRPr="0049411B">
        <w:t xml:space="preserve">. </w:t>
      </w:r>
    </w:p>
    <w:p w14:paraId="710C21A1" w14:textId="0D955AC4" w:rsidR="00043379" w:rsidRPr="0049411B" w:rsidRDefault="00DF0668" w:rsidP="00DF0668">
      <w:pPr>
        <w:pStyle w:val="UMilpara"/>
        <w:numPr>
          <w:ilvl w:val="2"/>
          <w:numId w:val="22"/>
        </w:numPr>
      </w:pPr>
      <w:r w:rsidRPr="00DF0668">
        <w:rPr>
          <w:u w:val="single"/>
        </w:rPr>
        <w:t>P</w:t>
      </w:r>
      <w:r w:rsidR="00A35521" w:rsidRPr="00DF0668">
        <w:rPr>
          <w:u w:val="single"/>
        </w:rPr>
        <w:t>urpose</w:t>
      </w:r>
      <w:r w:rsidRPr="00690745">
        <w:t>.</w:t>
      </w:r>
      <w:r w:rsidR="00A35521" w:rsidRPr="0049411B">
        <w:t xml:space="preserve"> Operation Manchu Rampage ensure</w:t>
      </w:r>
      <w:r w:rsidR="00872D49">
        <w:t>s</w:t>
      </w:r>
      <w:r w:rsidR="00A35521" w:rsidRPr="0049411B">
        <w:t xml:space="preserve"> the </w:t>
      </w:r>
      <w:r w:rsidR="00872D49">
        <w:t xml:space="preserve">Manchu </w:t>
      </w:r>
      <w:r w:rsidR="00A35521" w:rsidRPr="0049411B">
        <w:t>Battalion is postured to deploy as a strategic, international partner against near-pe</w:t>
      </w:r>
      <w:r w:rsidR="00872D49">
        <w:t>e</w:t>
      </w:r>
      <w:r w:rsidR="00A35521" w:rsidRPr="0049411B">
        <w:t>r adversaries in Large Scale Combat Operations (</w:t>
      </w:r>
      <w:r>
        <w:t>LSCO</w:t>
      </w:r>
      <w:r w:rsidR="00A35521" w:rsidRPr="0049411B">
        <w:t>) and is prepared to execute CALFEX (M</w:t>
      </w:r>
      <w:r w:rsidR="00106FE0">
        <w:t>ay</w:t>
      </w:r>
      <w:r>
        <w:t xml:space="preserve"> </w:t>
      </w:r>
      <w:r w:rsidR="00A35521" w:rsidRPr="0049411B">
        <w:t>2023), NTC Rotation 23-10 (</w:t>
      </w:r>
      <w:r w:rsidR="00106FE0">
        <w:t>September</w:t>
      </w:r>
      <w:r w:rsidR="00A35521" w:rsidRPr="0049411B">
        <w:t xml:space="preserve"> 2023) while certifying under regulatory guidance from TC 3-20.0 (IWTS).</w:t>
      </w:r>
    </w:p>
    <w:p w14:paraId="797309AE" w14:textId="512C26B2" w:rsidR="00AF6C9A" w:rsidRPr="0049411B" w:rsidRDefault="001B1002" w:rsidP="00AF6C9A">
      <w:pPr>
        <w:pStyle w:val="UMilpara"/>
        <w:numPr>
          <w:ilvl w:val="2"/>
          <w:numId w:val="22"/>
        </w:numPr>
      </w:pPr>
      <w:r w:rsidRPr="001B1002">
        <w:rPr>
          <w:b/>
          <w:bCs/>
          <w:highlight w:val="yellow"/>
        </w:rPr>
        <w:t>(ADD)</w:t>
      </w:r>
      <w:r>
        <w:rPr>
          <w:u w:val="single"/>
        </w:rPr>
        <w:t xml:space="preserve"> </w:t>
      </w:r>
      <w:r w:rsidR="00AF6C9A" w:rsidRPr="0049411B">
        <w:rPr>
          <w:u w:val="single"/>
        </w:rPr>
        <w:t>Key Tasks</w:t>
      </w:r>
      <w:r w:rsidR="00AF6C9A" w:rsidRPr="0049411B">
        <w:t xml:space="preserve">. </w:t>
      </w:r>
    </w:p>
    <w:p w14:paraId="4D476381" w14:textId="77777777" w:rsidR="00AF6C9A" w:rsidRPr="0049411B" w:rsidRDefault="00AF6C9A" w:rsidP="00AF6C9A">
      <w:pPr>
        <w:pStyle w:val="UMilpara"/>
        <w:numPr>
          <w:ilvl w:val="3"/>
          <w:numId w:val="22"/>
        </w:numPr>
      </w:pPr>
      <w:r w:rsidRPr="0049411B">
        <w:t>Certify Table VI for all Maneuver Platoons.</w:t>
      </w:r>
    </w:p>
    <w:p w14:paraId="46C1191D" w14:textId="77777777" w:rsidR="00AF6C9A" w:rsidRPr="0049411B" w:rsidRDefault="00AF6C9A" w:rsidP="00AF6C9A">
      <w:pPr>
        <w:pStyle w:val="UMilpara"/>
        <w:numPr>
          <w:ilvl w:val="3"/>
          <w:numId w:val="22"/>
        </w:numPr>
      </w:pPr>
      <w:r w:rsidRPr="0049411B">
        <w:t>Validate enablers at echelon.</w:t>
      </w:r>
    </w:p>
    <w:p w14:paraId="78ED51C9" w14:textId="77777777" w:rsidR="00AF6C9A" w:rsidRPr="0049411B" w:rsidRDefault="00AF6C9A" w:rsidP="00AF6C9A">
      <w:pPr>
        <w:pStyle w:val="UMilpara"/>
        <w:numPr>
          <w:ilvl w:val="3"/>
          <w:numId w:val="22"/>
        </w:numPr>
      </w:pPr>
      <w:r w:rsidRPr="0049411B">
        <w:t>TACSOP, PSOP, and TOCSOP published, rehearsed, and validated.</w:t>
      </w:r>
    </w:p>
    <w:p w14:paraId="43678D92" w14:textId="46141CCF" w:rsidR="00AF6C9A" w:rsidRPr="0049411B" w:rsidRDefault="00AF6C9A" w:rsidP="00AF6C9A">
      <w:pPr>
        <w:pStyle w:val="UMilpara"/>
        <w:numPr>
          <w:ilvl w:val="3"/>
          <w:numId w:val="22"/>
        </w:numPr>
      </w:pPr>
      <w:r w:rsidRPr="0049411B">
        <w:t>All Company C</w:t>
      </w:r>
      <w:r w:rsidR="00C03FCA">
        <w:t xml:space="preserve">ommand </w:t>
      </w:r>
      <w:r w:rsidRPr="0049411B">
        <w:t>P</w:t>
      </w:r>
      <w:r w:rsidR="00C03FCA">
        <w:t>ost</w:t>
      </w:r>
      <w:r w:rsidRPr="0049411B">
        <w:t>s</w:t>
      </w:r>
      <w:r w:rsidR="00C03FCA">
        <w:t xml:space="preserve"> (CPs)</w:t>
      </w:r>
      <w:r w:rsidRPr="0049411B">
        <w:t xml:space="preserve">, BN </w:t>
      </w:r>
      <w:r w:rsidR="00C6464B">
        <w:t>Main CP</w:t>
      </w:r>
      <w:r w:rsidRPr="0049411B">
        <w:t xml:space="preserve">, BN TAC, UMCP, FTCP, CTCP operational with redundant GLOCs established throughout the training sites. </w:t>
      </w:r>
    </w:p>
    <w:p w14:paraId="76AEF61F" w14:textId="77777777" w:rsidR="00AF6C9A" w:rsidRPr="0049411B" w:rsidRDefault="00AF6C9A" w:rsidP="00AF6C9A">
      <w:pPr>
        <w:pStyle w:val="UMilpara"/>
        <w:numPr>
          <w:ilvl w:val="3"/>
          <w:numId w:val="22"/>
        </w:numPr>
      </w:pPr>
      <w:r w:rsidRPr="0049411B">
        <w:t xml:space="preserve">CPs validated through Table V.  </w:t>
      </w:r>
    </w:p>
    <w:p w14:paraId="380A5B46" w14:textId="77777777" w:rsidR="009C1D57" w:rsidRDefault="00AF6C9A" w:rsidP="00AF6C9A">
      <w:pPr>
        <w:pStyle w:val="UMilpara"/>
        <w:numPr>
          <w:ilvl w:val="3"/>
          <w:numId w:val="22"/>
        </w:numPr>
      </w:pPr>
      <w:r w:rsidRPr="0049411B">
        <w:t>Certify sustainment operations at echelon IOT validate field sustainment.</w:t>
      </w:r>
    </w:p>
    <w:p w14:paraId="31250C88" w14:textId="09BF6333" w:rsidR="00AF6C9A" w:rsidRPr="009C1D57" w:rsidRDefault="006005BA" w:rsidP="00AF6C9A">
      <w:pPr>
        <w:pStyle w:val="UMilpara"/>
        <w:numPr>
          <w:ilvl w:val="3"/>
          <w:numId w:val="22"/>
        </w:numPr>
        <w:rPr>
          <w:highlight w:val="yellow"/>
        </w:rPr>
      </w:pPr>
      <w:r w:rsidRPr="006005BA">
        <w:rPr>
          <w:b/>
          <w:bCs/>
          <w:highlight w:val="yellow"/>
        </w:rPr>
        <w:t xml:space="preserve">(ADD) </w:t>
      </w:r>
      <w:r w:rsidR="009C1D57" w:rsidRPr="009C1D57">
        <w:rPr>
          <w:highlight w:val="yellow"/>
        </w:rPr>
        <w:t>Maximize Soldier participation and interaction throughout Operation Manchu Rampage</w:t>
      </w:r>
      <w:r w:rsidR="00521FCC">
        <w:rPr>
          <w:highlight w:val="yellow"/>
        </w:rPr>
        <w:t xml:space="preserve"> IOT achieve a “T” training rating</w:t>
      </w:r>
      <w:r w:rsidR="009C1D57" w:rsidRPr="009C1D57">
        <w:rPr>
          <w:highlight w:val="yellow"/>
        </w:rPr>
        <w:t xml:space="preserve">. </w:t>
      </w:r>
      <w:r w:rsidR="00AF6C9A" w:rsidRPr="009C1D57">
        <w:rPr>
          <w:highlight w:val="yellow"/>
        </w:rPr>
        <w:t xml:space="preserve"> </w:t>
      </w:r>
    </w:p>
    <w:p w14:paraId="755E8E40" w14:textId="1464319F" w:rsidR="00AF6C9A" w:rsidRPr="0049411B" w:rsidRDefault="00AF6C9A" w:rsidP="009060E1">
      <w:pPr>
        <w:pStyle w:val="UMilpara"/>
        <w:numPr>
          <w:ilvl w:val="2"/>
          <w:numId w:val="22"/>
        </w:numPr>
      </w:pPr>
      <w:r w:rsidRPr="0049411B">
        <w:rPr>
          <w:u w:val="single"/>
        </w:rPr>
        <w:t>End State</w:t>
      </w:r>
      <w:r w:rsidRPr="00A4778E">
        <w:t>.</w:t>
      </w:r>
      <w:r w:rsidR="00A71DC3" w:rsidRPr="0049411B">
        <w:t xml:space="preserve"> </w:t>
      </w:r>
      <w:r w:rsidR="009060E1" w:rsidRPr="0049411B">
        <w:t xml:space="preserve">4-9 Infantry has set conditions to </w:t>
      </w:r>
      <w:r w:rsidR="00121DB1">
        <w:t xml:space="preserve">operate as an </w:t>
      </w:r>
      <w:r w:rsidR="009060E1" w:rsidRPr="0049411B">
        <w:t>international partner against near-pe</w:t>
      </w:r>
      <w:r w:rsidR="00960565">
        <w:t>e</w:t>
      </w:r>
      <w:r w:rsidR="009060E1" w:rsidRPr="0049411B">
        <w:t>r adversaries in L</w:t>
      </w:r>
      <w:r w:rsidR="00121DB1">
        <w:t>SCO</w:t>
      </w:r>
      <w:r w:rsidR="009060E1" w:rsidRPr="0049411B">
        <w:t xml:space="preserve"> while </w:t>
      </w:r>
      <w:r w:rsidR="00535AF4">
        <w:t xml:space="preserve">executing CALFEX, </w:t>
      </w:r>
      <w:r w:rsidR="009060E1" w:rsidRPr="0049411B">
        <w:t>assuming PTDO-C, and NTC Rotation 23-10. Platoons are trained and certified through TBL VI</w:t>
      </w:r>
      <w:r w:rsidR="00121DB1">
        <w:t>,</w:t>
      </w:r>
      <w:r w:rsidR="009060E1" w:rsidRPr="0049411B">
        <w:t xml:space="preserve"> mission command infrastructure</w:t>
      </w:r>
      <w:r w:rsidR="005F3C31">
        <w:t>s</w:t>
      </w:r>
      <w:r w:rsidR="00121DB1">
        <w:t xml:space="preserve"> </w:t>
      </w:r>
      <w:r w:rsidR="005F3C31">
        <w:t>are</w:t>
      </w:r>
      <w:r w:rsidR="009060E1" w:rsidRPr="0049411B">
        <w:t xml:space="preserve"> validated</w:t>
      </w:r>
      <w:r w:rsidR="00384924">
        <w:t>,</w:t>
      </w:r>
      <w:r w:rsidR="009060E1" w:rsidRPr="0049411B">
        <w:t xml:space="preserve"> </w:t>
      </w:r>
      <w:r w:rsidR="00E92AC4">
        <w:t xml:space="preserve">and </w:t>
      </w:r>
      <w:r w:rsidR="00384924">
        <w:t>l</w:t>
      </w:r>
      <w:r w:rsidR="00FE3E89">
        <w:t xml:space="preserve">ethal Platoons </w:t>
      </w:r>
      <w:r w:rsidR="00187B18">
        <w:t xml:space="preserve">are </w:t>
      </w:r>
      <w:r w:rsidR="00FE3E89">
        <w:t xml:space="preserve">proficient in the </w:t>
      </w:r>
      <w:r w:rsidR="00FE3E89">
        <w:lastRenderedPageBreak/>
        <w:t xml:space="preserve">integration of enablers, </w:t>
      </w:r>
      <w:r w:rsidR="0002123F">
        <w:t>d</w:t>
      </w:r>
      <w:r w:rsidR="00FE3E89">
        <w:t xml:space="preserve">irect </w:t>
      </w:r>
      <w:r w:rsidR="0002123F">
        <w:t>fi</w:t>
      </w:r>
      <w:r w:rsidR="00FE3E89">
        <w:t>re</w:t>
      </w:r>
      <w:r w:rsidR="00384924">
        <w:t>,</w:t>
      </w:r>
      <w:r w:rsidR="00FE3E89">
        <w:t xml:space="preserve"> </w:t>
      </w:r>
      <w:r w:rsidR="0002123F">
        <w:t>i</w:t>
      </w:r>
      <w:r w:rsidR="00FE3E89">
        <w:t xml:space="preserve">ndirect </w:t>
      </w:r>
      <w:r w:rsidR="0002123F">
        <w:t>f</w:t>
      </w:r>
      <w:r w:rsidR="00FE3E89">
        <w:t>ire</w:t>
      </w:r>
      <w:r w:rsidR="00384924">
        <w:t>,</w:t>
      </w:r>
      <w:r w:rsidR="00FE3E89">
        <w:t xml:space="preserve"> </w:t>
      </w:r>
      <w:r w:rsidR="00384924">
        <w:t>m</w:t>
      </w:r>
      <w:r w:rsidR="00FE3E89">
        <w:t>astery of TLPs</w:t>
      </w:r>
      <w:r w:rsidR="00384924">
        <w:t>,</w:t>
      </w:r>
      <w:r w:rsidR="00FE3E89">
        <w:t xml:space="preserve"> and the risk management process. Soldiers emerge as experts in field craft and are more resilient due to the duration of the exercise</w:t>
      </w:r>
      <w:r w:rsidR="009060E1" w:rsidRPr="0049411B">
        <w:t xml:space="preserve">. </w:t>
      </w:r>
    </w:p>
    <w:p w14:paraId="6D80F862" w14:textId="6262B211" w:rsidR="00A053F7" w:rsidRDefault="00477060" w:rsidP="009C1D57">
      <w:pPr>
        <w:pStyle w:val="UMilpara"/>
        <w:numPr>
          <w:ilvl w:val="1"/>
          <w:numId w:val="22"/>
        </w:numPr>
      </w:pPr>
      <w:r w:rsidRPr="00945DF8">
        <w:rPr>
          <w:noProof/>
        </w:rPr>
        <w:drawing>
          <wp:anchor distT="0" distB="0" distL="114300" distR="114300" simplePos="0" relativeHeight="251658240" behindDoc="1" locked="0" layoutInCell="1" allowOverlap="1" wp14:anchorId="367CC970" wp14:editId="55B837F6">
            <wp:simplePos x="0" y="0"/>
            <wp:positionH relativeFrom="column">
              <wp:posOffset>-97155</wp:posOffset>
            </wp:positionH>
            <wp:positionV relativeFrom="paragraph">
              <wp:posOffset>409023</wp:posOffset>
            </wp:positionV>
            <wp:extent cx="6216559" cy="2124655"/>
            <wp:effectExtent l="38100" t="38100" r="32385" b="47625"/>
            <wp:wrapTight wrapText="bothSides">
              <wp:wrapPolygon edited="0">
                <wp:start x="-132" y="-387"/>
                <wp:lineTo x="-132" y="21891"/>
                <wp:lineTo x="21646" y="21891"/>
                <wp:lineTo x="21646" y="-387"/>
                <wp:lineTo x="-132" y="-387"/>
              </wp:wrapPolygon>
            </wp:wrapTight>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16559" cy="2124655"/>
                    </a:xfrm>
                    <a:prstGeom prst="rect">
                      <a:avLst/>
                    </a:prstGeom>
                    <a:ln w="28575">
                      <a:solidFill>
                        <a:schemeClr val="tx1"/>
                      </a:solidFill>
                    </a:ln>
                  </pic:spPr>
                </pic:pic>
              </a:graphicData>
            </a:graphic>
          </wp:anchor>
        </w:drawing>
      </w:r>
      <w:r w:rsidR="006647BE" w:rsidRPr="00F3751A">
        <w:rPr>
          <w:u w:val="single"/>
          <w:shd w:val="clear" w:color="auto" w:fill="FFFF00"/>
        </w:rPr>
        <w:t>(</w:t>
      </w:r>
      <w:r w:rsidR="00536A8B" w:rsidRPr="00536A8B">
        <w:rPr>
          <w:b/>
          <w:bCs/>
          <w:u w:val="single"/>
          <w:shd w:val="clear" w:color="auto" w:fill="FFFF00"/>
        </w:rPr>
        <w:t>ADD</w:t>
      </w:r>
      <w:r w:rsidR="00536A8B" w:rsidRPr="005571FF">
        <w:rPr>
          <w:b/>
          <w:bCs/>
          <w:u w:val="single"/>
          <w:shd w:val="clear" w:color="auto" w:fill="FFFF00"/>
        </w:rPr>
        <w:t>/</w:t>
      </w:r>
      <w:r w:rsidR="006647BE" w:rsidRPr="005571FF">
        <w:rPr>
          <w:b/>
          <w:bCs/>
          <w:u w:val="single"/>
          <w:shd w:val="clear" w:color="auto" w:fill="FFFF00"/>
        </w:rPr>
        <w:t>CHANGE</w:t>
      </w:r>
      <w:r w:rsidR="006647BE" w:rsidRPr="005571FF">
        <w:rPr>
          <w:u w:val="single"/>
          <w:shd w:val="clear" w:color="auto" w:fill="FFFF00"/>
        </w:rPr>
        <w:t>)</w:t>
      </w:r>
      <w:r w:rsidR="006647BE">
        <w:rPr>
          <w:u w:val="single"/>
        </w:rPr>
        <w:t xml:space="preserve"> </w:t>
      </w:r>
      <w:r w:rsidR="00043379" w:rsidRPr="0049411B">
        <w:rPr>
          <w:u w:val="single"/>
        </w:rPr>
        <w:t>Concept of Operations</w:t>
      </w:r>
      <w:r w:rsidR="00043379" w:rsidRPr="0049411B">
        <w:t xml:space="preserve">. </w:t>
      </w:r>
    </w:p>
    <w:p w14:paraId="238BDCCF" w14:textId="0930D113" w:rsidR="00945DF8" w:rsidRDefault="00945DF8" w:rsidP="00945DF8">
      <w:pPr>
        <w:pStyle w:val="UMilpara"/>
        <w:numPr>
          <w:ilvl w:val="0"/>
          <w:numId w:val="0"/>
        </w:numPr>
        <w:ind w:left="360"/>
        <w:jc w:val="center"/>
      </w:pPr>
    </w:p>
    <w:p w14:paraId="3625C2C9" w14:textId="1F7D69AC" w:rsidR="00AB538E" w:rsidRDefault="00C053AE" w:rsidP="009C1D57">
      <w:pPr>
        <w:pStyle w:val="UMilpara"/>
        <w:numPr>
          <w:ilvl w:val="1"/>
          <w:numId w:val="22"/>
        </w:numPr>
      </w:pPr>
      <w:r>
        <w:t xml:space="preserve">The </w:t>
      </w:r>
      <w:r w:rsidR="002847B7">
        <w:t xml:space="preserve">entire </w:t>
      </w:r>
      <w:r w:rsidR="008006EC">
        <w:t xml:space="preserve">4-9 Infantry </w:t>
      </w:r>
      <w:r>
        <w:t>Manchu Battalio</w:t>
      </w:r>
      <w:r w:rsidR="002A65CB">
        <w:t>n</w:t>
      </w:r>
      <w:r>
        <w:t xml:space="preserve"> deploy</w:t>
      </w:r>
      <w:r w:rsidR="002A65CB">
        <w:t>s</w:t>
      </w:r>
      <w:r>
        <w:t xml:space="preserve"> to the field </w:t>
      </w:r>
      <w:r w:rsidRPr="00C053AE">
        <w:rPr>
          <w:b/>
          <w:bCs/>
        </w:rPr>
        <w:t>NLT 2</w:t>
      </w:r>
      <w:r w:rsidR="002A65CB">
        <w:rPr>
          <w:b/>
          <w:bCs/>
        </w:rPr>
        <w:t>4</w:t>
      </w:r>
      <w:r w:rsidRPr="00C053AE">
        <w:rPr>
          <w:b/>
          <w:bCs/>
        </w:rPr>
        <w:t xml:space="preserve"> March 2023</w:t>
      </w:r>
      <w:r w:rsidR="00C6464B">
        <w:t>.</w:t>
      </w:r>
      <w:r>
        <w:t xml:space="preserve"> Operation Manchu Rampage </w:t>
      </w:r>
      <w:r w:rsidR="002A65CB">
        <w:t>is</w:t>
      </w:r>
      <w:r>
        <w:t xml:space="preserve"> </w:t>
      </w:r>
      <w:r w:rsidR="00656A2C">
        <w:t xml:space="preserve">a continuous exercise that will incorporate </w:t>
      </w:r>
      <w:r>
        <w:t xml:space="preserve">Platoon Table III-VI (STX, FTX, LFX). </w:t>
      </w:r>
      <w:r w:rsidR="0053463A">
        <w:t>(Reference Annex C – Operations, Appendix 6 – Synchronization Timeline MACRO).</w:t>
      </w:r>
    </w:p>
    <w:p w14:paraId="18C2B531" w14:textId="3380DCB3" w:rsidR="0057302B" w:rsidRDefault="003D736A" w:rsidP="00CE1713">
      <w:pPr>
        <w:pStyle w:val="UMilpara"/>
        <w:numPr>
          <w:ilvl w:val="0"/>
          <w:numId w:val="0"/>
        </w:numPr>
        <w:ind w:firstLine="720"/>
      </w:pPr>
      <w:r>
        <w:t xml:space="preserve">1. </w:t>
      </w:r>
      <w:r w:rsidR="0038661B">
        <w:t>(U)</w:t>
      </w:r>
      <w:r>
        <w:t xml:space="preserve"> </w:t>
      </w:r>
      <w:r w:rsidR="007C099C">
        <w:t xml:space="preserve">The sequence of training </w:t>
      </w:r>
      <w:r w:rsidR="00F81F19">
        <w:t>is</w:t>
      </w:r>
      <w:r w:rsidR="007C099C">
        <w:t xml:space="preserve"> FTX</w:t>
      </w:r>
      <w:r w:rsidR="0004427C">
        <w:t xml:space="preserve"> (Platoon Attack)</w:t>
      </w:r>
      <w:r w:rsidR="007C099C">
        <w:t>, LFX (Movement to Contact</w:t>
      </w:r>
      <w:r w:rsidR="006B55FA">
        <w:t xml:space="preserve"> to Platoon Attack to clear a trench</w:t>
      </w:r>
      <w:r w:rsidR="007C099C">
        <w:t>), and STX (PLT Attack</w:t>
      </w:r>
      <w:r w:rsidR="00F81F19">
        <w:t xml:space="preserve">, </w:t>
      </w:r>
      <w:r w:rsidR="00607E07">
        <w:t xml:space="preserve">MTC, </w:t>
      </w:r>
      <w:r w:rsidR="00F81F19">
        <w:t>and Defense</w:t>
      </w:r>
      <w:r w:rsidR="007C099C">
        <w:t xml:space="preserve">). </w:t>
      </w:r>
      <w:r w:rsidR="00796EA7">
        <w:t>The c</w:t>
      </w:r>
      <w:r w:rsidR="00656A2C">
        <w:t xml:space="preserve">ontinuous exercise concept </w:t>
      </w:r>
      <w:r w:rsidR="00796EA7">
        <w:t xml:space="preserve">for the Companies will </w:t>
      </w:r>
      <w:r w:rsidR="00656A2C">
        <w:t xml:space="preserve">begin with the receipt of mission IVO CO COFs and runs through </w:t>
      </w:r>
      <w:r w:rsidR="00796EA7">
        <w:t>returning</w:t>
      </w:r>
      <w:r w:rsidR="00656A2C">
        <w:t xml:space="preserve"> to CO COF/BN footprint</w:t>
      </w:r>
      <w:r w:rsidR="00BF5069">
        <w:t xml:space="preserve"> (Reference Annex C – Operations, Appendix 1 – Concept of Operation)</w:t>
      </w:r>
      <w:r w:rsidR="00656A2C">
        <w:t>.</w:t>
      </w:r>
      <w:r w:rsidR="00656A2C" w:rsidRPr="00ED7C5D">
        <w:t xml:space="preserve"> </w:t>
      </w:r>
      <w:r w:rsidR="00680F69">
        <w:t xml:space="preserve">This is </w:t>
      </w:r>
      <w:r w:rsidR="00095DC3">
        <w:t xml:space="preserve">a four (4) phase operation. Phase </w:t>
      </w:r>
      <w:r w:rsidR="00E0194D">
        <w:t>I</w:t>
      </w:r>
      <w:r w:rsidR="00095DC3">
        <w:t>: Planning and Preparation</w:t>
      </w:r>
      <w:r w:rsidR="00115ECD">
        <w:t xml:space="preserve"> has </w:t>
      </w:r>
      <w:r w:rsidR="00A21857">
        <w:t>already begun an</w:t>
      </w:r>
      <w:r w:rsidR="00020E7C">
        <w:t xml:space="preserve">d will conclude with the completion of </w:t>
      </w:r>
      <w:r w:rsidR="00596C12">
        <w:t xml:space="preserve">RG 153 digging. Phase </w:t>
      </w:r>
      <w:r w:rsidR="00E0194D">
        <w:t>II</w:t>
      </w:r>
      <w:r w:rsidR="00AD3375">
        <w:t>: Infiltration</w:t>
      </w:r>
      <w:r w:rsidR="007E2C1F">
        <w:t xml:space="preserve"> begins with the rehearsal of concept and </w:t>
      </w:r>
      <w:r w:rsidR="00A86443">
        <w:t>en</w:t>
      </w:r>
      <w:r w:rsidR="00E41CAE">
        <w:t>ds with the</w:t>
      </w:r>
      <w:r w:rsidR="00102AAF">
        <w:t xml:space="preserve"> </w:t>
      </w:r>
      <w:r w:rsidR="00F830F9">
        <w:t xml:space="preserve">BN COMMEX. This phase </w:t>
      </w:r>
      <w:r w:rsidR="00D62368">
        <w:t xml:space="preserve">consists of </w:t>
      </w:r>
      <w:r w:rsidR="00F830F9">
        <w:t xml:space="preserve">critical </w:t>
      </w:r>
      <w:r w:rsidR="00465840">
        <w:t>events to include</w:t>
      </w:r>
      <w:r w:rsidR="004C3A6F">
        <w:t xml:space="preserve"> Rehearsal of Concept (ROC),</w:t>
      </w:r>
      <w:r w:rsidR="00465840">
        <w:t xml:space="preserve"> the tactical exercise without troops (TEWT)</w:t>
      </w:r>
      <w:r w:rsidR="00E60CAB">
        <w:t>, support rehearsal</w:t>
      </w:r>
      <w:r w:rsidR="005A37BC">
        <w:t>, OPFOR rehearsal</w:t>
      </w:r>
      <w:r w:rsidR="003767E2">
        <w:t xml:space="preserve">, and Tactical Order publication. </w:t>
      </w:r>
      <w:r w:rsidR="00F97362">
        <w:t xml:space="preserve">Phase </w:t>
      </w:r>
      <w:r w:rsidR="00E0194D">
        <w:t>III</w:t>
      </w:r>
      <w:r w:rsidR="00F97362">
        <w:t xml:space="preserve">: Execution is comprised of </w:t>
      </w:r>
      <w:r w:rsidR="008934A0">
        <w:t>four</w:t>
      </w:r>
      <w:r w:rsidR="00F97362">
        <w:t xml:space="preserve"> subphases. Phase IIIa</w:t>
      </w:r>
      <w:r w:rsidR="007C6602">
        <w:t xml:space="preserve"> consists of maneuver platoons </w:t>
      </w:r>
      <w:r w:rsidR="00CB79B6">
        <w:t>conducting air movement, Stryker link-up</w:t>
      </w:r>
      <w:r w:rsidR="004A1F98">
        <w:t xml:space="preserve">, and platoon raid IVO RG 24. Phase </w:t>
      </w:r>
      <w:proofErr w:type="spellStart"/>
      <w:r w:rsidR="004A1F98">
        <w:t>IIIb</w:t>
      </w:r>
      <w:proofErr w:type="spellEnd"/>
      <w:r w:rsidR="00E0194D">
        <w:t xml:space="preserve"> </w:t>
      </w:r>
      <w:r w:rsidR="00BA3F64">
        <w:t xml:space="preserve">involves maneuver platoons transitioning </w:t>
      </w:r>
      <w:r w:rsidR="009F2532">
        <w:t xml:space="preserve">from </w:t>
      </w:r>
      <w:r w:rsidR="00696A73">
        <w:t>Table IV to Table VI (LFX) conduct</w:t>
      </w:r>
      <w:r w:rsidR="00BD3BCB">
        <w:t>ing</w:t>
      </w:r>
      <w:r w:rsidR="00696A73">
        <w:t xml:space="preserve"> a platoon attack by knocking out a bunker and entering and clearing a trench on OBJ Manchu IVO RG 153.</w:t>
      </w:r>
      <w:r w:rsidR="00A47B95">
        <w:t xml:space="preserve"> Upon completion of Table VI at </w:t>
      </w:r>
      <w:r w:rsidR="001069C5">
        <w:t xml:space="preserve">RG 153 maneuver platoons will transition to Phase IIIc to conduct </w:t>
      </w:r>
      <w:r w:rsidR="00704CD3">
        <w:t xml:space="preserve">TBL III </w:t>
      </w:r>
      <w:r w:rsidR="00133A4F">
        <w:t xml:space="preserve">with </w:t>
      </w:r>
      <w:r w:rsidR="00B826E7">
        <w:t>three</w:t>
      </w:r>
      <w:r w:rsidR="00133A4F">
        <w:t xml:space="preserve"> (</w:t>
      </w:r>
      <w:r w:rsidR="00B826E7">
        <w:t>3</w:t>
      </w:r>
      <w:r w:rsidR="00133A4F">
        <w:t xml:space="preserve">) lanes: platoon attack, MTC, </w:t>
      </w:r>
      <w:r w:rsidR="00BD3BCB">
        <w:t xml:space="preserve">and </w:t>
      </w:r>
      <w:r w:rsidR="00133A4F">
        <w:t>area defense.</w:t>
      </w:r>
      <w:r w:rsidR="00EF27CA">
        <w:t xml:space="preserve"> Phase </w:t>
      </w:r>
      <w:proofErr w:type="spellStart"/>
      <w:r w:rsidR="00EF27CA">
        <w:t>IIId</w:t>
      </w:r>
      <w:proofErr w:type="spellEnd"/>
      <w:r w:rsidR="00EF27CA">
        <w:t xml:space="preserve"> consist of White Cell Operations. </w:t>
      </w:r>
      <w:r w:rsidR="00473508">
        <w:t>At this time</w:t>
      </w:r>
      <w:r w:rsidR="00EF27CA">
        <w:t>,</w:t>
      </w:r>
      <w:r w:rsidR="00473508">
        <w:t xml:space="preserve"> </w:t>
      </w:r>
      <w:r w:rsidR="00EF27CA">
        <w:t>P</w:t>
      </w:r>
      <w:r w:rsidR="00473508">
        <w:t>latoons transition to Phase IV – recovery where they will conduct “4-corners” IVO of the CTCP</w:t>
      </w:r>
      <w:r w:rsidR="00477C26">
        <w:t xml:space="preserve"> and </w:t>
      </w:r>
      <w:r w:rsidR="001F424D">
        <w:t>return to base (RTB) to conduct recovery operations.</w:t>
      </w:r>
    </w:p>
    <w:p w14:paraId="50C32CE3" w14:textId="07555C3D" w:rsidR="00B802DF" w:rsidRDefault="00C0053A" w:rsidP="003A1BF8">
      <w:pPr>
        <w:pStyle w:val="UMilpara"/>
        <w:numPr>
          <w:ilvl w:val="0"/>
          <w:numId w:val="0"/>
        </w:numPr>
        <w:jc w:val="center"/>
      </w:pPr>
      <w:r>
        <w:rPr>
          <w:noProof/>
        </w:rPr>
        <w:lastRenderedPageBreak/>
        <w:drawing>
          <wp:inline distT="0" distB="0" distL="0" distR="0" wp14:anchorId="0AA33A9A" wp14:editId="26D0A559">
            <wp:extent cx="5943600" cy="4384040"/>
            <wp:effectExtent l="38100" t="38100" r="38100" b="3556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0"/>
                    <a:stretch>
                      <a:fillRect/>
                    </a:stretch>
                  </pic:blipFill>
                  <pic:spPr>
                    <a:xfrm>
                      <a:off x="0" y="0"/>
                      <a:ext cx="5943600" cy="4384040"/>
                    </a:xfrm>
                    <a:prstGeom prst="rect">
                      <a:avLst/>
                    </a:prstGeom>
                    <a:ln w="28575">
                      <a:solidFill>
                        <a:schemeClr val="tx1"/>
                      </a:solidFill>
                    </a:ln>
                  </pic:spPr>
                </pic:pic>
              </a:graphicData>
            </a:graphic>
          </wp:inline>
        </w:drawing>
      </w:r>
    </w:p>
    <w:p w14:paraId="73FC5DED" w14:textId="28672303" w:rsidR="00C07D1C" w:rsidRDefault="00C07D1C" w:rsidP="00C07D1C">
      <w:pPr>
        <w:pStyle w:val="UMilpara"/>
        <w:numPr>
          <w:ilvl w:val="0"/>
          <w:numId w:val="0"/>
        </w:numPr>
      </w:pPr>
      <w:r>
        <w:tab/>
      </w:r>
      <w:r w:rsidR="00202695">
        <w:t xml:space="preserve">2. (U) </w:t>
      </w:r>
      <w:r w:rsidR="008254E9">
        <w:t>Decisive to</w:t>
      </w:r>
      <w:r w:rsidR="00F3751A">
        <w:t xml:space="preserve"> Operation Manchu Rampage is the employment of a robust backside support element capable of seamless and low-visibility execution of range </w:t>
      </w:r>
      <w:r>
        <w:t>operation</w:t>
      </w:r>
      <w:r w:rsidR="00F3751A">
        <w:t xml:space="preserve">, support, and synchronization. </w:t>
      </w:r>
      <w:r w:rsidR="00516A8A">
        <w:t>This will allow</w:t>
      </w:r>
      <w:r w:rsidR="00F3751A">
        <w:t xml:space="preserve"> senior leaders to certify Platoons and</w:t>
      </w:r>
      <w:r w:rsidR="00F3751A" w:rsidRPr="00ED7C5D">
        <w:t xml:space="preserve"> </w:t>
      </w:r>
      <w:r w:rsidR="00FE06CC" w:rsidRPr="00ED7C5D">
        <w:t xml:space="preserve">set conditions for </w:t>
      </w:r>
      <w:r w:rsidR="00797B27">
        <w:t>Compan</w:t>
      </w:r>
      <w:r w:rsidR="006B616A">
        <w:t>ies</w:t>
      </w:r>
      <w:r w:rsidR="004E272D">
        <w:t xml:space="preserve"> </w:t>
      </w:r>
      <w:r w:rsidR="00797B27">
        <w:t>to cer</w:t>
      </w:r>
      <w:r w:rsidR="00856F8D">
        <w:t xml:space="preserve">tify </w:t>
      </w:r>
      <w:r w:rsidR="004D3B54">
        <w:t>at</w:t>
      </w:r>
      <w:r w:rsidR="00856F8D">
        <w:t xml:space="preserve"> </w:t>
      </w:r>
      <w:r w:rsidR="00FE06CC" w:rsidRPr="00ED7C5D">
        <w:t>CALFEX</w:t>
      </w:r>
      <w:r w:rsidR="00F3751A" w:rsidRPr="00ED7C5D">
        <w:t>.</w:t>
      </w:r>
    </w:p>
    <w:p w14:paraId="27C95F42" w14:textId="26F756AB" w:rsidR="00AE729A" w:rsidRDefault="00F3751A" w:rsidP="00FB7400">
      <w:pPr>
        <w:pStyle w:val="UMilpara"/>
        <w:numPr>
          <w:ilvl w:val="0"/>
          <w:numId w:val="0"/>
        </w:numPr>
        <w:ind w:firstLine="720"/>
      </w:pPr>
      <w:r w:rsidRPr="00ED7C5D">
        <w:t xml:space="preserve"> </w:t>
      </w:r>
      <w:r w:rsidR="008254E9">
        <w:t>3</w:t>
      </w:r>
      <w:r w:rsidR="00C07D1C">
        <w:t>. (U)</w:t>
      </w:r>
      <w:r w:rsidRPr="00ED7C5D">
        <w:t xml:space="preserve"> This is a Battalion supported training event with a fully deployed Main Command Post, BN TAC, FTCP, UMCP, CTCP, BAS, and required C2 nodes.</w:t>
      </w:r>
      <w:r>
        <w:t xml:space="preserve"> </w:t>
      </w:r>
    </w:p>
    <w:p w14:paraId="1F821BE5" w14:textId="17411BFD" w:rsidR="002901CC" w:rsidRDefault="008254E9" w:rsidP="002901CC">
      <w:pPr>
        <w:pStyle w:val="UMilpara"/>
        <w:numPr>
          <w:ilvl w:val="0"/>
          <w:numId w:val="0"/>
        </w:numPr>
        <w:spacing w:after="20"/>
        <w:ind w:firstLine="720"/>
      </w:pPr>
      <w:r>
        <w:t>4</w:t>
      </w:r>
      <w:r w:rsidR="002901CC">
        <w:t>. (U)</w:t>
      </w:r>
      <w:r w:rsidR="00B91AFF">
        <w:t xml:space="preserve"> </w:t>
      </w:r>
      <w:r w:rsidR="005D1561">
        <w:t>Platoons will conduct AARs at their</w:t>
      </w:r>
      <w:r w:rsidR="001C7A95">
        <w:t xml:space="preserve"> respective</w:t>
      </w:r>
      <w:r w:rsidR="005D1561">
        <w:t xml:space="preserve"> </w:t>
      </w:r>
      <w:r w:rsidR="001C7A95">
        <w:t>p</w:t>
      </w:r>
      <w:r w:rsidR="005D1561">
        <w:t>atrol bases after the completion of assigned mission</w:t>
      </w:r>
      <w:r w:rsidR="006758B2">
        <w:t>s</w:t>
      </w:r>
      <w:r w:rsidR="005D1561">
        <w:t xml:space="preserve">. </w:t>
      </w:r>
    </w:p>
    <w:p w14:paraId="25933810" w14:textId="77777777" w:rsidR="00CF1BD9" w:rsidRDefault="00CF1BD9" w:rsidP="002901CC">
      <w:pPr>
        <w:pStyle w:val="UMilpara"/>
        <w:numPr>
          <w:ilvl w:val="0"/>
          <w:numId w:val="0"/>
        </w:numPr>
        <w:spacing w:after="20"/>
        <w:ind w:firstLine="720"/>
      </w:pPr>
    </w:p>
    <w:p w14:paraId="495AB971" w14:textId="333281F3" w:rsidR="00CF1BD9" w:rsidRDefault="008254E9" w:rsidP="00030694">
      <w:pPr>
        <w:pStyle w:val="UMilpara"/>
        <w:numPr>
          <w:ilvl w:val="0"/>
          <w:numId w:val="0"/>
        </w:numPr>
        <w:spacing w:after="20"/>
        <w:ind w:firstLine="720"/>
      </w:pPr>
      <w:r>
        <w:t>5</w:t>
      </w:r>
      <w:r w:rsidR="002901CC">
        <w:t xml:space="preserve">. (U) </w:t>
      </w:r>
      <w:r w:rsidR="00B91AFF">
        <w:t>The</w:t>
      </w:r>
      <w:r w:rsidR="00F81F19">
        <w:t xml:space="preserve"> Scout</w:t>
      </w:r>
      <w:r w:rsidR="00B91AFF">
        <w:t xml:space="preserve"> Platoon will</w:t>
      </w:r>
      <w:r w:rsidR="00272F99">
        <w:t xml:space="preserve"> </w:t>
      </w:r>
      <w:r w:rsidR="00030694">
        <w:t xml:space="preserve">provide </w:t>
      </w:r>
      <w:r w:rsidR="00BE5AE0">
        <w:t xml:space="preserve">OPFOR </w:t>
      </w:r>
      <w:r w:rsidR="00030694">
        <w:t xml:space="preserve">support </w:t>
      </w:r>
      <w:r w:rsidR="00272F99">
        <w:t>for</w:t>
      </w:r>
      <w:r w:rsidR="00600ACD">
        <w:t xml:space="preserve"> </w:t>
      </w:r>
      <w:r w:rsidR="00272F99">
        <w:t xml:space="preserve">FTX and </w:t>
      </w:r>
      <w:r w:rsidR="00030694">
        <w:t xml:space="preserve">3x </w:t>
      </w:r>
      <w:r w:rsidR="00272F99">
        <w:t>STX</w:t>
      </w:r>
      <w:r w:rsidR="00600ACD">
        <w:t xml:space="preserve"> lanes</w:t>
      </w:r>
      <w:r w:rsidR="00BE5AE0">
        <w:t xml:space="preserve">. </w:t>
      </w:r>
      <w:r w:rsidR="00030694">
        <w:t>Upon completion of support, Scout Platoon conduct</w:t>
      </w:r>
      <w:r w:rsidR="008476DB">
        <w:t>s</w:t>
      </w:r>
      <w:r w:rsidR="00030694">
        <w:t xml:space="preserve"> movement to RG 153</w:t>
      </w:r>
      <w:r w:rsidR="00640B7D">
        <w:t xml:space="preserve"> IOT</w:t>
      </w:r>
      <w:r w:rsidR="00030694">
        <w:t xml:space="preserve"> conduct </w:t>
      </w:r>
      <w:r w:rsidR="00800D6F">
        <w:t>LFX</w:t>
      </w:r>
      <w:r w:rsidR="006758B2">
        <w:t xml:space="preserve"> (reference Annex C – Operations, Appendix 6 – Synchronization timeline)</w:t>
      </w:r>
      <w:r w:rsidR="00030694">
        <w:t xml:space="preserve">. </w:t>
      </w:r>
    </w:p>
    <w:p w14:paraId="78A69AD6" w14:textId="77777777" w:rsidR="00CF1BD9" w:rsidRDefault="00CF1BD9" w:rsidP="00030694">
      <w:pPr>
        <w:pStyle w:val="UMilpara"/>
        <w:numPr>
          <w:ilvl w:val="0"/>
          <w:numId w:val="0"/>
        </w:numPr>
        <w:spacing w:after="20"/>
        <w:ind w:firstLine="720"/>
      </w:pPr>
    </w:p>
    <w:p w14:paraId="0A38EE95" w14:textId="51F9961C" w:rsidR="00CF1BD9" w:rsidRDefault="008254E9" w:rsidP="00030694">
      <w:pPr>
        <w:pStyle w:val="UMilpara"/>
        <w:numPr>
          <w:ilvl w:val="0"/>
          <w:numId w:val="0"/>
        </w:numPr>
        <w:spacing w:after="20"/>
        <w:ind w:firstLine="720"/>
      </w:pPr>
      <w:r>
        <w:t>6</w:t>
      </w:r>
      <w:r w:rsidR="00030694">
        <w:t xml:space="preserve">. (U) </w:t>
      </w:r>
      <w:r w:rsidR="0004427C">
        <w:t>The Mortar</w:t>
      </w:r>
      <w:r w:rsidR="00600ACD">
        <w:t xml:space="preserve"> Platoon</w:t>
      </w:r>
      <w:r w:rsidR="0004427C">
        <w:t xml:space="preserve"> </w:t>
      </w:r>
      <w:r w:rsidR="00DB2F51">
        <w:t>deploy</w:t>
      </w:r>
      <w:r w:rsidR="00800D6F">
        <w:t>s</w:t>
      </w:r>
      <w:r w:rsidR="00DB2F51">
        <w:t xml:space="preserve"> to RG 153</w:t>
      </w:r>
      <w:r w:rsidR="00600ACD">
        <w:t xml:space="preserve"> </w:t>
      </w:r>
      <w:r w:rsidR="00600ACD" w:rsidRPr="00600ACD">
        <w:rPr>
          <w:b/>
          <w:bCs/>
        </w:rPr>
        <w:t xml:space="preserve">NLT </w:t>
      </w:r>
      <w:r w:rsidR="00BA1F03" w:rsidRPr="00600ACD">
        <w:rPr>
          <w:b/>
          <w:bCs/>
        </w:rPr>
        <w:t>20 March 2023</w:t>
      </w:r>
      <w:r w:rsidR="00BA1F03">
        <w:t xml:space="preserve"> and</w:t>
      </w:r>
      <w:r w:rsidR="006B1A40">
        <w:t xml:space="preserve"> occup</w:t>
      </w:r>
      <w:r w:rsidR="00800D6F">
        <w:t>ies</w:t>
      </w:r>
      <w:r w:rsidR="006B1A40">
        <w:t xml:space="preserve"> </w:t>
      </w:r>
      <w:r w:rsidR="00272F99">
        <w:t xml:space="preserve">the </w:t>
      </w:r>
      <w:r w:rsidR="006B1A40">
        <w:t>Mortar Firing Point (MFP</w:t>
      </w:r>
      <w:r w:rsidR="00F733EC">
        <w:t>) 5</w:t>
      </w:r>
      <w:r w:rsidR="00272F99">
        <w:t xml:space="preserve"> </w:t>
      </w:r>
      <w:r w:rsidR="006758B2">
        <w:t xml:space="preserve">IVO </w:t>
      </w:r>
      <w:r w:rsidR="00606793">
        <w:t xml:space="preserve">Grid: </w:t>
      </w:r>
      <w:r w:rsidR="00504A5A" w:rsidRPr="00273B0A">
        <w:rPr>
          <w:b/>
          <w:bCs/>
        </w:rPr>
        <w:t xml:space="preserve">13S EC </w:t>
      </w:r>
      <w:r w:rsidR="004932C9" w:rsidRPr="00273B0A">
        <w:rPr>
          <w:b/>
          <w:bCs/>
        </w:rPr>
        <w:t>22085 65182</w:t>
      </w:r>
      <w:r w:rsidR="00273B0A">
        <w:t xml:space="preserve"> </w:t>
      </w:r>
      <w:r w:rsidR="00272F99">
        <w:t>and Observation Point</w:t>
      </w:r>
      <w:r w:rsidR="006B1A40">
        <w:t xml:space="preserve"> </w:t>
      </w:r>
      <w:r w:rsidR="00272F99">
        <w:t>(</w:t>
      </w:r>
      <w:r w:rsidR="006B1A40">
        <w:t>OP</w:t>
      </w:r>
      <w:r w:rsidR="00272F99">
        <w:t>)</w:t>
      </w:r>
      <w:r w:rsidR="005D1561">
        <w:t xml:space="preserve"> 12</w:t>
      </w:r>
      <w:r w:rsidR="00DB2F51">
        <w:t xml:space="preserve"> </w:t>
      </w:r>
      <w:r w:rsidR="0037199C">
        <w:t xml:space="preserve">ISO </w:t>
      </w:r>
      <w:r w:rsidR="00272F99">
        <w:t>all maneuver LFX iterations</w:t>
      </w:r>
      <w:r w:rsidR="006B1A40">
        <w:t>.</w:t>
      </w:r>
      <w:r w:rsidR="00600ACD">
        <w:t xml:space="preserve"> </w:t>
      </w:r>
    </w:p>
    <w:p w14:paraId="49F09F99" w14:textId="77777777" w:rsidR="00CF1BD9" w:rsidRDefault="00CF1BD9" w:rsidP="00030694">
      <w:pPr>
        <w:pStyle w:val="UMilpara"/>
        <w:numPr>
          <w:ilvl w:val="0"/>
          <w:numId w:val="0"/>
        </w:numPr>
        <w:spacing w:after="20"/>
        <w:ind w:firstLine="720"/>
      </w:pPr>
    </w:p>
    <w:p w14:paraId="76D77EFC" w14:textId="5BC4B012" w:rsidR="00CF1BD9" w:rsidRDefault="008254E9" w:rsidP="00030694">
      <w:pPr>
        <w:pStyle w:val="UMilpara"/>
        <w:numPr>
          <w:ilvl w:val="0"/>
          <w:numId w:val="0"/>
        </w:numPr>
        <w:spacing w:after="20"/>
        <w:ind w:firstLine="720"/>
      </w:pPr>
      <w:r>
        <w:lastRenderedPageBreak/>
        <w:t>7</w:t>
      </w:r>
      <w:r w:rsidR="00CF1BD9">
        <w:t xml:space="preserve">. (U) </w:t>
      </w:r>
      <w:r w:rsidR="00BA64DD">
        <w:t>The Sniper Section deploy</w:t>
      </w:r>
      <w:r w:rsidR="000346D4">
        <w:t>s</w:t>
      </w:r>
      <w:r w:rsidR="00BA64DD">
        <w:t xml:space="preserve"> to RG 153 </w:t>
      </w:r>
      <w:r w:rsidR="00BA64DD" w:rsidRPr="00600ACD">
        <w:rPr>
          <w:b/>
          <w:bCs/>
        </w:rPr>
        <w:t>NLT 20 March 2023</w:t>
      </w:r>
      <w:r w:rsidR="00BA64DD">
        <w:t xml:space="preserve">, </w:t>
      </w:r>
      <w:r w:rsidR="0037199C">
        <w:t>ISO</w:t>
      </w:r>
      <w:r w:rsidR="00BA64DD">
        <w:t xml:space="preserve"> all maneuver LFX iterations. </w:t>
      </w:r>
      <w:r w:rsidR="00121910">
        <w:t>Sniper Section provide</w:t>
      </w:r>
      <w:r w:rsidR="004920AB">
        <w:t>s</w:t>
      </w:r>
      <w:r w:rsidR="00121910">
        <w:t xml:space="preserve"> PLT ATK OPFOR on </w:t>
      </w:r>
      <w:r w:rsidR="00121910" w:rsidRPr="00121910">
        <w:rPr>
          <w:b/>
          <w:bCs/>
        </w:rPr>
        <w:t>25 March 23</w:t>
      </w:r>
      <w:r w:rsidR="00121910">
        <w:t xml:space="preserve">, and MTC OPFOR from </w:t>
      </w:r>
      <w:r w:rsidR="00121910" w:rsidRPr="00121910">
        <w:rPr>
          <w:b/>
          <w:bCs/>
        </w:rPr>
        <w:t>25-27 March 23</w:t>
      </w:r>
      <w:r w:rsidR="00121910">
        <w:t xml:space="preserve">. </w:t>
      </w:r>
    </w:p>
    <w:p w14:paraId="19B15186" w14:textId="77777777" w:rsidR="00CF1BD9" w:rsidRDefault="00CF1BD9" w:rsidP="00030694">
      <w:pPr>
        <w:pStyle w:val="UMilpara"/>
        <w:numPr>
          <w:ilvl w:val="0"/>
          <w:numId w:val="0"/>
        </w:numPr>
        <w:spacing w:after="20"/>
        <w:ind w:firstLine="720"/>
      </w:pPr>
    </w:p>
    <w:p w14:paraId="53D8CBD9" w14:textId="3A2B85E5" w:rsidR="00CF749B" w:rsidRDefault="008254E9" w:rsidP="00030694">
      <w:pPr>
        <w:pStyle w:val="UMilpara"/>
        <w:numPr>
          <w:ilvl w:val="0"/>
          <w:numId w:val="0"/>
        </w:numPr>
        <w:spacing w:after="20"/>
        <w:ind w:firstLine="720"/>
      </w:pPr>
      <w:r>
        <w:t>8</w:t>
      </w:r>
      <w:r w:rsidR="00CF1BD9">
        <w:t xml:space="preserve">. (U) </w:t>
      </w:r>
      <w:r w:rsidR="00600ACD">
        <w:t xml:space="preserve">Platoons </w:t>
      </w:r>
      <w:r w:rsidR="00BA64DD">
        <w:t>will</w:t>
      </w:r>
      <w:r w:rsidR="00796EA7">
        <w:t xml:space="preserve"> focus on incorporating various enablers (Mortars, FA, Sappers, </w:t>
      </w:r>
      <w:proofErr w:type="spellStart"/>
      <w:r w:rsidR="00796EA7">
        <w:t>Strykers</w:t>
      </w:r>
      <w:proofErr w:type="spellEnd"/>
      <w:r w:rsidR="00796EA7">
        <w:t xml:space="preserve">, Snipers/Scouts, Maintenance PLT, Distro PLT, and Medical PLT). </w:t>
      </w:r>
      <w:r w:rsidR="00FE3E89">
        <w:t>During</w:t>
      </w:r>
      <w:r w:rsidR="00796EA7">
        <w:t xml:space="preserve"> </w:t>
      </w:r>
      <w:r w:rsidR="005D1561">
        <w:t>O</w:t>
      </w:r>
      <w:r w:rsidR="00796EA7">
        <w:t>peration</w:t>
      </w:r>
      <w:r w:rsidR="005D1561">
        <w:t xml:space="preserve"> Manchu Rampage</w:t>
      </w:r>
      <w:r w:rsidR="00796EA7">
        <w:t>, O</w:t>
      </w:r>
      <w:r w:rsidR="00DF712F">
        <w:t>POR</w:t>
      </w:r>
      <w:r w:rsidR="00796EA7">
        <w:t>D</w:t>
      </w:r>
      <w:r w:rsidR="00FE3E89">
        <w:t xml:space="preserve">s/FRAGORDs will be issued by CO leadership and Platoons will </w:t>
      </w:r>
      <w:r w:rsidR="00491958">
        <w:t>conduct</w:t>
      </w:r>
      <w:r w:rsidR="00FE3E89">
        <w:t xml:space="preserve"> </w:t>
      </w:r>
      <w:r w:rsidR="00600ACD">
        <w:t>Troop Leading Procedures (TLPs),</w:t>
      </w:r>
      <w:r w:rsidR="00BA64DD">
        <w:t xml:space="preserve"> Rehearsals, </w:t>
      </w:r>
      <w:r w:rsidR="00FE3E89">
        <w:t xml:space="preserve">and </w:t>
      </w:r>
      <w:proofErr w:type="spellStart"/>
      <w:r w:rsidR="00BA64DD">
        <w:t>Backbriefs</w:t>
      </w:r>
      <w:proofErr w:type="spellEnd"/>
      <w:r w:rsidR="00FE3E89">
        <w:t>.</w:t>
      </w:r>
      <w:r w:rsidR="00C00E81">
        <w:t xml:space="preserve"> </w:t>
      </w:r>
      <w:r w:rsidR="00754350">
        <w:t>Companies will exercise</w:t>
      </w:r>
      <w:r w:rsidR="00E32897">
        <w:t xml:space="preserve"> </w:t>
      </w:r>
      <w:r w:rsidR="00754350">
        <w:t>Command Post</w:t>
      </w:r>
      <w:r w:rsidR="00372BD0">
        <w:t xml:space="preserve"> operation</w:t>
      </w:r>
      <w:r w:rsidR="00754350">
        <w:t xml:space="preserve"> at every opportunity through</w:t>
      </w:r>
      <w:r w:rsidR="008006EC">
        <w:t>out</w:t>
      </w:r>
      <w:r w:rsidR="00754350">
        <w:t xml:space="preserve"> </w:t>
      </w:r>
      <w:r w:rsidR="00690637">
        <w:t>Operation Manchu Rampage</w:t>
      </w:r>
      <w:r w:rsidR="008006EC">
        <w:t>.</w:t>
      </w:r>
      <w:r w:rsidR="00CE161D">
        <w:t xml:space="preserve"> </w:t>
      </w:r>
      <w:r w:rsidR="00E56F82">
        <w:t>C</w:t>
      </w:r>
      <w:r w:rsidR="00B0646B">
        <w:t xml:space="preserve">ompanies </w:t>
      </w:r>
      <w:r w:rsidR="00E56F82">
        <w:t>will</w:t>
      </w:r>
      <w:r w:rsidR="00B0646B">
        <w:t xml:space="preserve"> validate sustainment operations. </w:t>
      </w:r>
      <w:r w:rsidR="00656A2C">
        <w:t xml:space="preserve">All </w:t>
      </w:r>
      <w:r w:rsidR="00B0646B">
        <w:t>Warfighting</w:t>
      </w:r>
      <w:r w:rsidR="00656A2C">
        <w:t xml:space="preserve"> Functions will support the exercise, to include </w:t>
      </w:r>
      <w:r w:rsidR="00EE0618">
        <w:t>Main CP, BN TAC, FTCP, UMCP, CTCP, and BAS. Distro Platoon support</w:t>
      </w:r>
      <w:r w:rsidR="00797885">
        <w:t>s</w:t>
      </w:r>
      <w:r w:rsidR="00EE0618">
        <w:t xml:space="preserve"> LOGPACs to companies and coordinate</w:t>
      </w:r>
      <w:r w:rsidR="0075514D">
        <w:t>s</w:t>
      </w:r>
      <w:r w:rsidR="00EE0618">
        <w:t xml:space="preserve"> LRPs. </w:t>
      </w:r>
    </w:p>
    <w:p w14:paraId="17F0F745" w14:textId="77777777" w:rsidR="001B39E2" w:rsidRDefault="001B39E2" w:rsidP="00030694">
      <w:pPr>
        <w:pStyle w:val="UMilpara"/>
        <w:numPr>
          <w:ilvl w:val="0"/>
          <w:numId w:val="0"/>
        </w:numPr>
        <w:spacing w:after="20"/>
        <w:ind w:firstLine="720"/>
      </w:pPr>
    </w:p>
    <w:p w14:paraId="285F41A4" w14:textId="15720594" w:rsidR="003A1B0C" w:rsidRDefault="008254E9" w:rsidP="00030694">
      <w:pPr>
        <w:pStyle w:val="UMilpara"/>
        <w:numPr>
          <w:ilvl w:val="0"/>
          <w:numId w:val="0"/>
        </w:numPr>
        <w:spacing w:after="20"/>
        <w:ind w:firstLine="720"/>
      </w:pPr>
      <w:r>
        <w:t>9</w:t>
      </w:r>
      <w:r w:rsidR="00CF749B">
        <w:t>. (U) Distro</w:t>
      </w:r>
      <w:r w:rsidR="00796EA7">
        <w:t xml:space="preserve"> Platoon conduct</w:t>
      </w:r>
      <w:r w:rsidR="0075514D">
        <w:t>s</w:t>
      </w:r>
      <w:r w:rsidR="00796EA7">
        <w:t xml:space="preserve"> a Convoy Live Fire Exercise on RG 153 </w:t>
      </w:r>
      <w:r w:rsidR="00796EA7" w:rsidRPr="00B0646B">
        <w:rPr>
          <w:b/>
          <w:bCs/>
        </w:rPr>
        <w:t>NLT 26 March 2023</w:t>
      </w:r>
      <w:r w:rsidR="00796EA7">
        <w:t>.</w:t>
      </w:r>
    </w:p>
    <w:p w14:paraId="47842D14" w14:textId="67DB5708" w:rsidR="00043379" w:rsidRDefault="00043379" w:rsidP="00336CED">
      <w:pPr>
        <w:pStyle w:val="UMilpara"/>
        <w:numPr>
          <w:ilvl w:val="0"/>
          <w:numId w:val="0"/>
        </w:numPr>
        <w:spacing w:after="20"/>
      </w:pPr>
    </w:p>
    <w:p w14:paraId="34C22D9C" w14:textId="2F203939" w:rsidR="00C053AE" w:rsidRPr="001542E1" w:rsidRDefault="001B39E2" w:rsidP="008B2C6C">
      <w:pPr>
        <w:pStyle w:val="UMilpara"/>
        <w:numPr>
          <w:ilvl w:val="1"/>
          <w:numId w:val="22"/>
        </w:numPr>
        <w:rPr>
          <w:highlight w:val="yellow"/>
        </w:rPr>
      </w:pPr>
      <w:r w:rsidRPr="001B39E2">
        <w:rPr>
          <w:b/>
          <w:bCs/>
          <w:highlight w:val="yellow"/>
          <w:u w:val="single"/>
        </w:rPr>
        <w:t>(ADD)</w:t>
      </w:r>
      <w:r>
        <w:rPr>
          <w:highlight w:val="yellow"/>
          <w:u w:val="single"/>
        </w:rPr>
        <w:t xml:space="preserve"> </w:t>
      </w:r>
      <w:r w:rsidR="00C053AE" w:rsidRPr="00EA1A49">
        <w:rPr>
          <w:highlight w:val="yellow"/>
          <w:u w:val="single"/>
        </w:rPr>
        <w:t>Sche</w:t>
      </w:r>
      <w:r w:rsidR="00C053AE" w:rsidRPr="001542E1">
        <w:rPr>
          <w:highlight w:val="yellow"/>
          <w:u w:val="single"/>
        </w:rPr>
        <w:t>me of Maneuver</w:t>
      </w:r>
      <w:r w:rsidR="00C053AE" w:rsidRPr="001542E1">
        <w:rPr>
          <w:highlight w:val="yellow"/>
        </w:rPr>
        <w:t>.</w:t>
      </w:r>
    </w:p>
    <w:p w14:paraId="3DB48D95" w14:textId="721F66C4" w:rsidR="00940FF5" w:rsidRDefault="00940FF5" w:rsidP="00940FF5">
      <w:pPr>
        <w:pStyle w:val="UMilpara"/>
        <w:numPr>
          <w:ilvl w:val="2"/>
          <w:numId w:val="22"/>
        </w:numPr>
      </w:pPr>
      <w:r w:rsidRPr="00536A8B">
        <w:rPr>
          <w:b/>
          <w:bCs/>
        </w:rPr>
        <w:t>Phase I – Planning</w:t>
      </w:r>
      <w:r w:rsidR="00C07D1C">
        <w:rPr>
          <w:b/>
          <w:bCs/>
        </w:rPr>
        <w:t xml:space="preserve"> and Preparation</w:t>
      </w:r>
      <w:r w:rsidRPr="00940FF5">
        <w:t>:</w:t>
      </w:r>
      <w:r w:rsidR="00726A56">
        <w:t xml:space="preserve"> </w:t>
      </w:r>
      <w:r w:rsidR="006A77C7">
        <w:t>Phase I begins</w:t>
      </w:r>
      <w:r w:rsidR="00726A56">
        <w:t xml:space="preserve"> at reception of this order and ends</w:t>
      </w:r>
      <w:r w:rsidR="00165424">
        <w:t xml:space="preserve"> </w:t>
      </w:r>
      <w:r w:rsidR="0075514D">
        <w:t xml:space="preserve">upon </w:t>
      </w:r>
      <w:r w:rsidR="00985990">
        <w:t>completion of</w:t>
      </w:r>
      <w:r w:rsidR="00165424">
        <w:t xml:space="preserve"> initial </w:t>
      </w:r>
      <w:r w:rsidR="0075514D">
        <w:t>r</w:t>
      </w:r>
      <w:r w:rsidR="00165424">
        <w:t xml:space="preserve">ange </w:t>
      </w:r>
      <w:r w:rsidR="0075514D">
        <w:t>s</w:t>
      </w:r>
      <w:r w:rsidR="00165424">
        <w:t>et-</w:t>
      </w:r>
      <w:r w:rsidR="0075514D">
        <w:t>u</w:t>
      </w:r>
      <w:r w:rsidR="00165424">
        <w:t xml:space="preserve">p </w:t>
      </w:r>
      <w:r w:rsidR="00985990">
        <w:t>at</w:t>
      </w:r>
      <w:r w:rsidR="00165424">
        <w:t xml:space="preserve"> RG 153</w:t>
      </w:r>
      <w:r w:rsidR="00726A56">
        <w:t xml:space="preserve">. Critical </w:t>
      </w:r>
      <w:r w:rsidR="00E76CDA">
        <w:t>to</w:t>
      </w:r>
      <w:r w:rsidR="00726A56">
        <w:t xml:space="preserve"> this phase i</w:t>
      </w:r>
      <w:r w:rsidR="00972A0D">
        <w:t>s</w:t>
      </w:r>
      <w:r w:rsidR="00726A56">
        <w:t xml:space="preserve"> issuing Operation Manchu Rampage OPORD brief, planning, resourcing, coordinating </w:t>
      </w:r>
      <w:r w:rsidR="001542E1">
        <w:t>land and ammo</w:t>
      </w:r>
      <w:r w:rsidR="00726A56">
        <w:t>, execution of BN CPX I</w:t>
      </w:r>
      <w:r w:rsidR="005B07ED">
        <w:t>I</w:t>
      </w:r>
      <w:r w:rsidR="00EE0751">
        <w:t>I</w:t>
      </w:r>
      <w:r w:rsidR="00726A56">
        <w:t>, validating infrastructure,</w:t>
      </w:r>
      <w:r w:rsidR="00967D30">
        <w:t xml:space="preserve"> ordering VIP boards,</w:t>
      </w:r>
      <w:r w:rsidR="00165424">
        <w:t xml:space="preserve"> validation of Platoon SOPs,</w:t>
      </w:r>
      <w:r w:rsidR="002156F7">
        <w:t xml:space="preserve"> </w:t>
      </w:r>
      <w:r w:rsidR="00AA5BA6">
        <w:t xml:space="preserve">digging </w:t>
      </w:r>
      <w:r w:rsidR="00765467">
        <w:t>of</w:t>
      </w:r>
      <w:r w:rsidR="00AA5BA6">
        <w:t xml:space="preserve"> trench, build</w:t>
      </w:r>
      <w:r w:rsidR="00946A94">
        <w:t>ing</w:t>
      </w:r>
      <w:r w:rsidR="00AA5BA6">
        <w:t xml:space="preserve"> of bunker, and </w:t>
      </w:r>
      <w:r w:rsidR="00B11701">
        <w:t>sandbag</w:t>
      </w:r>
      <w:r w:rsidR="00AA5BA6">
        <w:t xml:space="preserve"> detail. </w:t>
      </w:r>
      <w:r w:rsidR="008533FB">
        <w:t xml:space="preserve">Priorities during this phase </w:t>
      </w:r>
      <w:r w:rsidR="00721743">
        <w:t>are</w:t>
      </w:r>
      <w:r w:rsidR="008533FB">
        <w:t xml:space="preserve"> </w:t>
      </w:r>
      <w:r w:rsidR="002F42D5">
        <w:t xml:space="preserve">the </w:t>
      </w:r>
      <w:r w:rsidR="008533FB">
        <w:t xml:space="preserve">completion of trench/bunker complex, </w:t>
      </w:r>
      <w:r w:rsidR="002F42D5">
        <w:t xml:space="preserve">and filling of </w:t>
      </w:r>
      <w:r w:rsidR="00C43D80">
        <w:t>trench wall sandbags.</w:t>
      </w:r>
      <w:r w:rsidR="00EC221B">
        <w:t xml:space="preserve"> </w:t>
      </w:r>
      <w:r w:rsidR="008F1423">
        <w:t>B Company, 299 BEB support</w:t>
      </w:r>
      <w:r w:rsidR="00CB0796">
        <w:t>s</w:t>
      </w:r>
      <w:r w:rsidR="008F1423">
        <w:t xml:space="preserve"> the digging and build</w:t>
      </w:r>
      <w:r w:rsidR="00CB0796">
        <w:t>ing</w:t>
      </w:r>
      <w:r w:rsidR="008F1423">
        <w:t xml:space="preserve"> of the trench/bunker complex</w:t>
      </w:r>
      <w:r w:rsidR="00A331D1">
        <w:t xml:space="preserve"> </w:t>
      </w:r>
      <w:r w:rsidR="00A331D1" w:rsidRPr="00A331D1">
        <w:rPr>
          <w:b/>
          <w:bCs/>
        </w:rPr>
        <w:t>NLT 23 February 2023</w:t>
      </w:r>
      <w:r w:rsidR="008F1423">
        <w:t xml:space="preserve">. </w:t>
      </w:r>
      <w:r w:rsidR="00D27427">
        <w:t xml:space="preserve">All lumber </w:t>
      </w:r>
      <w:r w:rsidR="005D4121">
        <w:t xml:space="preserve">will be </w:t>
      </w:r>
      <w:r w:rsidR="00D27427">
        <w:t>stage</w:t>
      </w:r>
      <w:r w:rsidR="005D4121">
        <w:t>d</w:t>
      </w:r>
      <w:r w:rsidR="00D27427">
        <w:t xml:space="preserve"> at RG 153 </w:t>
      </w:r>
      <w:r w:rsidR="00D27427" w:rsidRPr="00854EDB">
        <w:rPr>
          <w:b/>
          <w:bCs/>
        </w:rPr>
        <w:t xml:space="preserve">NLT </w:t>
      </w:r>
      <w:r w:rsidR="00566A68" w:rsidRPr="00854EDB">
        <w:rPr>
          <w:b/>
          <w:bCs/>
        </w:rPr>
        <w:t>07 M</w:t>
      </w:r>
      <w:r w:rsidR="00854EDB" w:rsidRPr="00854EDB">
        <w:rPr>
          <w:b/>
          <w:bCs/>
        </w:rPr>
        <w:t>arch 2023</w:t>
      </w:r>
      <w:r w:rsidR="00854EDB">
        <w:t xml:space="preserve"> IOT facilitate the build of the trench walls. </w:t>
      </w:r>
      <w:r w:rsidR="00474545">
        <w:t>S</w:t>
      </w:r>
      <w:r w:rsidR="00EC221B">
        <w:t xml:space="preserve">andbags </w:t>
      </w:r>
      <w:r w:rsidR="00474545">
        <w:t>are</w:t>
      </w:r>
      <w:r w:rsidR="0035116E">
        <w:t xml:space="preserve"> filled </w:t>
      </w:r>
      <w:r w:rsidR="00680A8F" w:rsidRPr="00680A8F">
        <w:rPr>
          <w:b/>
          <w:bCs/>
        </w:rPr>
        <w:t>NLT 09 MAR 2023</w:t>
      </w:r>
      <w:r w:rsidR="00680A8F">
        <w:t xml:space="preserve"> </w:t>
      </w:r>
      <w:r w:rsidR="0035116E">
        <w:t xml:space="preserve">at </w:t>
      </w:r>
      <w:r w:rsidR="003E308E">
        <w:t xml:space="preserve">the base of the tower of </w:t>
      </w:r>
      <w:r w:rsidR="0035116E">
        <w:t xml:space="preserve">RG 153 with a set detail from the </w:t>
      </w:r>
      <w:r w:rsidR="00680A8F">
        <w:t>Battalion</w:t>
      </w:r>
      <w:r w:rsidR="0092086E">
        <w:t xml:space="preserve"> managed by SFC Genao, </w:t>
      </w:r>
      <w:r w:rsidR="00833AC4">
        <w:t xml:space="preserve">BN </w:t>
      </w:r>
      <w:r w:rsidR="0092086E">
        <w:t>S3 NCOIC</w:t>
      </w:r>
      <w:r w:rsidR="00680A8F">
        <w:t>.</w:t>
      </w:r>
      <w:r w:rsidRPr="00940FF5">
        <w:t xml:space="preserve"> </w:t>
      </w:r>
    </w:p>
    <w:p w14:paraId="44C0E541" w14:textId="397AD1E8" w:rsidR="00940FF5" w:rsidRDefault="00940FF5" w:rsidP="00940FF5">
      <w:pPr>
        <w:pStyle w:val="UMilpara"/>
        <w:numPr>
          <w:ilvl w:val="2"/>
          <w:numId w:val="22"/>
        </w:numPr>
      </w:pPr>
      <w:r w:rsidRPr="00536A8B">
        <w:rPr>
          <w:b/>
          <w:bCs/>
        </w:rPr>
        <w:t xml:space="preserve">Phase II – </w:t>
      </w:r>
      <w:r w:rsidR="00C07D1C">
        <w:rPr>
          <w:b/>
          <w:bCs/>
        </w:rPr>
        <w:t>Infiltration</w:t>
      </w:r>
      <w:r>
        <w:t>:</w:t>
      </w:r>
      <w:r w:rsidR="00B11701">
        <w:t xml:space="preserve"> </w:t>
      </w:r>
      <w:r w:rsidR="00CA0E7E">
        <w:t>Phase II begins</w:t>
      </w:r>
      <w:r w:rsidR="00B11701">
        <w:t xml:space="preserve"> with </w:t>
      </w:r>
      <w:r w:rsidR="00E711DD">
        <w:t xml:space="preserve">the </w:t>
      </w:r>
      <w:r w:rsidR="008400D6">
        <w:t>Rehearsal of Concept</w:t>
      </w:r>
      <w:r w:rsidR="002156F7">
        <w:t xml:space="preserve"> (ROC)</w:t>
      </w:r>
      <w:r w:rsidR="008400D6">
        <w:t xml:space="preserve"> </w:t>
      </w:r>
      <w:r w:rsidR="002156F7">
        <w:t xml:space="preserve">for Operation Manchu Rampage </w:t>
      </w:r>
      <w:r w:rsidR="00B11701">
        <w:t xml:space="preserve">and ends </w:t>
      </w:r>
      <w:r w:rsidR="00CA0E7E">
        <w:t xml:space="preserve">with </w:t>
      </w:r>
      <w:r w:rsidR="00123DAD">
        <w:t>validation of</w:t>
      </w:r>
      <w:r w:rsidR="00B11701">
        <w:t xml:space="preserve"> Range </w:t>
      </w:r>
      <w:r w:rsidR="00C03E10">
        <w:t>153</w:t>
      </w:r>
      <w:r w:rsidR="000F1E59">
        <w:t xml:space="preserve"> </w:t>
      </w:r>
      <w:r w:rsidR="00123DAD">
        <w:t>from Range Control.</w:t>
      </w:r>
      <w:r w:rsidR="00B11701">
        <w:t xml:space="preserve"> Critical </w:t>
      </w:r>
      <w:r w:rsidR="00123DAD">
        <w:t>to</w:t>
      </w:r>
      <w:r w:rsidR="00B11701">
        <w:t xml:space="preserve"> this phase include</w:t>
      </w:r>
      <w:r w:rsidR="00123DAD">
        <w:t>s</w:t>
      </w:r>
      <w:r w:rsidR="00062DDE">
        <w:t xml:space="preserve"> </w:t>
      </w:r>
      <w:r w:rsidR="002156F7">
        <w:t>R</w:t>
      </w:r>
      <w:r w:rsidR="00062DDE">
        <w:t xml:space="preserve">ehearsal of </w:t>
      </w:r>
      <w:r w:rsidR="002156F7">
        <w:t>C</w:t>
      </w:r>
      <w:r w:rsidR="00062DDE">
        <w:t>oncept</w:t>
      </w:r>
      <w:r w:rsidR="002156F7">
        <w:t xml:space="preserve"> (ROC)</w:t>
      </w:r>
      <w:r w:rsidR="00B11701">
        <w:t xml:space="preserve">, </w:t>
      </w:r>
      <w:r w:rsidR="00062DDE">
        <w:t>Tactical Exercise without Troops (TE</w:t>
      </w:r>
      <w:r w:rsidR="003B1602">
        <w:t>W</w:t>
      </w:r>
      <w:r w:rsidR="00062DDE">
        <w:t xml:space="preserve">T), </w:t>
      </w:r>
      <w:r w:rsidR="005336EB">
        <w:t xml:space="preserve">backside support rehearsal, </w:t>
      </w:r>
      <w:r w:rsidR="00364A9E">
        <w:t xml:space="preserve">OPFOR rehearsal, </w:t>
      </w:r>
      <w:r w:rsidR="0006487F">
        <w:t xml:space="preserve">final manifest, </w:t>
      </w:r>
      <w:r w:rsidR="004E305C">
        <w:t>Tactical OPORD (</w:t>
      </w:r>
      <w:r w:rsidR="0033043D">
        <w:t>TACORD</w:t>
      </w:r>
      <w:r w:rsidR="004E305C">
        <w:t>)</w:t>
      </w:r>
      <w:r w:rsidR="0033043D">
        <w:t xml:space="preserve"> </w:t>
      </w:r>
      <w:r w:rsidR="00AE1769">
        <w:t>brief</w:t>
      </w:r>
      <w:r w:rsidR="004E305C">
        <w:t xml:space="preserve"> and </w:t>
      </w:r>
      <w:r w:rsidR="00B11701">
        <w:t>publication</w:t>
      </w:r>
      <w:r w:rsidR="004E305C">
        <w:t>, Target</w:t>
      </w:r>
      <w:r w:rsidR="00B11701">
        <w:t xml:space="preserve"> Set-Up, TLPs, </w:t>
      </w:r>
      <w:r w:rsidR="00B325AE">
        <w:t xml:space="preserve">Commex, </w:t>
      </w:r>
      <w:r w:rsidR="007D421F">
        <w:t xml:space="preserve">ammo draw, </w:t>
      </w:r>
      <w:r w:rsidR="00FE06CC">
        <w:t>sandbag</w:t>
      </w:r>
      <w:r w:rsidR="007B0565">
        <w:t xml:space="preserve"> set up on trench, </w:t>
      </w:r>
      <w:r w:rsidR="001F3F49">
        <w:t xml:space="preserve">and </w:t>
      </w:r>
      <w:r w:rsidR="00765467">
        <w:t>LFX range concept validation</w:t>
      </w:r>
      <w:r w:rsidR="00DF43B7">
        <w:t xml:space="preserve"> (Reference Annex C – Operations, Appendix 7 – Range Set Up Micro Timeline).</w:t>
      </w:r>
      <w:r w:rsidR="00B11701">
        <w:t xml:space="preserve"> </w:t>
      </w:r>
      <w:r w:rsidR="00D26BD5">
        <w:t>Sequence of range set up begin</w:t>
      </w:r>
      <w:r w:rsidR="0078088F">
        <w:t>s</w:t>
      </w:r>
      <w:r w:rsidR="00D26BD5">
        <w:t xml:space="preserve"> with </w:t>
      </w:r>
      <w:r w:rsidR="00C01209">
        <w:t>sandbag emplacement</w:t>
      </w:r>
      <w:r w:rsidR="005A5315">
        <w:t>,</w:t>
      </w:r>
      <w:r w:rsidR="00C01209">
        <w:t xml:space="preserve"> </w:t>
      </w:r>
      <w:r w:rsidR="00864614">
        <w:t>FASP estab</w:t>
      </w:r>
      <w:r w:rsidR="005A5315">
        <w:t>lishment</w:t>
      </w:r>
      <w:r w:rsidR="00574D19">
        <w:t>, wire obstacle</w:t>
      </w:r>
      <w:r w:rsidR="007D421F">
        <w:t xml:space="preserve"> (triple st</w:t>
      </w:r>
      <w:r w:rsidR="005A5315">
        <w:t>andar</w:t>
      </w:r>
      <w:r w:rsidR="007D421F">
        <w:t>d)</w:t>
      </w:r>
      <w:r w:rsidR="00EF4E4F">
        <w:t xml:space="preserve"> establishment</w:t>
      </w:r>
      <w:r w:rsidR="00574D19">
        <w:t xml:space="preserve">, </w:t>
      </w:r>
      <w:r w:rsidR="00CB0578">
        <w:t xml:space="preserve">target set up, </w:t>
      </w:r>
      <w:r w:rsidR="00574D19">
        <w:t xml:space="preserve">and </w:t>
      </w:r>
      <w:r w:rsidR="006541F4">
        <w:t xml:space="preserve">emplacement of engineer tape for </w:t>
      </w:r>
      <w:r w:rsidR="00EA29E7">
        <w:t xml:space="preserve">off limit areas. </w:t>
      </w:r>
      <w:r w:rsidR="004441B0">
        <w:t>Manchu leaders will conduct a TEWT</w:t>
      </w:r>
      <w:r w:rsidR="007350BC">
        <w:t xml:space="preserve"> at RG 153</w:t>
      </w:r>
      <w:r w:rsidR="001635F4">
        <w:t xml:space="preserve"> </w:t>
      </w:r>
      <w:r w:rsidR="00F40466" w:rsidRPr="001635F4">
        <w:rPr>
          <w:b/>
          <w:bCs/>
        </w:rPr>
        <w:t>NLT 14 March 2023</w:t>
      </w:r>
      <w:r w:rsidR="00F40466">
        <w:t xml:space="preserve">, </w:t>
      </w:r>
      <w:r w:rsidR="001635F4">
        <w:t>and</w:t>
      </w:r>
      <w:r w:rsidR="001322C0">
        <w:t xml:space="preserve"> LFX</w:t>
      </w:r>
      <w:r w:rsidR="00B90DCB">
        <w:t xml:space="preserve"> Backside support element conduct</w:t>
      </w:r>
      <w:r w:rsidR="00636684">
        <w:t>s</w:t>
      </w:r>
      <w:r w:rsidR="00B90DCB">
        <w:t xml:space="preserve"> a rehearsal</w:t>
      </w:r>
      <w:r w:rsidR="00792BA0">
        <w:t xml:space="preserve"> </w:t>
      </w:r>
      <w:r w:rsidR="00636684">
        <w:t>immediately following</w:t>
      </w:r>
      <w:r w:rsidR="00B90DCB">
        <w:t xml:space="preserve">. </w:t>
      </w:r>
      <w:r w:rsidR="00792BA0">
        <w:t xml:space="preserve">Backside support rehearsal must cover: Real World MEDEVAC concept rehearsal, </w:t>
      </w:r>
      <w:proofErr w:type="spellStart"/>
      <w:r w:rsidR="002F6F47">
        <w:t>targetry</w:t>
      </w:r>
      <w:proofErr w:type="spellEnd"/>
      <w:r w:rsidR="002F6F47">
        <w:t xml:space="preserve"> rehearsal, safety rehearsal, ammo distro rehearsal, and OIC/RSO rehearsal.</w:t>
      </w:r>
      <w:r w:rsidR="007350BC">
        <w:t xml:space="preserve"> </w:t>
      </w:r>
      <w:r w:rsidR="00B11701">
        <w:t xml:space="preserve"> </w:t>
      </w:r>
      <w:r w:rsidR="00B11701" w:rsidRPr="00940FF5">
        <w:t xml:space="preserve"> </w:t>
      </w:r>
    </w:p>
    <w:p w14:paraId="4A26EF0A" w14:textId="49963908" w:rsidR="00472679" w:rsidRDefault="00940FF5" w:rsidP="00940FF5">
      <w:pPr>
        <w:pStyle w:val="UMilpara"/>
        <w:numPr>
          <w:ilvl w:val="2"/>
          <w:numId w:val="22"/>
        </w:numPr>
      </w:pPr>
      <w:r w:rsidRPr="00536A8B">
        <w:rPr>
          <w:b/>
          <w:bCs/>
        </w:rPr>
        <w:lastRenderedPageBreak/>
        <w:t>Phase III – Execution</w:t>
      </w:r>
      <w:r>
        <w:t>:</w:t>
      </w:r>
      <w:r w:rsidR="00765467">
        <w:t xml:space="preserve"> </w:t>
      </w:r>
      <w:r w:rsidR="00AA2497">
        <w:t xml:space="preserve">Phase III </w:t>
      </w:r>
      <w:r w:rsidR="00750004">
        <w:t>consists of four</w:t>
      </w:r>
      <w:r w:rsidR="00137D89">
        <w:t xml:space="preserve"> subphases</w:t>
      </w:r>
      <w:r w:rsidR="003F46A2">
        <w:t xml:space="preserve">. </w:t>
      </w:r>
      <w:r w:rsidR="00472679">
        <w:t xml:space="preserve">Phase III begins with </w:t>
      </w:r>
      <w:r w:rsidR="00AA2497">
        <w:t>begins</w:t>
      </w:r>
      <w:r w:rsidR="00747195">
        <w:t xml:space="preserve"> </w:t>
      </w:r>
      <w:r w:rsidR="008B56E5">
        <w:t xml:space="preserve">with PZ posture </w:t>
      </w:r>
      <w:r w:rsidR="00765467">
        <w:t xml:space="preserve">and ends with </w:t>
      </w:r>
      <w:r w:rsidR="00555075">
        <w:t xml:space="preserve">clearance of </w:t>
      </w:r>
      <w:r w:rsidR="00283709">
        <w:t xml:space="preserve">RG 153 </w:t>
      </w:r>
      <w:r w:rsidR="00EB5B78">
        <w:t>and all Training Areas (TA)</w:t>
      </w:r>
      <w:r w:rsidR="00765467">
        <w:t xml:space="preserve">. Critical </w:t>
      </w:r>
      <w:r w:rsidR="00555075">
        <w:t xml:space="preserve">to this phase </w:t>
      </w:r>
      <w:r w:rsidR="00025364">
        <w:t>includes</w:t>
      </w:r>
      <w:r w:rsidR="00765467">
        <w:t xml:space="preserve"> issuing </w:t>
      </w:r>
      <w:r w:rsidR="0027562F">
        <w:t xml:space="preserve">of </w:t>
      </w:r>
      <w:r w:rsidR="00765467">
        <w:t>Operation Manchu Rampage OPORD, planning, resourcing, coordinating land and ammo, execution of BN CPX II, validating infrastructure, ordering VIP boards, validation of Platoon SOPs, digging of trench, build of bunker, and sandbag detail</w:t>
      </w:r>
      <w:r w:rsidR="00DF43B7">
        <w:t xml:space="preserve"> (Reference Annex C – Operations, Appendix 7 – Execution Micro Timeline)</w:t>
      </w:r>
      <w:r w:rsidR="00765467">
        <w:t>.</w:t>
      </w:r>
    </w:p>
    <w:p w14:paraId="3D7D6AF0" w14:textId="1D382058" w:rsidR="00472679" w:rsidRDefault="00472679" w:rsidP="00472679">
      <w:pPr>
        <w:pStyle w:val="UMilpara"/>
        <w:numPr>
          <w:ilvl w:val="3"/>
          <w:numId w:val="22"/>
        </w:numPr>
      </w:pPr>
      <w:r>
        <w:rPr>
          <w:b/>
          <w:bCs/>
        </w:rPr>
        <w:t>Phase IIIa</w:t>
      </w:r>
      <w:r w:rsidRPr="00472679">
        <w:t>.</w:t>
      </w:r>
      <w:r>
        <w:t xml:space="preserve"> </w:t>
      </w:r>
      <w:r w:rsidR="004B4C09">
        <w:t xml:space="preserve">Phase IIIa begins with </w:t>
      </w:r>
      <w:r w:rsidR="000323E4">
        <w:t xml:space="preserve">Platoons </w:t>
      </w:r>
      <w:r w:rsidR="00867AB8">
        <w:t xml:space="preserve">in </w:t>
      </w:r>
      <w:r w:rsidR="000323E4">
        <w:t xml:space="preserve">PZ posture on day of </w:t>
      </w:r>
      <w:r w:rsidR="007C24C5">
        <w:t>execution. Platoons</w:t>
      </w:r>
      <w:r w:rsidR="000323E4">
        <w:t xml:space="preserve"> link up with 1LT Matthew Kim </w:t>
      </w:r>
      <w:r w:rsidR="00AA58EB">
        <w:t xml:space="preserve">(PZ Control Officer) IVO TA Bravo IAW Sync Matrix </w:t>
      </w:r>
      <w:r w:rsidR="000323E4">
        <w:t xml:space="preserve">IOT </w:t>
      </w:r>
      <w:r w:rsidR="00AA58EB">
        <w:t xml:space="preserve">stage the platoons for </w:t>
      </w:r>
      <w:r w:rsidR="005C6BA7">
        <w:t>FTX</w:t>
      </w:r>
      <w:r w:rsidR="006E215B">
        <w:t xml:space="preserve">. </w:t>
      </w:r>
      <w:r w:rsidR="003E457A">
        <w:t>Upon wheels down</w:t>
      </w:r>
      <w:r w:rsidR="004601CB">
        <w:t xml:space="preserve"> (LZ)</w:t>
      </w:r>
      <w:r w:rsidR="003E457A">
        <w:t>, Platoons initiate movement to designate</w:t>
      </w:r>
      <w:r w:rsidR="004601CB">
        <w:t>d</w:t>
      </w:r>
      <w:r w:rsidR="003E457A">
        <w:t xml:space="preserve"> Stryker link up point or Vehicle Holding Area (VHA)</w:t>
      </w:r>
      <w:r w:rsidR="00572B3B">
        <w:t xml:space="preserve"> and </w:t>
      </w:r>
      <w:r w:rsidR="002C1410">
        <w:t>O/o LD to</w:t>
      </w:r>
      <w:r w:rsidR="001E392C">
        <w:t xml:space="preserve"> FTX objective</w:t>
      </w:r>
      <w:r w:rsidR="00577E03">
        <w:t xml:space="preserve"> IVO RG 24</w:t>
      </w:r>
      <w:r w:rsidR="001E392C">
        <w:t>.</w:t>
      </w:r>
      <w:r w:rsidR="00577E03">
        <w:t xml:space="preserve"> Critical to this subphase is </w:t>
      </w:r>
      <w:r w:rsidR="00124A72">
        <w:t xml:space="preserve">the </w:t>
      </w:r>
      <w:r w:rsidR="00EA1570">
        <w:t xml:space="preserve">initial </w:t>
      </w:r>
      <w:r w:rsidR="00124A72">
        <w:t xml:space="preserve">coordination of </w:t>
      </w:r>
      <w:r w:rsidR="001A429D">
        <w:t>weather call</w:t>
      </w:r>
      <w:r w:rsidR="00EA1570">
        <w:t xml:space="preserve"> </w:t>
      </w:r>
      <w:r w:rsidR="006128EE">
        <w:t xml:space="preserve">during the air movement. Platoons must </w:t>
      </w:r>
      <w:r w:rsidR="00A325AD">
        <w:t>plan for a weather call</w:t>
      </w:r>
      <w:r w:rsidR="00A8023E">
        <w:t xml:space="preserve"> and coordinate </w:t>
      </w:r>
      <w:r w:rsidR="00040EC3">
        <w:t xml:space="preserve">with PZ Control Officer. </w:t>
      </w:r>
      <w:r w:rsidR="004B4C09">
        <w:t>This subphase end</w:t>
      </w:r>
      <w:r w:rsidR="00483ED9">
        <w:t>s</w:t>
      </w:r>
      <w:r w:rsidR="004B4C09">
        <w:t xml:space="preserve"> </w:t>
      </w:r>
      <w:r w:rsidR="00967A28">
        <w:t>upon completion of AAR with MAJ Bird and OC/Ts.</w:t>
      </w:r>
    </w:p>
    <w:p w14:paraId="1235ACFF" w14:textId="4156A8B0" w:rsidR="00472679" w:rsidRDefault="00472679" w:rsidP="00472679">
      <w:pPr>
        <w:pStyle w:val="UMilpara"/>
        <w:numPr>
          <w:ilvl w:val="3"/>
          <w:numId w:val="22"/>
        </w:numPr>
      </w:pPr>
      <w:r>
        <w:rPr>
          <w:b/>
          <w:bCs/>
        </w:rPr>
        <w:t xml:space="preserve">Phase </w:t>
      </w:r>
      <w:proofErr w:type="spellStart"/>
      <w:r>
        <w:rPr>
          <w:b/>
          <w:bCs/>
        </w:rPr>
        <w:t>IIIb</w:t>
      </w:r>
      <w:proofErr w:type="spellEnd"/>
      <w:r w:rsidRPr="00472679">
        <w:t>.</w:t>
      </w:r>
      <w:r w:rsidR="006F20FB">
        <w:t xml:space="preserve"> </w:t>
      </w:r>
      <w:r w:rsidR="00967A28">
        <w:t xml:space="preserve">Phase </w:t>
      </w:r>
      <w:proofErr w:type="spellStart"/>
      <w:r w:rsidR="00967A28">
        <w:t>IIIb</w:t>
      </w:r>
      <w:proofErr w:type="spellEnd"/>
      <w:r w:rsidR="00967A28">
        <w:t xml:space="preserve"> begins w</w:t>
      </w:r>
      <w:r w:rsidR="00483ED9">
        <w:t>hen</w:t>
      </w:r>
      <w:r w:rsidR="00967A28">
        <w:t xml:space="preserve"> </w:t>
      </w:r>
      <w:r w:rsidR="0077709A">
        <w:t>P</w:t>
      </w:r>
      <w:r w:rsidR="006F20FB">
        <w:t>latoons</w:t>
      </w:r>
      <w:r w:rsidR="0077709A">
        <w:t xml:space="preserve"> SP from FTX</w:t>
      </w:r>
      <w:r w:rsidR="00714194">
        <w:t xml:space="preserve"> TA</w:t>
      </w:r>
      <w:r w:rsidR="006F20FB">
        <w:t xml:space="preserve"> to Range 153 and </w:t>
      </w:r>
      <w:r w:rsidR="002F486C">
        <w:t xml:space="preserve">establish Assembly Area (AA) </w:t>
      </w:r>
      <w:r w:rsidR="006915DC">
        <w:t xml:space="preserve">IVO </w:t>
      </w:r>
      <w:r w:rsidR="0025015E">
        <w:t xml:space="preserve">RG 153 Tower. </w:t>
      </w:r>
      <w:r w:rsidR="00E11DA6">
        <w:t>Integration and r</w:t>
      </w:r>
      <w:r w:rsidR="001C2D6D">
        <w:t>eception of Platoons into RG 153</w:t>
      </w:r>
      <w:r w:rsidR="00E11DA6">
        <w:t xml:space="preserve"> </w:t>
      </w:r>
      <w:r w:rsidR="00C56F7E">
        <w:t>is</w:t>
      </w:r>
      <w:r w:rsidR="00581268">
        <w:t xml:space="preserve"> managed by the RG OIC/RSO</w:t>
      </w:r>
      <w:r w:rsidR="00A860A8">
        <w:t xml:space="preserve">. </w:t>
      </w:r>
      <w:r w:rsidR="00CB5C22">
        <w:t>Critical to this subphase is ammo draw for blank iteration</w:t>
      </w:r>
      <w:r w:rsidR="00637C3F">
        <w:t xml:space="preserve"> and live iteration. The</w:t>
      </w:r>
      <w:r w:rsidR="00061CC7">
        <w:t xml:space="preserve"> FASP</w:t>
      </w:r>
      <w:r w:rsidR="00637C3F">
        <w:t xml:space="preserve"> NCOIC will manage </w:t>
      </w:r>
      <w:r w:rsidR="00061CC7">
        <w:t>all</w:t>
      </w:r>
      <w:r w:rsidR="004F6D88">
        <w:t xml:space="preserve"> ammo draw</w:t>
      </w:r>
      <w:r w:rsidR="00061CC7">
        <w:t>s</w:t>
      </w:r>
      <w:r w:rsidR="0013662E">
        <w:t>.</w:t>
      </w:r>
      <w:r w:rsidR="00CD4419">
        <w:t xml:space="preserve"> </w:t>
      </w:r>
      <w:r w:rsidR="007F6A48">
        <w:t xml:space="preserve">AAR’s will be conducted </w:t>
      </w:r>
      <w:r w:rsidR="009039C5">
        <w:t xml:space="preserve">at </w:t>
      </w:r>
      <w:r w:rsidR="007F6A48">
        <w:t xml:space="preserve">the end of each iteration </w:t>
      </w:r>
      <w:r w:rsidR="009039C5">
        <w:t>IVO</w:t>
      </w:r>
      <w:r w:rsidR="007E3CC8">
        <w:t xml:space="preserve"> LFX objective. </w:t>
      </w:r>
      <w:r w:rsidR="00714194">
        <w:t xml:space="preserve">This subphase ends </w:t>
      </w:r>
      <w:r w:rsidR="00163583">
        <w:t xml:space="preserve">upon competition of night live fire iteration AAR. </w:t>
      </w:r>
      <w:r w:rsidR="001C2D6D">
        <w:t xml:space="preserve"> </w:t>
      </w:r>
    </w:p>
    <w:p w14:paraId="4A9948FA" w14:textId="77777777" w:rsidR="00967EB2" w:rsidRDefault="00472679" w:rsidP="00472679">
      <w:pPr>
        <w:pStyle w:val="UMilpara"/>
        <w:numPr>
          <w:ilvl w:val="3"/>
          <w:numId w:val="22"/>
        </w:numPr>
      </w:pPr>
      <w:r>
        <w:rPr>
          <w:b/>
          <w:bCs/>
        </w:rPr>
        <w:t>Phase IIIc</w:t>
      </w:r>
      <w:r w:rsidRPr="00472679">
        <w:t>.</w:t>
      </w:r>
      <w:r w:rsidR="00765467">
        <w:t xml:space="preserve"> </w:t>
      </w:r>
      <w:r w:rsidR="00C20130">
        <w:t>Phase IIIc begins w</w:t>
      </w:r>
      <w:r w:rsidR="002C2E3A">
        <w:t>hen</w:t>
      </w:r>
      <w:r w:rsidR="00C20130">
        <w:t xml:space="preserve"> Platoons SP from LFX (RG 153) to </w:t>
      </w:r>
      <w:r w:rsidR="00E2099A">
        <w:t xml:space="preserve">Platoon Attack STX lane IVO </w:t>
      </w:r>
      <w:r w:rsidR="00520D32">
        <w:t>Red Devil</w:t>
      </w:r>
      <w:r w:rsidR="00E338DC">
        <w:t xml:space="preserve"> (Reference Annex C – Operations, Appendix 1 </w:t>
      </w:r>
      <w:r w:rsidR="00F353DA">
        <w:t>- Concept</w:t>
      </w:r>
      <w:r w:rsidR="00E338DC">
        <w:t xml:space="preserve"> of Operation). </w:t>
      </w:r>
      <w:r w:rsidR="00ED3566">
        <w:t xml:space="preserve">Platoons will </w:t>
      </w:r>
      <w:r w:rsidR="00A147DD">
        <w:t xml:space="preserve">conduct a vehicle movement </w:t>
      </w:r>
      <w:r w:rsidR="005432BD">
        <w:t xml:space="preserve">to </w:t>
      </w:r>
      <w:r w:rsidR="00693164">
        <w:t>RG 150 via RTE Cypress</w:t>
      </w:r>
      <w:r w:rsidR="00955240">
        <w:t xml:space="preserve"> and </w:t>
      </w:r>
      <w:r w:rsidR="008534F6">
        <w:t>conduct STX in</w:t>
      </w:r>
      <w:r w:rsidR="00955240">
        <w:t xml:space="preserve"> sequence until complete with</w:t>
      </w:r>
      <w:r w:rsidR="00EB16A1">
        <w:t xml:space="preserve"> Area Defense.</w:t>
      </w:r>
      <w:r w:rsidR="00505033">
        <w:t xml:space="preserve"> Platoons will follow designated Company boundaries </w:t>
      </w:r>
      <w:r w:rsidR="0059466E">
        <w:t>IOT establish Patrol Bases</w:t>
      </w:r>
      <w:r w:rsidR="00795BA7">
        <w:t>. Companies will resupply Platoons</w:t>
      </w:r>
      <w:r w:rsidR="00316A00">
        <w:t xml:space="preserve"> </w:t>
      </w:r>
      <w:r w:rsidR="00AD76CC">
        <w:t>throughout this operation. Resupply points are designated as Logistical Rally Points (LRPs)</w:t>
      </w:r>
      <w:r w:rsidR="00C87A49">
        <w:t xml:space="preserve"> and </w:t>
      </w:r>
      <w:r w:rsidR="00E0573E">
        <w:t xml:space="preserve">daily </w:t>
      </w:r>
      <w:r w:rsidR="00B80F51">
        <w:t>LOGSTATs</w:t>
      </w:r>
      <w:r w:rsidR="008C23F4">
        <w:t xml:space="preserve"> will</w:t>
      </w:r>
      <w:r w:rsidR="00B80F51">
        <w:t xml:space="preserve"> be submitted via </w:t>
      </w:r>
      <w:r w:rsidR="004661FF">
        <w:t xml:space="preserve">P: </w:t>
      </w:r>
      <w:r w:rsidR="00B80F51">
        <w:t>JBCP</w:t>
      </w:r>
      <w:r w:rsidR="004661FF">
        <w:t xml:space="preserve">/ A: FM. </w:t>
      </w:r>
      <w:r w:rsidR="00257057">
        <w:t xml:space="preserve">This subphase ends </w:t>
      </w:r>
      <w:r w:rsidR="00F21E82">
        <w:t xml:space="preserve">upon </w:t>
      </w:r>
      <w:r w:rsidR="007202B0">
        <w:t xml:space="preserve">collection of </w:t>
      </w:r>
      <w:r w:rsidR="00967EB2">
        <w:t>area defense.</w:t>
      </w:r>
    </w:p>
    <w:p w14:paraId="237A02E6" w14:textId="2C36164C" w:rsidR="00CD6364" w:rsidRDefault="00CD6364" w:rsidP="00472679">
      <w:pPr>
        <w:pStyle w:val="UMilpara"/>
        <w:numPr>
          <w:ilvl w:val="3"/>
          <w:numId w:val="22"/>
        </w:numPr>
      </w:pPr>
      <w:r>
        <w:rPr>
          <w:b/>
          <w:bCs/>
        </w:rPr>
        <w:t xml:space="preserve">Phase </w:t>
      </w:r>
      <w:proofErr w:type="spellStart"/>
      <w:r>
        <w:rPr>
          <w:b/>
          <w:bCs/>
        </w:rPr>
        <w:t>IIId</w:t>
      </w:r>
      <w:proofErr w:type="spellEnd"/>
      <w:r w:rsidRPr="00CD6364">
        <w:t>.</w:t>
      </w:r>
      <w:r>
        <w:t xml:space="preserve"> Phase </w:t>
      </w:r>
      <w:proofErr w:type="spellStart"/>
      <w:r>
        <w:t>IIId</w:t>
      </w:r>
      <w:proofErr w:type="spellEnd"/>
      <w:r>
        <w:t xml:space="preserve"> begins </w:t>
      </w:r>
      <w:r w:rsidR="00F40D7A">
        <w:t xml:space="preserve">with establishment of </w:t>
      </w:r>
      <w:r>
        <w:t xml:space="preserve">White Cell </w:t>
      </w:r>
      <w:r w:rsidR="006D1891">
        <w:t>and ends</w:t>
      </w:r>
      <w:r w:rsidR="005D118E">
        <w:t xml:space="preserve"> upon completion of</w:t>
      </w:r>
      <w:r w:rsidR="00B71855">
        <w:t xml:space="preserve"> the area defense STX Lane. </w:t>
      </w:r>
      <w:r w:rsidR="00D96881">
        <w:t xml:space="preserve">White Cell operations </w:t>
      </w:r>
      <w:r w:rsidR="00E5724E">
        <w:t xml:space="preserve">will be IVO Camp Red Devil. The white cell </w:t>
      </w:r>
      <w:r w:rsidR="00B17C91">
        <w:t>c</w:t>
      </w:r>
      <w:r w:rsidR="00176100">
        <w:t>ontrols</w:t>
      </w:r>
      <w:r w:rsidR="00DB1B42">
        <w:t xml:space="preserve"> the </w:t>
      </w:r>
      <w:r w:rsidR="005D6531">
        <w:t xml:space="preserve">backside support </w:t>
      </w:r>
      <w:r w:rsidR="00DB1B42">
        <w:t>of STX lanes</w:t>
      </w:r>
      <w:r w:rsidR="005D6531">
        <w:t xml:space="preserve"> and will be managed by the BN XO. </w:t>
      </w:r>
    </w:p>
    <w:p w14:paraId="204E8AA5" w14:textId="38A9DAD1" w:rsidR="00940FF5" w:rsidRPr="00940FF5" w:rsidRDefault="00940FF5" w:rsidP="00940FF5">
      <w:pPr>
        <w:pStyle w:val="UMilpara"/>
        <w:numPr>
          <w:ilvl w:val="2"/>
          <w:numId w:val="22"/>
        </w:numPr>
      </w:pPr>
      <w:r w:rsidRPr="00536A8B">
        <w:rPr>
          <w:b/>
          <w:bCs/>
        </w:rPr>
        <w:t>Phase IV – Recovery</w:t>
      </w:r>
      <w:r>
        <w:t>:</w:t>
      </w:r>
      <w:r w:rsidR="00536A8B">
        <w:t xml:space="preserve"> </w:t>
      </w:r>
      <w:r w:rsidR="0027562F">
        <w:t>Phase IV begins</w:t>
      </w:r>
      <w:r w:rsidR="00536A8B">
        <w:t xml:space="preserve"> with </w:t>
      </w:r>
      <w:r w:rsidR="0027562F">
        <w:t>clearance of</w:t>
      </w:r>
      <w:r w:rsidR="00536A8B">
        <w:t xml:space="preserve"> R</w:t>
      </w:r>
      <w:r w:rsidR="0067562D">
        <w:t>G 153</w:t>
      </w:r>
      <w:r w:rsidR="00536A8B">
        <w:t xml:space="preserve"> and </w:t>
      </w:r>
      <w:r w:rsidR="00854E03">
        <w:t>all</w:t>
      </w:r>
      <w:r w:rsidR="00762DDD">
        <w:t xml:space="preserve"> </w:t>
      </w:r>
      <w:r w:rsidR="00536A8B">
        <w:t>T</w:t>
      </w:r>
      <w:r w:rsidR="00CA3B18">
        <w:t>A</w:t>
      </w:r>
      <w:r w:rsidR="00762DDD">
        <w:t>s</w:t>
      </w:r>
      <w:r w:rsidR="00536A8B">
        <w:t xml:space="preserve"> and ends with </w:t>
      </w:r>
      <w:r w:rsidR="00CF651E">
        <w:t>completion</w:t>
      </w:r>
      <w:r w:rsidR="00703032">
        <w:t xml:space="preserve"> of </w:t>
      </w:r>
      <w:r w:rsidR="00741737">
        <w:t>recovery operations IAW BN recovery SOP</w:t>
      </w:r>
      <w:r w:rsidR="00703032">
        <w:t xml:space="preserve"> from</w:t>
      </w:r>
      <w:r w:rsidR="00564839">
        <w:t xml:space="preserve"> </w:t>
      </w:r>
      <w:r w:rsidR="00703032" w:rsidRPr="00446466">
        <w:rPr>
          <w:b/>
          <w:bCs/>
        </w:rPr>
        <w:t>03-</w:t>
      </w:r>
      <w:r w:rsidR="008A0CC1" w:rsidRPr="00446466">
        <w:rPr>
          <w:b/>
          <w:bCs/>
        </w:rPr>
        <w:t>07</w:t>
      </w:r>
      <w:r w:rsidR="00446466" w:rsidRPr="00446466">
        <w:rPr>
          <w:b/>
          <w:bCs/>
        </w:rPr>
        <w:t xml:space="preserve"> </w:t>
      </w:r>
      <w:r w:rsidR="008A0CC1" w:rsidRPr="00446466">
        <w:rPr>
          <w:b/>
          <w:bCs/>
        </w:rPr>
        <w:t>A</w:t>
      </w:r>
      <w:r w:rsidR="00446466" w:rsidRPr="00446466">
        <w:rPr>
          <w:b/>
          <w:bCs/>
        </w:rPr>
        <w:t xml:space="preserve">pril </w:t>
      </w:r>
      <w:r w:rsidR="008A0CC1" w:rsidRPr="00446466">
        <w:rPr>
          <w:b/>
          <w:bCs/>
        </w:rPr>
        <w:t>23</w:t>
      </w:r>
      <w:r w:rsidR="00536A8B">
        <w:t xml:space="preserve">. Critical </w:t>
      </w:r>
      <w:r w:rsidR="00CF651E">
        <w:t>to</w:t>
      </w:r>
      <w:r w:rsidR="00536A8B">
        <w:t xml:space="preserve"> this phase </w:t>
      </w:r>
      <w:r w:rsidR="0042548F">
        <w:t xml:space="preserve">is </w:t>
      </w:r>
      <w:r w:rsidR="00536A8B">
        <w:t xml:space="preserve">deliberate recovery </w:t>
      </w:r>
      <w:r w:rsidR="0042548F">
        <w:t>of</w:t>
      </w:r>
      <w:r w:rsidR="00536A8B">
        <w:t xml:space="preserve"> all </w:t>
      </w:r>
      <w:r w:rsidR="000729E7">
        <w:t>MWE</w:t>
      </w:r>
      <w:r w:rsidR="00536A8B">
        <w:t xml:space="preserve">. Companies will </w:t>
      </w:r>
      <w:r w:rsidR="00615B4E">
        <w:t>RTB</w:t>
      </w:r>
      <w:r w:rsidR="00536A8B">
        <w:t xml:space="preserve"> upon completion of last STX lane.</w:t>
      </w:r>
      <w:r w:rsidR="00505033">
        <w:t xml:space="preserve"> </w:t>
      </w:r>
      <w:r w:rsidR="00536A8B">
        <w:t xml:space="preserve"> </w:t>
      </w:r>
    </w:p>
    <w:p w14:paraId="185C8F3E" w14:textId="6BB4BDD7" w:rsidR="00043379" w:rsidRPr="0049411B" w:rsidRDefault="00E60EBB" w:rsidP="008B2C6C">
      <w:pPr>
        <w:pStyle w:val="UMilpara"/>
        <w:numPr>
          <w:ilvl w:val="1"/>
          <w:numId w:val="22"/>
        </w:numPr>
      </w:pPr>
      <w:r w:rsidRPr="00E60EBB">
        <w:rPr>
          <w:b/>
          <w:bCs/>
          <w:highlight w:val="yellow"/>
          <w:u w:val="single"/>
        </w:rPr>
        <w:t>(ADD/CHANGE)</w:t>
      </w:r>
      <w:r>
        <w:rPr>
          <w:u w:val="single"/>
        </w:rPr>
        <w:t xml:space="preserve"> </w:t>
      </w:r>
      <w:r w:rsidR="00043379" w:rsidRPr="0049411B">
        <w:rPr>
          <w:u w:val="single"/>
        </w:rPr>
        <w:t>Tasks to Subordinate Units</w:t>
      </w:r>
      <w:r w:rsidR="00043379" w:rsidRPr="0049411B">
        <w:t xml:space="preserve">. </w:t>
      </w:r>
    </w:p>
    <w:p w14:paraId="31F001A2" w14:textId="2D8B14AF" w:rsidR="00A71DC3" w:rsidRPr="0049411B" w:rsidRDefault="00A71DC3" w:rsidP="00A71DC3">
      <w:pPr>
        <w:pStyle w:val="UMilpara"/>
        <w:numPr>
          <w:ilvl w:val="2"/>
          <w:numId w:val="22"/>
        </w:numPr>
      </w:pPr>
      <w:r w:rsidRPr="0049411B">
        <w:rPr>
          <w:b/>
          <w:bCs/>
          <w:u w:val="single"/>
        </w:rPr>
        <w:t>HHC</w:t>
      </w:r>
      <w:r w:rsidRPr="0049411B">
        <w:t xml:space="preserve">. </w:t>
      </w:r>
    </w:p>
    <w:p w14:paraId="43527D9D" w14:textId="3EBC1E95" w:rsidR="00A71DC3" w:rsidRPr="0049411B" w:rsidRDefault="000158B6" w:rsidP="00A71DC3">
      <w:pPr>
        <w:pStyle w:val="UMilpara"/>
        <w:numPr>
          <w:ilvl w:val="3"/>
          <w:numId w:val="22"/>
        </w:numPr>
      </w:pPr>
      <w:r>
        <w:lastRenderedPageBreak/>
        <w:t>D</w:t>
      </w:r>
      <w:r w:rsidR="00A71DC3" w:rsidRPr="0049411B">
        <w:t xml:space="preserve">eploy one (1) Mortar </w:t>
      </w:r>
      <w:r w:rsidR="00C6464B">
        <w:t>Platoon</w:t>
      </w:r>
      <w:r w:rsidR="00C6464B" w:rsidRPr="0049411B">
        <w:t xml:space="preserve"> </w:t>
      </w:r>
      <w:r w:rsidR="00A71DC3" w:rsidRPr="0049411B">
        <w:t>to</w:t>
      </w:r>
      <w:r w:rsidR="00762832">
        <w:t xml:space="preserve"> </w:t>
      </w:r>
      <w:r w:rsidR="005550B7">
        <w:t>Range 121C (MFP 05)</w:t>
      </w:r>
      <w:r w:rsidR="00762832">
        <w:t xml:space="preserve"> IVO Grid: 13S EC </w:t>
      </w:r>
      <w:r w:rsidR="00A31B1B">
        <w:t>22085 65182</w:t>
      </w:r>
      <w:r w:rsidR="005550B7">
        <w:t>,</w:t>
      </w:r>
      <w:r w:rsidR="00A71DC3" w:rsidRPr="0049411B">
        <w:t xml:space="preserve"> </w:t>
      </w:r>
      <w:r w:rsidR="00490954">
        <w:t xml:space="preserve">and OP 12 </w:t>
      </w:r>
      <w:r w:rsidR="00A71DC3" w:rsidRPr="0049411B">
        <w:t xml:space="preserve">from </w:t>
      </w:r>
      <w:r w:rsidR="00A71DC3" w:rsidRPr="00EB4BFB">
        <w:rPr>
          <w:b/>
          <w:bCs/>
        </w:rPr>
        <w:t>20-27 March 2023</w:t>
      </w:r>
      <w:r w:rsidR="00A71DC3" w:rsidRPr="0049411B">
        <w:t xml:space="preserve"> to support Platoon Live Fire Exercise (LFX).  </w:t>
      </w:r>
    </w:p>
    <w:p w14:paraId="4EA9D39D" w14:textId="343A8929" w:rsidR="00A71DC3" w:rsidRPr="0049411B" w:rsidRDefault="000158B6" w:rsidP="00F6781C">
      <w:pPr>
        <w:pStyle w:val="UMilpara"/>
        <w:numPr>
          <w:ilvl w:val="3"/>
          <w:numId w:val="22"/>
        </w:numPr>
      </w:pPr>
      <w:r>
        <w:t>D</w:t>
      </w:r>
      <w:r w:rsidR="00A71DC3" w:rsidRPr="0049411B">
        <w:t xml:space="preserve">eploy one (1) Scout Platoon to Fort Carson, CO TAs from </w:t>
      </w:r>
      <w:r w:rsidR="00A71DC3" w:rsidRPr="00EB4BFB">
        <w:rPr>
          <w:b/>
          <w:bCs/>
        </w:rPr>
        <w:t>2</w:t>
      </w:r>
      <w:r w:rsidR="00A31B1B">
        <w:rPr>
          <w:b/>
          <w:bCs/>
        </w:rPr>
        <w:t>0</w:t>
      </w:r>
      <w:r w:rsidR="00A71DC3" w:rsidRPr="00EB4BFB">
        <w:rPr>
          <w:b/>
          <w:bCs/>
        </w:rPr>
        <w:t>-</w:t>
      </w:r>
      <w:r w:rsidR="001C206D">
        <w:rPr>
          <w:b/>
          <w:bCs/>
        </w:rPr>
        <w:t>2</w:t>
      </w:r>
      <w:r w:rsidR="007F3E3C">
        <w:rPr>
          <w:b/>
          <w:bCs/>
        </w:rPr>
        <w:t>6</w:t>
      </w:r>
      <w:r w:rsidR="00A71DC3" w:rsidRPr="00EB4BFB">
        <w:rPr>
          <w:b/>
          <w:bCs/>
        </w:rPr>
        <w:t xml:space="preserve"> March 2023</w:t>
      </w:r>
      <w:r w:rsidR="00A71DC3" w:rsidRPr="0049411B">
        <w:t xml:space="preserve"> to support Platoon </w:t>
      </w:r>
      <w:r w:rsidR="00800F88">
        <w:t>Field</w:t>
      </w:r>
      <w:r w:rsidR="00A71DC3" w:rsidRPr="0049411B">
        <w:t xml:space="preserve"> Training Exercise (</w:t>
      </w:r>
      <w:r w:rsidR="00800F88">
        <w:t>F</w:t>
      </w:r>
      <w:r w:rsidR="00A71DC3" w:rsidRPr="0049411B">
        <w:t xml:space="preserve">TX) as OPFOR. </w:t>
      </w:r>
    </w:p>
    <w:p w14:paraId="6428173C" w14:textId="15BB3EA6" w:rsidR="00A71DC3" w:rsidRPr="0049411B" w:rsidRDefault="000158B6" w:rsidP="00F6781C">
      <w:pPr>
        <w:pStyle w:val="UMilpara"/>
        <w:numPr>
          <w:ilvl w:val="3"/>
          <w:numId w:val="22"/>
        </w:numPr>
      </w:pPr>
      <w:r>
        <w:t>D</w:t>
      </w:r>
      <w:r w:rsidR="00A71DC3" w:rsidRPr="0049411B">
        <w:t xml:space="preserve">eploy one (1) Sniper Section to RG 153 from </w:t>
      </w:r>
      <w:r w:rsidR="00A71DC3" w:rsidRPr="00EB4BFB">
        <w:rPr>
          <w:b/>
          <w:bCs/>
        </w:rPr>
        <w:t>20-27 March 2023</w:t>
      </w:r>
      <w:r w:rsidR="00A71DC3" w:rsidRPr="0049411B">
        <w:t xml:space="preserve"> to support Platoon Live Fire Exercise (LFX). </w:t>
      </w:r>
    </w:p>
    <w:p w14:paraId="71103388" w14:textId="7E5B77E8" w:rsidR="00A71DC3" w:rsidRPr="0049411B" w:rsidRDefault="000158B6" w:rsidP="00F6781C">
      <w:pPr>
        <w:pStyle w:val="UMilpara"/>
        <w:numPr>
          <w:ilvl w:val="3"/>
          <w:numId w:val="22"/>
        </w:numPr>
      </w:pPr>
      <w:r>
        <w:t>D</w:t>
      </w:r>
      <w:r w:rsidR="00A71DC3" w:rsidRPr="0049411B">
        <w:t xml:space="preserve">eploy one (1) </w:t>
      </w:r>
      <w:r w:rsidR="00490954">
        <w:t xml:space="preserve">the BN Main </w:t>
      </w:r>
      <w:r w:rsidR="00800F88">
        <w:t>CP</w:t>
      </w:r>
      <w:r w:rsidR="00A71DC3" w:rsidRPr="0049411B">
        <w:t xml:space="preserve"> to</w:t>
      </w:r>
      <w:r w:rsidR="009159CC">
        <w:t xml:space="preserve"> IVO </w:t>
      </w:r>
      <w:r w:rsidR="00490954">
        <w:t>Range 150 (Red Devil)</w:t>
      </w:r>
      <w:r w:rsidR="00490954" w:rsidRPr="0049411B">
        <w:t xml:space="preserve"> </w:t>
      </w:r>
      <w:r w:rsidR="00A71DC3" w:rsidRPr="0049411B">
        <w:t xml:space="preserve">from </w:t>
      </w:r>
      <w:r w:rsidR="00A71DC3" w:rsidRPr="00EB4BFB">
        <w:rPr>
          <w:b/>
          <w:bCs/>
        </w:rPr>
        <w:t>20-31 March 2023</w:t>
      </w:r>
      <w:r w:rsidR="00A71DC3" w:rsidRPr="0049411B">
        <w:t xml:space="preserve"> to facilitate Platoon Situational Training Exercise (STX) and white cell</w:t>
      </w:r>
      <w:r w:rsidR="00227C52">
        <w:t xml:space="preserve"> operations</w:t>
      </w:r>
      <w:r w:rsidR="00A71DC3" w:rsidRPr="0049411B">
        <w:t xml:space="preserve">. </w:t>
      </w:r>
    </w:p>
    <w:p w14:paraId="1595E756" w14:textId="64B7CF71" w:rsidR="00A71DC3" w:rsidRPr="0049411B" w:rsidRDefault="000158B6" w:rsidP="00F6781C">
      <w:pPr>
        <w:pStyle w:val="UMilpara"/>
        <w:numPr>
          <w:ilvl w:val="3"/>
          <w:numId w:val="22"/>
        </w:numPr>
      </w:pPr>
      <w:r>
        <w:t>D</w:t>
      </w:r>
      <w:r w:rsidR="00A71DC3" w:rsidRPr="0049411B">
        <w:t xml:space="preserve">eploy one (1) Tactical Forward Center (BN TAC) to RG 153 from </w:t>
      </w:r>
      <w:r w:rsidR="00A71DC3" w:rsidRPr="00EB4BFB">
        <w:rPr>
          <w:b/>
          <w:bCs/>
        </w:rPr>
        <w:t>20-27 March 2023</w:t>
      </w:r>
      <w:r w:rsidR="00A71DC3" w:rsidRPr="0049411B">
        <w:t xml:space="preserve"> to facilitate Platoon Live Fire Exercise (LFX). </w:t>
      </w:r>
    </w:p>
    <w:p w14:paraId="3B0012F5" w14:textId="2DEAE8D7" w:rsidR="00A71DC3" w:rsidRPr="00352738" w:rsidRDefault="000158B6" w:rsidP="00A71DC3">
      <w:pPr>
        <w:pStyle w:val="UMilpara"/>
        <w:numPr>
          <w:ilvl w:val="3"/>
          <w:numId w:val="22"/>
        </w:numPr>
      </w:pPr>
      <w:r w:rsidRPr="00352738">
        <w:t>E</w:t>
      </w:r>
      <w:r w:rsidR="00B53AF6" w:rsidRPr="00352738">
        <w:t xml:space="preserve">stablish </w:t>
      </w:r>
      <w:r w:rsidR="00A71DC3" w:rsidRPr="00352738">
        <w:t xml:space="preserve">CTCP </w:t>
      </w:r>
      <w:r w:rsidR="00490954" w:rsidRPr="00352738">
        <w:t xml:space="preserve">IVO </w:t>
      </w:r>
      <w:r w:rsidR="00227C52">
        <w:t>Camp Red Devil</w:t>
      </w:r>
      <w:r w:rsidR="00490954" w:rsidRPr="00352738">
        <w:t xml:space="preserve"> </w:t>
      </w:r>
      <w:r w:rsidR="00A71DC3" w:rsidRPr="00352738">
        <w:t xml:space="preserve">from </w:t>
      </w:r>
      <w:r w:rsidR="00A71DC3" w:rsidRPr="00352738">
        <w:rPr>
          <w:b/>
          <w:bCs/>
        </w:rPr>
        <w:t>20-27 March 2023</w:t>
      </w:r>
      <w:r w:rsidR="00A71DC3" w:rsidRPr="00352738">
        <w:t>.</w:t>
      </w:r>
    </w:p>
    <w:p w14:paraId="0CE426FC" w14:textId="77777777" w:rsidR="00A71DC3" w:rsidRPr="0049411B" w:rsidRDefault="00A71DC3" w:rsidP="00F6781C">
      <w:pPr>
        <w:pStyle w:val="UMilpara"/>
        <w:numPr>
          <w:ilvl w:val="3"/>
          <w:numId w:val="22"/>
        </w:numPr>
      </w:pPr>
      <w:r w:rsidRPr="0049411B">
        <w:t xml:space="preserve">Execute Deliberate recovery of all equipment and vehicles utilized during Operation Manchu Rampage from </w:t>
      </w:r>
      <w:r w:rsidRPr="00EB4BFB">
        <w:rPr>
          <w:b/>
          <w:bCs/>
        </w:rPr>
        <w:t>03-</w:t>
      </w:r>
      <w:r w:rsidR="00EB4BFB">
        <w:rPr>
          <w:b/>
          <w:bCs/>
        </w:rPr>
        <w:t>07</w:t>
      </w:r>
      <w:r w:rsidRPr="00EB4BFB">
        <w:rPr>
          <w:b/>
          <w:bCs/>
        </w:rPr>
        <w:t xml:space="preserve"> April 2023</w:t>
      </w:r>
      <w:r w:rsidRPr="0049411B">
        <w:t>.</w:t>
      </w:r>
    </w:p>
    <w:p w14:paraId="27B84D31" w14:textId="616B833E" w:rsidR="002D1834" w:rsidRDefault="0026515B" w:rsidP="00F6781C">
      <w:pPr>
        <w:pStyle w:val="UMilpara"/>
        <w:numPr>
          <w:ilvl w:val="3"/>
          <w:numId w:val="22"/>
        </w:numPr>
      </w:pPr>
      <w:r>
        <w:t>Assign and p</w:t>
      </w:r>
      <w:r w:rsidR="002D1834" w:rsidRPr="0049411B">
        <w:t xml:space="preserve">rovide one (1) representative on TSC signature to </w:t>
      </w:r>
      <w:r w:rsidR="00C25564" w:rsidRPr="0049411B">
        <w:t>sign for</w:t>
      </w:r>
      <w:r w:rsidR="002D1834" w:rsidRPr="0049411B">
        <w:t xml:space="preserve"> all Manchu Rampage simulators. POC for this tasking is CPT Michael Hollis (S2 OIC). </w:t>
      </w:r>
    </w:p>
    <w:p w14:paraId="40369FBC" w14:textId="74D0A45C" w:rsidR="00E60EBB" w:rsidRDefault="00E60EBB" w:rsidP="00E60EBB">
      <w:pPr>
        <w:pStyle w:val="UMilpara"/>
        <w:numPr>
          <w:ilvl w:val="3"/>
          <w:numId w:val="22"/>
        </w:numPr>
        <w:rPr>
          <w:highlight w:val="yellow"/>
        </w:rPr>
      </w:pPr>
      <w:r w:rsidRPr="00E60EBB">
        <w:rPr>
          <w:b/>
          <w:bCs/>
          <w:highlight w:val="yellow"/>
        </w:rPr>
        <w:t>(ADD)</w:t>
      </w:r>
      <w:r>
        <w:rPr>
          <w:highlight w:val="yellow"/>
        </w:rPr>
        <w:t xml:space="preserve"> Certify </w:t>
      </w:r>
      <w:r w:rsidR="00C25564">
        <w:rPr>
          <w:highlight w:val="yellow"/>
        </w:rPr>
        <w:t>all licensed LMTV and JLTV drivers as</w:t>
      </w:r>
      <w:r>
        <w:rPr>
          <w:highlight w:val="yellow"/>
        </w:rPr>
        <w:t xml:space="preserve"> Ammo Handlers </w:t>
      </w:r>
      <w:r w:rsidRPr="001B1002">
        <w:rPr>
          <w:b/>
          <w:bCs/>
          <w:highlight w:val="yellow"/>
        </w:rPr>
        <w:t>NLT 08 March 2023</w:t>
      </w:r>
      <w:r>
        <w:rPr>
          <w:highlight w:val="yellow"/>
        </w:rPr>
        <w:t xml:space="preserve"> ISO sustainment operations </w:t>
      </w:r>
      <w:r w:rsidR="00191E64">
        <w:rPr>
          <w:highlight w:val="yellow"/>
        </w:rPr>
        <w:t>throughout</w:t>
      </w:r>
      <w:r>
        <w:rPr>
          <w:highlight w:val="yellow"/>
        </w:rPr>
        <w:t xml:space="preserve"> Operation Manchu Rampage and follow</w:t>
      </w:r>
      <w:r w:rsidR="00191E64">
        <w:rPr>
          <w:highlight w:val="yellow"/>
        </w:rPr>
        <w:t>-on</w:t>
      </w:r>
      <w:r>
        <w:rPr>
          <w:highlight w:val="yellow"/>
        </w:rPr>
        <w:t xml:space="preserve"> training exercises. </w:t>
      </w:r>
    </w:p>
    <w:p w14:paraId="4CBDDAEC" w14:textId="428F5B56" w:rsidR="009B7CBD" w:rsidRPr="00C1201D" w:rsidRDefault="009B7CBD" w:rsidP="00E60EBB">
      <w:pPr>
        <w:pStyle w:val="UMilpara"/>
        <w:numPr>
          <w:ilvl w:val="3"/>
          <w:numId w:val="22"/>
        </w:numPr>
        <w:rPr>
          <w:highlight w:val="yellow"/>
        </w:rPr>
      </w:pPr>
      <w:r>
        <w:rPr>
          <w:b/>
          <w:bCs/>
          <w:highlight w:val="yellow"/>
        </w:rPr>
        <w:t xml:space="preserve">(ADD) </w:t>
      </w:r>
      <w:r w:rsidR="00191E64" w:rsidRPr="00191E64">
        <w:rPr>
          <w:highlight w:val="yellow"/>
        </w:rPr>
        <w:t>R</w:t>
      </w:r>
      <w:r w:rsidRPr="009B7CBD">
        <w:rPr>
          <w:highlight w:val="yellow"/>
        </w:rPr>
        <w:t>esource additional Camo net</w:t>
      </w:r>
      <w:r w:rsidR="00191E64">
        <w:rPr>
          <w:highlight w:val="yellow"/>
        </w:rPr>
        <w:t>s</w:t>
      </w:r>
      <w:r w:rsidRPr="009B7CBD">
        <w:rPr>
          <w:highlight w:val="yellow"/>
        </w:rPr>
        <w:t xml:space="preserve"> ISO Operation Manchu Rampage IOT camouflage </w:t>
      </w:r>
      <w:r w:rsidR="0023639C">
        <w:rPr>
          <w:highlight w:val="yellow"/>
        </w:rPr>
        <w:t>all</w:t>
      </w:r>
      <w:r w:rsidRPr="009B7CBD">
        <w:rPr>
          <w:highlight w:val="yellow"/>
        </w:rPr>
        <w:t xml:space="preserve"> static equipment</w:t>
      </w:r>
      <w:r>
        <w:rPr>
          <w:b/>
          <w:bCs/>
          <w:highlight w:val="yellow"/>
        </w:rPr>
        <w:t xml:space="preserve">. </w:t>
      </w:r>
    </w:p>
    <w:p w14:paraId="75FB7BE1" w14:textId="0A92B3CA" w:rsidR="00360E9A" w:rsidRPr="00C1201D" w:rsidRDefault="00360E9A" w:rsidP="00E60EBB">
      <w:pPr>
        <w:pStyle w:val="UMilpara"/>
        <w:numPr>
          <w:ilvl w:val="3"/>
          <w:numId w:val="22"/>
        </w:numPr>
        <w:rPr>
          <w:highlight w:val="yellow"/>
        </w:rPr>
      </w:pPr>
      <w:r>
        <w:rPr>
          <w:b/>
          <w:bCs/>
          <w:highlight w:val="yellow"/>
        </w:rPr>
        <w:t xml:space="preserve">(ADD) </w:t>
      </w:r>
      <w:r>
        <w:rPr>
          <w:highlight w:val="yellow"/>
        </w:rPr>
        <w:t xml:space="preserve">Provide </w:t>
      </w:r>
      <w:r w:rsidR="00191E64">
        <w:rPr>
          <w:highlight w:val="yellow"/>
        </w:rPr>
        <w:t>HQ05 and HQ37</w:t>
      </w:r>
      <w:r w:rsidR="00BD1DC2">
        <w:rPr>
          <w:highlight w:val="yellow"/>
        </w:rPr>
        <w:t xml:space="preserve"> with</w:t>
      </w:r>
      <w:r>
        <w:rPr>
          <w:highlight w:val="yellow"/>
        </w:rPr>
        <w:t xml:space="preserve"> </w:t>
      </w:r>
      <w:r w:rsidR="00BB0B18">
        <w:rPr>
          <w:highlight w:val="yellow"/>
        </w:rPr>
        <w:t>2</w:t>
      </w:r>
      <w:r>
        <w:rPr>
          <w:highlight w:val="yellow"/>
        </w:rPr>
        <w:t>x Driver</w:t>
      </w:r>
      <w:r w:rsidR="00C5382D">
        <w:rPr>
          <w:highlight w:val="yellow"/>
        </w:rPr>
        <w:t>s</w:t>
      </w:r>
      <w:r>
        <w:rPr>
          <w:highlight w:val="yellow"/>
        </w:rPr>
        <w:t xml:space="preserve"> </w:t>
      </w:r>
      <w:r w:rsidR="00B76630">
        <w:rPr>
          <w:highlight w:val="yellow"/>
        </w:rPr>
        <w:t xml:space="preserve">ISO </w:t>
      </w:r>
      <w:r w:rsidR="00560B3F">
        <w:rPr>
          <w:highlight w:val="yellow"/>
        </w:rPr>
        <w:t xml:space="preserve">PZ Control and FTX OC/T </w:t>
      </w:r>
      <w:r w:rsidR="002A1A35" w:rsidRPr="002A1A35">
        <w:rPr>
          <w:b/>
          <w:bCs/>
          <w:highlight w:val="yellow"/>
        </w:rPr>
        <w:t xml:space="preserve">NLT </w:t>
      </w:r>
      <w:r w:rsidR="00BB0B18">
        <w:rPr>
          <w:b/>
          <w:bCs/>
          <w:highlight w:val="yellow"/>
        </w:rPr>
        <w:t>18</w:t>
      </w:r>
      <w:r w:rsidR="002A1A35" w:rsidRPr="002A1A35">
        <w:rPr>
          <w:b/>
          <w:bCs/>
          <w:highlight w:val="yellow"/>
        </w:rPr>
        <w:t xml:space="preserve"> March 23</w:t>
      </w:r>
      <w:r w:rsidR="002A1A35">
        <w:rPr>
          <w:highlight w:val="yellow"/>
        </w:rPr>
        <w:t>.</w:t>
      </w:r>
    </w:p>
    <w:p w14:paraId="6279353C" w14:textId="3ABAF7C6" w:rsidR="002359B3" w:rsidRPr="00C1201D" w:rsidRDefault="00D21173" w:rsidP="00E60EBB">
      <w:pPr>
        <w:pStyle w:val="UMilpara"/>
        <w:numPr>
          <w:ilvl w:val="3"/>
          <w:numId w:val="22"/>
        </w:numPr>
        <w:rPr>
          <w:highlight w:val="yellow"/>
        </w:rPr>
      </w:pPr>
      <w:r>
        <w:rPr>
          <w:b/>
          <w:bCs/>
          <w:highlight w:val="yellow"/>
        </w:rPr>
        <w:t xml:space="preserve">(ADD) </w:t>
      </w:r>
      <w:r>
        <w:rPr>
          <w:highlight w:val="yellow"/>
        </w:rPr>
        <w:t xml:space="preserve">Provide </w:t>
      </w:r>
      <w:r w:rsidR="00FC2D6C">
        <w:rPr>
          <w:highlight w:val="yellow"/>
        </w:rPr>
        <w:t>HQ06 and H67 with 2x</w:t>
      </w:r>
      <w:r>
        <w:rPr>
          <w:highlight w:val="yellow"/>
        </w:rPr>
        <w:t xml:space="preserve"> Driver</w:t>
      </w:r>
      <w:r w:rsidR="00C5382D">
        <w:rPr>
          <w:highlight w:val="yellow"/>
        </w:rPr>
        <w:t>s</w:t>
      </w:r>
      <w:r>
        <w:rPr>
          <w:highlight w:val="yellow"/>
        </w:rPr>
        <w:t xml:space="preserve"> ISO FTX OC/T </w:t>
      </w:r>
      <w:r w:rsidRPr="00D21173">
        <w:rPr>
          <w:b/>
          <w:bCs/>
          <w:highlight w:val="yellow"/>
        </w:rPr>
        <w:t>NLT 20 March 23</w:t>
      </w:r>
      <w:r>
        <w:rPr>
          <w:highlight w:val="yellow"/>
        </w:rPr>
        <w:t>.</w:t>
      </w:r>
    </w:p>
    <w:p w14:paraId="6363E003" w14:textId="7E689BB7" w:rsidR="00D21173" w:rsidRPr="00C1201D" w:rsidRDefault="00D21173" w:rsidP="00E60EBB">
      <w:pPr>
        <w:pStyle w:val="UMilpara"/>
        <w:numPr>
          <w:ilvl w:val="3"/>
          <w:numId w:val="22"/>
        </w:numPr>
        <w:rPr>
          <w:highlight w:val="yellow"/>
        </w:rPr>
      </w:pPr>
      <w:r>
        <w:rPr>
          <w:b/>
          <w:bCs/>
          <w:highlight w:val="yellow"/>
        </w:rPr>
        <w:t xml:space="preserve">(ADD) </w:t>
      </w:r>
      <w:r>
        <w:rPr>
          <w:highlight w:val="yellow"/>
        </w:rPr>
        <w:t xml:space="preserve">Provide </w:t>
      </w:r>
      <w:r w:rsidR="000B68CF">
        <w:rPr>
          <w:highlight w:val="yellow"/>
        </w:rPr>
        <w:t>HQ02</w:t>
      </w:r>
      <w:r w:rsidR="00384D92">
        <w:rPr>
          <w:highlight w:val="yellow"/>
        </w:rPr>
        <w:t xml:space="preserve"> and 1x Driver ISO</w:t>
      </w:r>
      <w:r w:rsidR="001B2D97">
        <w:rPr>
          <w:highlight w:val="yellow"/>
        </w:rPr>
        <w:t xml:space="preserve"> </w:t>
      </w:r>
      <w:r w:rsidR="002070C2">
        <w:rPr>
          <w:highlight w:val="yellow"/>
        </w:rPr>
        <w:t>STX lanes.</w:t>
      </w:r>
    </w:p>
    <w:p w14:paraId="21ED42AB" w14:textId="77777777" w:rsidR="00842517" w:rsidRPr="0049411B" w:rsidRDefault="00842517" w:rsidP="00842517">
      <w:pPr>
        <w:pStyle w:val="UMilpara"/>
        <w:numPr>
          <w:ilvl w:val="2"/>
          <w:numId w:val="22"/>
        </w:numPr>
        <w:rPr>
          <w:b/>
          <w:bCs/>
          <w:u w:val="single"/>
        </w:rPr>
      </w:pPr>
      <w:r w:rsidRPr="0049411B">
        <w:rPr>
          <w:b/>
          <w:bCs/>
          <w:u w:val="single"/>
        </w:rPr>
        <w:t>A Co.</w:t>
      </w:r>
    </w:p>
    <w:p w14:paraId="26236AD2" w14:textId="3BA6BE3F" w:rsidR="00842517" w:rsidRPr="0049411B" w:rsidRDefault="008A0CC1" w:rsidP="00842517">
      <w:pPr>
        <w:pStyle w:val="UMilpara"/>
        <w:numPr>
          <w:ilvl w:val="3"/>
          <w:numId w:val="22"/>
        </w:numPr>
      </w:pPr>
      <w:bookmarkStart w:id="1" w:name="_Hlk125017710"/>
      <w:r>
        <w:t>P</w:t>
      </w:r>
      <w:r w:rsidR="00842517" w:rsidRPr="0049411B">
        <w:t xml:space="preserve">rovide one (1) Company Commander to validate Platoon </w:t>
      </w:r>
      <w:r w:rsidR="005D6531">
        <w:t>Area Defense</w:t>
      </w:r>
      <w:r w:rsidR="005D6531" w:rsidRPr="0049411B">
        <w:t xml:space="preserve"> Lane</w:t>
      </w:r>
      <w:r w:rsidR="00842517" w:rsidRPr="0049411B">
        <w:t xml:space="preserve"> </w:t>
      </w:r>
      <w:r w:rsidR="00DF06E0">
        <w:t xml:space="preserve">IAW Synch Mat (reference Annex C – Operations, Appendix </w:t>
      </w:r>
      <w:r w:rsidR="00D85DAF">
        <w:t>6 – Synchronization Timeline (Macro)</w:t>
      </w:r>
      <w:r w:rsidR="00DF06E0">
        <w:t>)</w:t>
      </w:r>
      <w:r w:rsidR="00842517" w:rsidRPr="0049411B">
        <w:t xml:space="preserve">. </w:t>
      </w:r>
    </w:p>
    <w:p w14:paraId="37C5C5D1" w14:textId="15FCC91C" w:rsidR="00842517" w:rsidRPr="0049411B" w:rsidRDefault="008A0CC1" w:rsidP="00842517">
      <w:pPr>
        <w:pStyle w:val="UMilpara"/>
        <w:numPr>
          <w:ilvl w:val="3"/>
          <w:numId w:val="22"/>
        </w:numPr>
      </w:pPr>
      <w:r>
        <w:lastRenderedPageBreak/>
        <w:t>P</w:t>
      </w:r>
      <w:r w:rsidR="00842517" w:rsidRPr="0049411B">
        <w:t xml:space="preserve">rovide one (1) Company Commander/1SG for OC/T Academy on </w:t>
      </w:r>
      <w:r w:rsidR="00842517" w:rsidRPr="00EB4BFB">
        <w:rPr>
          <w:b/>
          <w:bCs/>
        </w:rPr>
        <w:t>16 February 2023</w:t>
      </w:r>
      <w:r w:rsidR="00842517" w:rsidRPr="0049411B">
        <w:t xml:space="preserve"> at Veterans Chapel. </w:t>
      </w:r>
    </w:p>
    <w:p w14:paraId="50DA76AB" w14:textId="0C96ECF8" w:rsidR="00842517" w:rsidRPr="0049411B" w:rsidRDefault="00E12AD5" w:rsidP="00842517">
      <w:pPr>
        <w:pStyle w:val="UMilpara"/>
        <w:numPr>
          <w:ilvl w:val="3"/>
          <w:numId w:val="22"/>
        </w:numPr>
      </w:pPr>
      <w:r>
        <w:t>D</w:t>
      </w:r>
      <w:r w:rsidR="00842517" w:rsidRPr="0049411B">
        <w:t xml:space="preserve">eploy one (1) Company Command Post to Fort Carson, CO </w:t>
      </w:r>
      <w:r w:rsidR="00FE36F0">
        <w:t xml:space="preserve">ISO Operation </w:t>
      </w:r>
      <w:r w:rsidR="00FE36F0" w:rsidRPr="0049411B">
        <w:t>Manchu Rampage</w:t>
      </w:r>
      <w:r w:rsidR="00842517" w:rsidRPr="0049411B">
        <w:t xml:space="preserve"> from </w:t>
      </w:r>
      <w:r w:rsidR="00842517" w:rsidRPr="0049411B">
        <w:rPr>
          <w:b/>
          <w:bCs/>
        </w:rPr>
        <w:t>20-</w:t>
      </w:r>
      <w:r w:rsidR="0018194F">
        <w:rPr>
          <w:b/>
          <w:bCs/>
        </w:rPr>
        <w:t>26</w:t>
      </w:r>
      <w:r w:rsidR="00842517" w:rsidRPr="0049411B">
        <w:rPr>
          <w:b/>
          <w:bCs/>
        </w:rPr>
        <w:t xml:space="preserve"> March 2023</w:t>
      </w:r>
      <w:r w:rsidR="00842517" w:rsidRPr="0049411B">
        <w:t xml:space="preserve">.  </w:t>
      </w:r>
    </w:p>
    <w:p w14:paraId="68075184" w14:textId="1043A7F4" w:rsidR="00842517" w:rsidRPr="0049411B" w:rsidRDefault="008A2E3F" w:rsidP="00842517">
      <w:pPr>
        <w:pStyle w:val="UMilpara"/>
        <w:numPr>
          <w:ilvl w:val="3"/>
          <w:numId w:val="22"/>
        </w:numPr>
      </w:pPr>
      <w:r>
        <w:t>Integrate</w:t>
      </w:r>
      <w:r w:rsidR="00842517" w:rsidRPr="0049411B">
        <w:t xml:space="preserve"> one (1) Sapper squad (TACON) from </w:t>
      </w:r>
      <w:r w:rsidR="00842517" w:rsidRPr="00EB4BFB">
        <w:rPr>
          <w:b/>
          <w:bCs/>
        </w:rPr>
        <w:t>2</w:t>
      </w:r>
      <w:r w:rsidR="00E12AD5">
        <w:rPr>
          <w:b/>
          <w:bCs/>
        </w:rPr>
        <w:t>1</w:t>
      </w:r>
      <w:r w:rsidR="00842517" w:rsidRPr="00EB4BFB">
        <w:rPr>
          <w:b/>
          <w:bCs/>
        </w:rPr>
        <w:t>-2</w:t>
      </w:r>
      <w:r w:rsidR="00E12AD5">
        <w:rPr>
          <w:b/>
          <w:bCs/>
        </w:rPr>
        <w:t>2</w:t>
      </w:r>
      <w:r w:rsidR="00842517" w:rsidRPr="00EB4BFB">
        <w:rPr>
          <w:b/>
          <w:bCs/>
        </w:rPr>
        <w:t xml:space="preserve"> March 2023</w:t>
      </w:r>
      <w:r w:rsidR="00842517" w:rsidRPr="0049411B">
        <w:t xml:space="preserve"> at RG 153 during Manchu Rampage Platoon Live Fire Exercise (PLT TBL VI).   </w:t>
      </w:r>
    </w:p>
    <w:p w14:paraId="7BCF1528" w14:textId="22AEE1C1" w:rsidR="00842517" w:rsidRPr="00384F31" w:rsidRDefault="00E12AD5" w:rsidP="00842517">
      <w:pPr>
        <w:pStyle w:val="UMilpara"/>
        <w:numPr>
          <w:ilvl w:val="3"/>
          <w:numId w:val="22"/>
        </w:numPr>
      </w:pPr>
      <w:r>
        <w:t>D</w:t>
      </w:r>
      <w:r w:rsidR="00842517" w:rsidRPr="00384F31">
        <w:t>eploy all platoons to assigned Training Areas (TA) IOT execute PLT TBL IV (FTX) and PLT TBL III (STX)</w:t>
      </w:r>
      <w:r w:rsidR="002F1A5B">
        <w:t xml:space="preserve"> IAW Synch Mat (reference Annex C – Operations, Appendix 6 – Synchronization Timeline (Macro))</w:t>
      </w:r>
      <w:r w:rsidR="00842517" w:rsidRPr="00384F31">
        <w:t xml:space="preserve">. </w:t>
      </w:r>
    </w:p>
    <w:p w14:paraId="526BA86D" w14:textId="15ECBD29" w:rsidR="00842517" w:rsidRPr="00384F31" w:rsidRDefault="00E12AD5" w:rsidP="00842517">
      <w:pPr>
        <w:pStyle w:val="UMilpara"/>
        <w:numPr>
          <w:ilvl w:val="3"/>
          <w:numId w:val="22"/>
        </w:numPr>
      </w:pPr>
      <w:r>
        <w:t>P</w:t>
      </w:r>
      <w:r w:rsidR="00842517" w:rsidRPr="00384F31">
        <w:t xml:space="preserve">rovide one (1) Squad from </w:t>
      </w:r>
      <w:r w:rsidR="00842517" w:rsidRPr="00384F31">
        <w:rPr>
          <w:b/>
          <w:bCs/>
        </w:rPr>
        <w:t>28-31 March 2023</w:t>
      </w:r>
      <w:r w:rsidR="00842517" w:rsidRPr="00384F31">
        <w:t xml:space="preserve"> to conduct TA clearance operations on Fort Carson, CO. </w:t>
      </w:r>
    </w:p>
    <w:p w14:paraId="0729320C" w14:textId="7B9D47B6" w:rsidR="00842517" w:rsidRPr="00E60EBB" w:rsidRDefault="00842517" w:rsidP="00842517">
      <w:pPr>
        <w:pStyle w:val="UMilpara"/>
        <w:numPr>
          <w:ilvl w:val="3"/>
          <w:numId w:val="22"/>
        </w:numPr>
      </w:pPr>
      <w:r w:rsidRPr="0049411B">
        <w:t xml:space="preserve">Execute Deliberate recovery of all equipment and vehicles utilized during Operation </w:t>
      </w:r>
      <w:r w:rsidR="003E2023" w:rsidRPr="0049411B">
        <w:t>Manchu Rampage</w:t>
      </w:r>
      <w:r w:rsidRPr="0049411B">
        <w:t xml:space="preserve"> from </w:t>
      </w:r>
      <w:r w:rsidRPr="0049411B">
        <w:rPr>
          <w:b/>
          <w:bCs/>
        </w:rPr>
        <w:t>03-</w:t>
      </w:r>
      <w:r w:rsidR="003E2023" w:rsidRPr="0049411B">
        <w:rPr>
          <w:b/>
          <w:bCs/>
        </w:rPr>
        <w:t>07</w:t>
      </w:r>
      <w:r w:rsidRPr="0049411B">
        <w:rPr>
          <w:b/>
          <w:bCs/>
        </w:rPr>
        <w:t xml:space="preserve"> April 2023.</w:t>
      </w:r>
    </w:p>
    <w:p w14:paraId="7859104E" w14:textId="5254E18E" w:rsidR="00E60EBB" w:rsidRDefault="00E60EBB" w:rsidP="00E60EBB">
      <w:pPr>
        <w:pStyle w:val="UMilpara"/>
        <w:numPr>
          <w:ilvl w:val="3"/>
          <w:numId w:val="22"/>
        </w:numPr>
        <w:rPr>
          <w:highlight w:val="yellow"/>
        </w:rPr>
      </w:pPr>
      <w:r w:rsidRPr="00E60EBB">
        <w:rPr>
          <w:b/>
          <w:bCs/>
          <w:highlight w:val="yellow"/>
        </w:rPr>
        <w:t>(ADD)</w:t>
      </w:r>
      <w:r>
        <w:rPr>
          <w:b/>
          <w:bCs/>
          <w:highlight w:val="yellow"/>
        </w:rPr>
        <w:t xml:space="preserve"> </w:t>
      </w:r>
      <w:r>
        <w:rPr>
          <w:highlight w:val="yellow"/>
        </w:rPr>
        <w:t xml:space="preserve">Certify </w:t>
      </w:r>
      <w:r w:rsidR="00F84F91">
        <w:rPr>
          <w:highlight w:val="yellow"/>
        </w:rPr>
        <w:t xml:space="preserve">all licensed LMTV and JLTV drivers </w:t>
      </w:r>
      <w:r w:rsidR="002929B8">
        <w:rPr>
          <w:highlight w:val="yellow"/>
        </w:rPr>
        <w:t>as</w:t>
      </w:r>
      <w:r>
        <w:rPr>
          <w:highlight w:val="yellow"/>
        </w:rPr>
        <w:t xml:space="preserve"> Ammo Handlers </w:t>
      </w:r>
      <w:r w:rsidRPr="001B1002">
        <w:rPr>
          <w:b/>
          <w:bCs/>
          <w:highlight w:val="yellow"/>
        </w:rPr>
        <w:t>NLT 08 March 2023</w:t>
      </w:r>
      <w:r>
        <w:rPr>
          <w:highlight w:val="yellow"/>
        </w:rPr>
        <w:t xml:space="preserve"> ISO sustainment operations though out Operation Manchu Rampage and follow training exercises. </w:t>
      </w:r>
    </w:p>
    <w:p w14:paraId="7B6488E8" w14:textId="0BB3D1A4" w:rsidR="009B7CBD" w:rsidRPr="000B1339" w:rsidRDefault="009B7CBD" w:rsidP="009B7CBD">
      <w:pPr>
        <w:pStyle w:val="UMilpara"/>
        <w:numPr>
          <w:ilvl w:val="3"/>
          <w:numId w:val="22"/>
        </w:numPr>
        <w:rPr>
          <w:highlight w:val="yellow"/>
        </w:rPr>
      </w:pPr>
      <w:r>
        <w:rPr>
          <w:b/>
          <w:bCs/>
          <w:highlight w:val="yellow"/>
        </w:rPr>
        <w:t xml:space="preserve">(ADD) </w:t>
      </w:r>
      <w:r w:rsidR="000B34DA" w:rsidRPr="000B34DA">
        <w:rPr>
          <w:highlight w:val="yellow"/>
        </w:rPr>
        <w:t>R</w:t>
      </w:r>
      <w:r w:rsidRPr="009B7CBD">
        <w:rPr>
          <w:highlight w:val="yellow"/>
        </w:rPr>
        <w:t>esource additional Camo netting ISO Operation Manchu Rampage IOT camouflage every static equipment in the field</w:t>
      </w:r>
      <w:r>
        <w:rPr>
          <w:b/>
          <w:bCs/>
          <w:highlight w:val="yellow"/>
        </w:rPr>
        <w:t xml:space="preserve">. </w:t>
      </w:r>
    </w:p>
    <w:p w14:paraId="01FBF8D2" w14:textId="76F663B4" w:rsidR="000B1339" w:rsidRPr="00C1201D" w:rsidRDefault="000B1339" w:rsidP="009B7CBD">
      <w:pPr>
        <w:pStyle w:val="UMilpara"/>
        <w:numPr>
          <w:ilvl w:val="3"/>
          <w:numId w:val="22"/>
        </w:numPr>
        <w:rPr>
          <w:highlight w:val="yellow"/>
        </w:rPr>
      </w:pPr>
      <w:r w:rsidRPr="000B1339">
        <w:rPr>
          <w:b/>
          <w:bCs/>
          <w:highlight w:val="yellow"/>
        </w:rPr>
        <w:t>(ADD)</w:t>
      </w:r>
      <w:r>
        <w:rPr>
          <w:highlight w:val="yellow"/>
        </w:rPr>
        <w:t xml:space="preserve"> Draw MILES e</w:t>
      </w:r>
      <w:r w:rsidRPr="00C1201D">
        <w:rPr>
          <w:highlight w:val="yellow"/>
        </w:rPr>
        <w:t xml:space="preserve">quipment </w:t>
      </w:r>
      <w:r w:rsidRPr="001B1002">
        <w:rPr>
          <w:b/>
          <w:bCs/>
          <w:highlight w:val="yellow"/>
        </w:rPr>
        <w:t xml:space="preserve">NLT </w:t>
      </w:r>
      <w:r>
        <w:rPr>
          <w:b/>
          <w:bCs/>
          <w:highlight w:val="yellow"/>
        </w:rPr>
        <w:t>09</w:t>
      </w:r>
      <w:r w:rsidRPr="001B1002">
        <w:rPr>
          <w:b/>
          <w:bCs/>
          <w:highlight w:val="yellow"/>
        </w:rPr>
        <w:t xml:space="preserve"> March 2023</w:t>
      </w:r>
      <w:r>
        <w:rPr>
          <w:highlight w:val="yellow"/>
        </w:rPr>
        <w:t xml:space="preserve"> </w:t>
      </w:r>
      <w:r w:rsidRPr="00C1201D">
        <w:rPr>
          <w:highlight w:val="yellow"/>
        </w:rPr>
        <w:t xml:space="preserve">and must be turned in </w:t>
      </w:r>
      <w:r w:rsidRPr="000C6D64">
        <w:rPr>
          <w:b/>
          <w:bCs/>
          <w:highlight w:val="yellow"/>
        </w:rPr>
        <w:t>N</w:t>
      </w:r>
      <w:r w:rsidR="000B34DA">
        <w:rPr>
          <w:b/>
          <w:bCs/>
          <w:highlight w:val="yellow"/>
        </w:rPr>
        <w:t>ET</w:t>
      </w:r>
      <w:r w:rsidRPr="000C6D64">
        <w:rPr>
          <w:b/>
          <w:bCs/>
          <w:highlight w:val="yellow"/>
        </w:rPr>
        <w:t xml:space="preserve"> 03 June 2023</w:t>
      </w:r>
      <w:r w:rsidRPr="00C1201D">
        <w:rPr>
          <w:highlight w:val="yellow"/>
        </w:rPr>
        <w:t xml:space="preserve"> </w:t>
      </w:r>
      <w:r>
        <w:rPr>
          <w:highlight w:val="yellow"/>
        </w:rPr>
        <w:t>ISO</w:t>
      </w:r>
      <w:r w:rsidRPr="00C1201D">
        <w:rPr>
          <w:highlight w:val="yellow"/>
        </w:rPr>
        <w:t xml:space="preserve"> Operation Manchu Rampage</w:t>
      </w:r>
      <w:r>
        <w:rPr>
          <w:highlight w:val="yellow"/>
        </w:rPr>
        <w:t xml:space="preserve"> and CALFEX</w:t>
      </w:r>
    </w:p>
    <w:bookmarkEnd w:id="1"/>
    <w:p w14:paraId="52719EAC" w14:textId="77777777" w:rsidR="00842517" w:rsidRPr="0049411B" w:rsidRDefault="00842517" w:rsidP="00842517">
      <w:pPr>
        <w:pStyle w:val="UMilpara"/>
        <w:numPr>
          <w:ilvl w:val="2"/>
          <w:numId w:val="22"/>
        </w:numPr>
        <w:rPr>
          <w:b/>
          <w:bCs/>
          <w:u w:val="single"/>
        </w:rPr>
      </w:pPr>
      <w:r w:rsidRPr="0049411B">
        <w:rPr>
          <w:b/>
          <w:bCs/>
          <w:u w:val="single"/>
        </w:rPr>
        <w:t>B Co.</w:t>
      </w:r>
    </w:p>
    <w:p w14:paraId="6BE0FBAE" w14:textId="67577BAB" w:rsidR="0062201E" w:rsidRPr="0049411B" w:rsidRDefault="00E12AD5" w:rsidP="0062201E">
      <w:pPr>
        <w:pStyle w:val="UMilpara"/>
        <w:numPr>
          <w:ilvl w:val="3"/>
          <w:numId w:val="22"/>
        </w:numPr>
      </w:pPr>
      <w:r>
        <w:t>P</w:t>
      </w:r>
      <w:r w:rsidR="0062201E" w:rsidRPr="0049411B">
        <w:t xml:space="preserve">rovide one (1) Company Commander to validate </w:t>
      </w:r>
      <w:r w:rsidR="00565B77">
        <w:t>Area Defense</w:t>
      </w:r>
      <w:r w:rsidR="0062201E" w:rsidRPr="0049411B">
        <w:t xml:space="preserve"> lanes </w:t>
      </w:r>
      <w:r w:rsidR="0094262D">
        <w:t>IAW Sync Mat</w:t>
      </w:r>
      <w:r w:rsidR="00804255">
        <w:t xml:space="preserve">. </w:t>
      </w:r>
      <w:r w:rsidR="0062201E" w:rsidRPr="0049411B">
        <w:t xml:space="preserve"> </w:t>
      </w:r>
    </w:p>
    <w:p w14:paraId="31244231" w14:textId="50FAF124" w:rsidR="0062201E" w:rsidRPr="0049411B" w:rsidRDefault="00E12AD5" w:rsidP="0062201E">
      <w:pPr>
        <w:pStyle w:val="UMilpara"/>
        <w:numPr>
          <w:ilvl w:val="3"/>
          <w:numId w:val="22"/>
        </w:numPr>
      </w:pPr>
      <w:r>
        <w:t>P</w:t>
      </w:r>
      <w:r w:rsidR="0062201E" w:rsidRPr="0049411B">
        <w:t xml:space="preserve">rovide one (1) Company Commander/1SG for OC/T Academy </w:t>
      </w:r>
      <w:r w:rsidR="0062201E" w:rsidRPr="00EB4BFB">
        <w:rPr>
          <w:b/>
          <w:bCs/>
        </w:rPr>
        <w:t>NLT 16 February 2023</w:t>
      </w:r>
      <w:r w:rsidR="0062201E" w:rsidRPr="0049411B">
        <w:t xml:space="preserve"> at Veterans Chapel. </w:t>
      </w:r>
    </w:p>
    <w:p w14:paraId="0497B66F" w14:textId="2CF3934A" w:rsidR="0062201E" w:rsidRPr="0049411B" w:rsidRDefault="00E12AD5" w:rsidP="0062201E">
      <w:pPr>
        <w:pStyle w:val="UMilpara"/>
        <w:numPr>
          <w:ilvl w:val="3"/>
          <w:numId w:val="22"/>
        </w:numPr>
      </w:pPr>
      <w:r>
        <w:t>D</w:t>
      </w:r>
      <w:r w:rsidR="0062201E" w:rsidRPr="0049411B">
        <w:t xml:space="preserve">eploy one (1) Company Command Post to Fort Carson, CO range complex from </w:t>
      </w:r>
      <w:r w:rsidR="0062201E" w:rsidRPr="0049411B">
        <w:rPr>
          <w:b/>
          <w:bCs/>
        </w:rPr>
        <w:t>2</w:t>
      </w:r>
      <w:r w:rsidR="00804255">
        <w:rPr>
          <w:b/>
          <w:bCs/>
        </w:rPr>
        <w:t>1</w:t>
      </w:r>
      <w:r w:rsidR="0062201E" w:rsidRPr="0049411B">
        <w:rPr>
          <w:b/>
          <w:bCs/>
        </w:rPr>
        <w:t>-30 March 2023</w:t>
      </w:r>
      <w:r w:rsidR="0062201E" w:rsidRPr="0049411B">
        <w:t xml:space="preserve"> to support Manchu Rampage.  </w:t>
      </w:r>
    </w:p>
    <w:p w14:paraId="4B3E6710" w14:textId="2B123845" w:rsidR="0062201E" w:rsidRPr="0049411B" w:rsidRDefault="00804255" w:rsidP="0062201E">
      <w:pPr>
        <w:pStyle w:val="UMilpara"/>
        <w:numPr>
          <w:ilvl w:val="3"/>
          <w:numId w:val="22"/>
        </w:numPr>
      </w:pPr>
      <w:r>
        <w:t>Integrate</w:t>
      </w:r>
      <w:r w:rsidR="0062201E" w:rsidRPr="0049411B">
        <w:t xml:space="preserve"> one (1) Sapper squad (TACON) from </w:t>
      </w:r>
      <w:r w:rsidR="0062201E" w:rsidRPr="00EB4BFB">
        <w:rPr>
          <w:b/>
          <w:bCs/>
        </w:rPr>
        <w:t>2</w:t>
      </w:r>
      <w:r w:rsidR="00E12AD5">
        <w:rPr>
          <w:b/>
          <w:bCs/>
        </w:rPr>
        <w:t>2</w:t>
      </w:r>
      <w:r w:rsidR="0062201E" w:rsidRPr="00EB4BFB">
        <w:rPr>
          <w:b/>
          <w:bCs/>
        </w:rPr>
        <w:t>-2</w:t>
      </w:r>
      <w:r w:rsidR="00E12AD5">
        <w:rPr>
          <w:b/>
          <w:bCs/>
        </w:rPr>
        <w:t>3</w:t>
      </w:r>
      <w:r w:rsidR="0062201E" w:rsidRPr="00EB4BFB">
        <w:rPr>
          <w:b/>
          <w:bCs/>
        </w:rPr>
        <w:t xml:space="preserve"> March 2023</w:t>
      </w:r>
      <w:r w:rsidR="0062201E" w:rsidRPr="0049411B">
        <w:t xml:space="preserve"> at RG 153 during Manchu Rampage Platoon Live Fire Exercise (PLT TBL VI).   </w:t>
      </w:r>
    </w:p>
    <w:p w14:paraId="3404A722" w14:textId="7AEBCE6A" w:rsidR="0062201E" w:rsidRPr="0049411B" w:rsidRDefault="00E12AD5" w:rsidP="0062201E">
      <w:pPr>
        <w:pStyle w:val="UMilpara"/>
        <w:numPr>
          <w:ilvl w:val="3"/>
          <w:numId w:val="22"/>
        </w:numPr>
      </w:pPr>
      <w:r>
        <w:t>D</w:t>
      </w:r>
      <w:r w:rsidR="0062201E" w:rsidRPr="0049411B">
        <w:t xml:space="preserve">eploy all platoons to assigned Training Areas (TA) IOT execute PLT TBL IV (FTX) and PLT TBL III (STX). </w:t>
      </w:r>
    </w:p>
    <w:p w14:paraId="60394F55" w14:textId="3ECAF1B0" w:rsidR="0062201E" w:rsidRPr="0049411B" w:rsidRDefault="00536A29" w:rsidP="0062201E">
      <w:pPr>
        <w:pStyle w:val="UMilpara"/>
        <w:numPr>
          <w:ilvl w:val="3"/>
          <w:numId w:val="22"/>
        </w:numPr>
      </w:pPr>
      <w:r>
        <w:t>P</w:t>
      </w:r>
      <w:r w:rsidR="0062201E" w:rsidRPr="0049411B">
        <w:t xml:space="preserve">rovide one (1) Squad from 28-31 March 2023 to conduct TA clearance operations on Fort Carson, CO. </w:t>
      </w:r>
    </w:p>
    <w:p w14:paraId="11A547C6" w14:textId="01281FC1" w:rsidR="0062201E" w:rsidRPr="00E60EBB" w:rsidRDefault="0062201E" w:rsidP="0062201E">
      <w:pPr>
        <w:pStyle w:val="UMilpara"/>
        <w:numPr>
          <w:ilvl w:val="3"/>
          <w:numId w:val="22"/>
        </w:numPr>
      </w:pPr>
      <w:r w:rsidRPr="0049411B">
        <w:lastRenderedPageBreak/>
        <w:t xml:space="preserve">Execute Deliberate recovery of all equipment and vehicles utilized during Operation Manchu Rampage from </w:t>
      </w:r>
      <w:r w:rsidRPr="0049411B">
        <w:rPr>
          <w:b/>
          <w:bCs/>
        </w:rPr>
        <w:t>03-07 April 2023.</w:t>
      </w:r>
    </w:p>
    <w:p w14:paraId="251B1200" w14:textId="77777777" w:rsidR="001D60EF" w:rsidRDefault="001D60EF" w:rsidP="001D60EF">
      <w:pPr>
        <w:pStyle w:val="UMilpara"/>
        <w:numPr>
          <w:ilvl w:val="3"/>
          <w:numId w:val="22"/>
        </w:numPr>
        <w:rPr>
          <w:highlight w:val="yellow"/>
        </w:rPr>
      </w:pPr>
      <w:r w:rsidRPr="00E60EBB">
        <w:rPr>
          <w:b/>
          <w:bCs/>
          <w:highlight w:val="yellow"/>
        </w:rPr>
        <w:t>(ADD)</w:t>
      </w:r>
      <w:r>
        <w:rPr>
          <w:b/>
          <w:bCs/>
          <w:highlight w:val="yellow"/>
        </w:rPr>
        <w:t xml:space="preserve"> </w:t>
      </w:r>
      <w:r>
        <w:rPr>
          <w:highlight w:val="yellow"/>
        </w:rPr>
        <w:t xml:space="preserve">Certify all licensed LMTV and JLTV drivers as Ammo Handlers </w:t>
      </w:r>
      <w:r w:rsidRPr="001B1002">
        <w:rPr>
          <w:b/>
          <w:bCs/>
          <w:highlight w:val="yellow"/>
        </w:rPr>
        <w:t>NLT 08 March 2023</w:t>
      </w:r>
      <w:r>
        <w:rPr>
          <w:highlight w:val="yellow"/>
        </w:rPr>
        <w:t xml:space="preserve"> ISO sustainment operations though out Operation Manchu Rampage and follow training exercises. </w:t>
      </w:r>
    </w:p>
    <w:p w14:paraId="57D5854F" w14:textId="436C4332" w:rsidR="009B7CBD" w:rsidRPr="000B1339" w:rsidRDefault="009B7CBD" w:rsidP="009B7CBD">
      <w:pPr>
        <w:pStyle w:val="UMilpara"/>
        <w:numPr>
          <w:ilvl w:val="3"/>
          <w:numId w:val="22"/>
        </w:numPr>
        <w:rPr>
          <w:highlight w:val="yellow"/>
        </w:rPr>
      </w:pPr>
      <w:r>
        <w:rPr>
          <w:b/>
          <w:bCs/>
          <w:highlight w:val="yellow"/>
        </w:rPr>
        <w:t xml:space="preserve">(ADD) </w:t>
      </w:r>
      <w:r w:rsidR="00B4632D">
        <w:rPr>
          <w:highlight w:val="yellow"/>
        </w:rPr>
        <w:t>R</w:t>
      </w:r>
      <w:r w:rsidRPr="009B7CBD">
        <w:rPr>
          <w:highlight w:val="yellow"/>
        </w:rPr>
        <w:t>esource additional Camo netting ISO Operation Manchu Rampage IOT camouflage every static equipment in the field</w:t>
      </w:r>
      <w:r>
        <w:rPr>
          <w:b/>
          <w:bCs/>
          <w:highlight w:val="yellow"/>
        </w:rPr>
        <w:t xml:space="preserve">. </w:t>
      </w:r>
    </w:p>
    <w:p w14:paraId="0B14E876" w14:textId="4E5D5714" w:rsidR="000B1339" w:rsidRPr="000B1339" w:rsidRDefault="000B1339" w:rsidP="000B1339">
      <w:pPr>
        <w:pStyle w:val="UMilpara"/>
        <w:numPr>
          <w:ilvl w:val="3"/>
          <w:numId w:val="22"/>
        </w:numPr>
        <w:rPr>
          <w:highlight w:val="yellow"/>
        </w:rPr>
      </w:pPr>
      <w:r w:rsidRPr="000B1339">
        <w:rPr>
          <w:b/>
          <w:bCs/>
          <w:highlight w:val="yellow"/>
        </w:rPr>
        <w:t>(ADD)</w:t>
      </w:r>
      <w:r>
        <w:rPr>
          <w:highlight w:val="yellow"/>
        </w:rPr>
        <w:t xml:space="preserve"> Draw MILES e</w:t>
      </w:r>
      <w:r w:rsidRPr="00C1201D">
        <w:rPr>
          <w:highlight w:val="yellow"/>
        </w:rPr>
        <w:t xml:space="preserve">quipment </w:t>
      </w:r>
      <w:r w:rsidRPr="001B1002">
        <w:rPr>
          <w:b/>
          <w:bCs/>
          <w:highlight w:val="yellow"/>
        </w:rPr>
        <w:t xml:space="preserve">NLT </w:t>
      </w:r>
      <w:r>
        <w:rPr>
          <w:b/>
          <w:bCs/>
          <w:highlight w:val="yellow"/>
        </w:rPr>
        <w:t>09</w:t>
      </w:r>
      <w:r w:rsidRPr="001B1002">
        <w:rPr>
          <w:b/>
          <w:bCs/>
          <w:highlight w:val="yellow"/>
        </w:rPr>
        <w:t xml:space="preserve"> March 2023</w:t>
      </w:r>
      <w:r>
        <w:rPr>
          <w:highlight w:val="yellow"/>
        </w:rPr>
        <w:t xml:space="preserve"> </w:t>
      </w:r>
      <w:r w:rsidRPr="00C1201D">
        <w:rPr>
          <w:highlight w:val="yellow"/>
        </w:rPr>
        <w:t xml:space="preserve">and must be turned in </w:t>
      </w:r>
      <w:r w:rsidRPr="000C6D64">
        <w:rPr>
          <w:b/>
          <w:bCs/>
          <w:highlight w:val="yellow"/>
        </w:rPr>
        <w:t>N</w:t>
      </w:r>
      <w:r w:rsidR="00B4632D">
        <w:rPr>
          <w:b/>
          <w:bCs/>
          <w:highlight w:val="yellow"/>
        </w:rPr>
        <w:t>ET</w:t>
      </w:r>
      <w:r w:rsidRPr="000C6D64">
        <w:rPr>
          <w:b/>
          <w:bCs/>
          <w:highlight w:val="yellow"/>
        </w:rPr>
        <w:t xml:space="preserve"> 03 June 2023</w:t>
      </w:r>
      <w:r w:rsidRPr="00C1201D">
        <w:rPr>
          <w:highlight w:val="yellow"/>
        </w:rPr>
        <w:t xml:space="preserve"> </w:t>
      </w:r>
      <w:r>
        <w:rPr>
          <w:highlight w:val="yellow"/>
        </w:rPr>
        <w:t>ISO</w:t>
      </w:r>
      <w:r w:rsidRPr="00C1201D">
        <w:rPr>
          <w:highlight w:val="yellow"/>
        </w:rPr>
        <w:t xml:space="preserve"> Operation Manchu Rampage</w:t>
      </w:r>
      <w:r>
        <w:rPr>
          <w:highlight w:val="yellow"/>
        </w:rPr>
        <w:t xml:space="preserve"> and CALFEX</w:t>
      </w:r>
      <w:r w:rsidR="00174800">
        <w:rPr>
          <w:highlight w:val="yellow"/>
        </w:rPr>
        <w:t>.</w:t>
      </w:r>
    </w:p>
    <w:p w14:paraId="0CBF2CE2" w14:textId="77777777" w:rsidR="00842517" w:rsidRPr="0049411B" w:rsidRDefault="0062201E" w:rsidP="0062201E">
      <w:pPr>
        <w:pStyle w:val="UMilpara"/>
        <w:numPr>
          <w:ilvl w:val="2"/>
          <w:numId w:val="22"/>
        </w:numPr>
        <w:rPr>
          <w:b/>
          <w:bCs/>
          <w:u w:val="single"/>
        </w:rPr>
      </w:pPr>
      <w:r w:rsidRPr="0049411B">
        <w:rPr>
          <w:b/>
          <w:bCs/>
          <w:u w:val="single"/>
        </w:rPr>
        <w:t xml:space="preserve">C Co. </w:t>
      </w:r>
    </w:p>
    <w:p w14:paraId="1D298530" w14:textId="1D6B3A1B" w:rsidR="0062201E" w:rsidRPr="0049411B" w:rsidRDefault="00314D7E" w:rsidP="0062201E">
      <w:pPr>
        <w:pStyle w:val="UMilpara"/>
        <w:numPr>
          <w:ilvl w:val="3"/>
          <w:numId w:val="22"/>
        </w:numPr>
      </w:pPr>
      <w:r>
        <w:t>P</w:t>
      </w:r>
      <w:r w:rsidR="0062201E" w:rsidRPr="0049411B">
        <w:t xml:space="preserve">rovide one (1) Company Commander to validate </w:t>
      </w:r>
      <w:r w:rsidR="00B4632D">
        <w:t>Area Defense</w:t>
      </w:r>
      <w:r w:rsidR="0062201E" w:rsidRPr="0049411B">
        <w:t xml:space="preserve"> STX lane </w:t>
      </w:r>
      <w:r w:rsidR="00AA7E64">
        <w:t>IAW Sync Mat</w:t>
      </w:r>
      <w:r w:rsidR="0062201E" w:rsidRPr="0049411B">
        <w:t xml:space="preserve">. </w:t>
      </w:r>
    </w:p>
    <w:p w14:paraId="5CE746EC" w14:textId="6F49FF8A" w:rsidR="0062201E" w:rsidRPr="0049411B" w:rsidRDefault="00314D7E" w:rsidP="0062201E">
      <w:pPr>
        <w:pStyle w:val="UMilpara"/>
        <w:numPr>
          <w:ilvl w:val="3"/>
          <w:numId w:val="22"/>
        </w:numPr>
      </w:pPr>
      <w:r>
        <w:t>P</w:t>
      </w:r>
      <w:r w:rsidR="0062201E" w:rsidRPr="0049411B">
        <w:t xml:space="preserve">rovide one (1) Company Commander/1SG for OC/T Academy on </w:t>
      </w:r>
      <w:r w:rsidR="0062201E" w:rsidRPr="00EB4BFB">
        <w:rPr>
          <w:b/>
          <w:bCs/>
        </w:rPr>
        <w:t>NLT 16 February 2023</w:t>
      </w:r>
      <w:r w:rsidR="0062201E" w:rsidRPr="0049411B">
        <w:t xml:space="preserve"> at Veterans Chapel. </w:t>
      </w:r>
    </w:p>
    <w:p w14:paraId="3D065331" w14:textId="302F169B" w:rsidR="0018194F" w:rsidRPr="0049411B" w:rsidRDefault="0018194F" w:rsidP="0018194F">
      <w:pPr>
        <w:pStyle w:val="UMilpara"/>
        <w:numPr>
          <w:ilvl w:val="3"/>
          <w:numId w:val="22"/>
        </w:numPr>
      </w:pPr>
      <w:r>
        <w:t>D</w:t>
      </w:r>
      <w:r w:rsidRPr="0049411B">
        <w:t xml:space="preserve">eploy one (1) Company Command Post to Fort Carson, CO </w:t>
      </w:r>
      <w:r>
        <w:t xml:space="preserve">ISO Operation </w:t>
      </w:r>
      <w:r w:rsidRPr="0049411B">
        <w:t xml:space="preserve">Manchu Rampage from </w:t>
      </w:r>
      <w:r w:rsidRPr="0049411B">
        <w:rPr>
          <w:b/>
          <w:bCs/>
        </w:rPr>
        <w:t>2</w:t>
      </w:r>
      <w:r w:rsidR="001973EC">
        <w:rPr>
          <w:b/>
          <w:bCs/>
        </w:rPr>
        <w:t>3</w:t>
      </w:r>
      <w:r w:rsidRPr="0049411B">
        <w:rPr>
          <w:b/>
          <w:bCs/>
        </w:rPr>
        <w:t>-</w:t>
      </w:r>
      <w:r>
        <w:rPr>
          <w:b/>
          <w:bCs/>
        </w:rPr>
        <w:t>29</w:t>
      </w:r>
      <w:r w:rsidRPr="0049411B">
        <w:rPr>
          <w:b/>
          <w:bCs/>
        </w:rPr>
        <w:t xml:space="preserve"> March 2023</w:t>
      </w:r>
      <w:r w:rsidRPr="0049411B">
        <w:t xml:space="preserve">.  </w:t>
      </w:r>
    </w:p>
    <w:p w14:paraId="1D593733" w14:textId="221535BE" w:rsidR="0062201E" w:rsidRPr="0049411B" w:rsidRDefault="001973EC" w:rsidP="0062201E">
      <w:pPr>
        <w:pStyle w:val="UMilpara"/>
        <w:numPr>
          <w:ilvl w:val="3"/>
          <w:numId w:val="22"/>
        </w:numPr>
      </w:pPr>
      <w:r>
        <w:t>Integrate</w:t>
      </w:r>
      <w:r w:rsidR="0062201E" w:rsidRPr="0049411B">
        <w:t xml:space="preserve"> one (1) Sapper squad (TACON) from </w:t>
      </w:r>
      <w:r w:rsidR="0062201E" w:rsidRPr="00EB4BFB">
        <w:rPr>
          <w:b/>
          <w:bCs/>
        </w:rPr>
        <w:t>2</w:t>
      </w:r>
      <w:r w:rsidR="00A72022">
        <w:rPr>
          <w:b/>
          <w:bCs/>
        </w:rPr>
        <w:t>4</w:t>
      </w:r>
      <w:r w:rsidR="0062201E" w:rsidRPr="00EB4BFB">
        <w:rPr>
          <w:b/>
          <w:bCs/>
        </w:rPr>
        <w:t>-2</w:t>
      </w:r>
      <w:r w:rsidR="00A72022">
        <w:rPr>
          <w:b/>
          <w:bCs/>
        </w:rPr>
        <w:t>5</w:t>
      </w:r>
      <w:r w:rsidR="0062201E" w:rsidRPr="00EB4BFB">
        <w:rPr>
          <w:b/>
          <w:bCs/>
        </w:rPr>
        <w:t xml:space="preserve"> March 2023</w:t>
      </w:r>
      <w:r w:rsidR="0062201E" w:rsidRPr="0049411B">
        <w:t xml:space="preserve"> at RG 153 during Manchu Rampage Platoon Live Fire Exercise (PLT TBL VI).   </w:t>
      </w:r>
    </w:p>
    <w:p w14:paraId="02A77181" w14:textId="34823AB8" w:rsidR="0062201E" w:rsidRPr="0049411B" w:rsidRDefault="00536A29" w:rsidP="0062201E">
      <w:pPr>
        <w:pStyle w:val="UMilpara"/>
        <w:numPr>
          <w:ilvl w:val="3"/>
          <w:numId w:val="22"/>
        </w:numPr>
      </w:pPr>
      <w:r>
        <w:t>D</w:t>
      </w:r>
      <w:r w:rsidR="0062201E" w:rsidRPr="0049411B">
        <w:t xml:space="preserve">eploy all platoons to assigned Training Areas (TA) IOT execute PLT TBL IV (FTX) and PLT TBL III (STX). </w:t>
      </w:r>
    </w:p>
    <w:p w14:paraId="50713C39" w14:textId="0A263FFE" w:rsidR="0062201E" w:rsidRPr="0049411B" w:rsidRDefault="0072625B" w:rsidP="0062201E">
      <w:pPr>
        <w:pStyle w:val="UMilpara"/>
        <w:numPr>
          <w:ilvl w:val="3"/>
          <w:numId w:val="22"/>
        </w:numPr>
      </w:pPr>
      <w:r>
        <w:t>P</w:t>
      </w:r>
      <w:r w:rsidR="0062201E" w:rsidRPr="0049411B">
        <w:t xml:space="preserve">rovide one (1) Squad from </w:t>
      </w:r>
      <w:r w:rsidR="0062201E" w:rsidRPr="00956FD9">
        <w:rPr>
          <w:b/>
          <w:bCs/>
        </w:rPr>
        <w:t>28-31 March 2023</w:t>
      </w:r>
      <w:r w:rsidR="0062201E" w:rsidRPr="0049411B">
        <w:t xml:space="preserve"> to conduct TA clearance operations on Fort Carson, CO. </w:t>
      </w:r>
    </w:p>
    <w:p w14:paraId="232038DD" w14:textId="46C96088" w:rsidR="0062201E" w:rsidRPr="00E60EBB" w:rsidRDefault="0062201E" w:rsidP="0062201E">
      <w:pPr>
        <w:pStyle w:val="UMilpara"/>
        <w:numPr>
          <w:ilvl w:val="3"/>
          <w:numId w:val="22"/>
        </w:numPr>
      </w:pPr>
      <w:r w:rsidRPr="0049411B">
        <w:t xml:space="preserve">Execute Deliberate recovery of all equipment and vehicles utilized during Operation Manchu Rampage from </w:t>
      </w:r>
      <w:r w:rsidRPr="0049411B">
        <w:rPr>
          <w:b/>
          <w:bCs/>
        </w:rPr>
        <w:t>03-07 April 2023.</w:t>
      </w:r>
    </w:p>
    <w:p w14:paraId="714E8C4E" w14:textId="77777777" w:rsidR="00737B09" w:rsidRDefault="00737B09" w:rsidP="00737B09">
      <w:pPr>
        <w:pStyle w:val="UMilpara"/>
        <w:numPr>
          <w:ilvl w:val="3"/>
          <w:numId w:val="22"/>
        </w:numPr>
        <w:rPr>
          <w:highlight w:val="yellow"/>
        </w:rPr>
      </w:pPr>
      <w:r w:rsidRPr="00E60EBB">
        <w:rPr>
          <w:b/>
          <w:bCs/>
          <w:highlight w:val="yellow"/>
        </w:rPr>
        <w:t>(ADD)</w:t>
      </w:r>
      <w:r>
        <w:rPr>
          <w:b/>
          <w:bCs/>
          <w:highlight w:val="yellow"/>
        </w:rPr>
        <w:t xml:space="preserve"> </w:t>
      </w:r>
      <w:r>
        <w:rPr>
          <w:highlight w:val="yellow"/>
        </w:rPr>
        <w:t xml:space="preserve">Certify all licensed LMTV and JLTV drivers as Ammo Handlers </w:t>
      </w:r>
      <w:r w:rsidRPr="001B1002">
        <w:rPr>
          <w:b/>
          <w:bCs/>
          <w:highlight w:val="yellow"/>
        </w:rPr>
        <w:t>NLT 08 March 2023</w:t>
      </w:r>
      <w:r>
        <w:rPr>
          <w:highlight w:val="yellow"/>
        </w:rPr>
        <w:t xml:space="preserve"> ISO sustainment operations though out Operation Manchu Rampage and follow training exercises. </w:t>
      </w:r>
    </w:p>
    <w:p w14:paraId="3FFE59BB" w14:textId="40880069" w:rsidR="009B7CBD" w:rsidRPr="000B1339" w:rsidRDefault="009B7CBD" w:rsidP="009B7CBD">
      <w:pPr>
        <w:pStyle w:val="UMilpara"/>
        <w:numPr>
          <w:ilvl w:val="3"/>
          <w:numId w:val="22"/>
        </w:numPr>
        <w:rPr>
          <w:highlight w:val="yellow"/>
        </w:rPr>
      </w:pPr>
      <w:r>
        <w:rPr>
          <w:b/>
          <w:bCs/>
          <w:highlight w:val="yellow"/>
        </w:rPr>
        <w:t xml:space="preserve">(ADD) </w:t>
      </w:r>
      <w:r w:rsidR="00C05006">
        <w:rPr>
          <w:highlight w:val="yellow"/>
        </w:rPr>
        <w:t>R</w:t>
      </w:r>
      <w:r w:rsidRPr="009B7CBD">
        <w:rPr>
          <w:highlight w:val="yellow"/>
        </w:rPr>
        <w:t>esource additional Camo netting ISO Operation Manchu Rampage IOT camouflage every static equipment in the field</w:t>
      </w:r>
      <w:r>
        <w:rPr>
          <w:b/>
          <w:bCs/>
          <w:highlight w:val="yellow"/>
        </w:rPr>
        <w:t xml:space="preserve">. </w:t>
      </w:r>
    </w:p>
    <w:p w14:paraId="2A3BDC78" w14:textId="1FAF2624" w:rsidR="000B1339" w:rsidRPr="000B1339" w:rsidRDefault="000B1339" w:rsidP="000B1339">
      <w:pPr>
        <w:pStyle w:val="UMilpara"/>
        <w:numPr>
          <w:ilvl w:val="3"/>
          <w:numId w:val="22"/>
        </w:numPr>
        <w:rPr>
          <w:highlight w:val="yellow"/>
        </w:rPr>
      </w:pPr>
      <w:r w:rsidRPr="000B1339">
        <w:rPr>
          <w:b/>
          <w:bCs/>
          <w:highlight w:val="yellow"/>
        </w:rPr>
        <w:t>(ADD)</w:t>
      </w:r>
      <w:r>
        <w:rPr>
          <w:highlight w:val="yellow"/>
        </w:rPr>
        <w:t xml:space="preserve"> Draw MILES e</w:t>
      </w:r>
      <w:r w:rsidRPr="00C1201D">
        <w:rPr>
          <w:highlight w:val="yellow"/>
        </w:rPr>
        <w:t xml:space="preserve">quipment </w:t>
      </w:r>
      <w:r w:rsidRPr="001B1002">
        <w:rPr>
          <w:b/>
          <w:bCs/>
          <w:highlight w:val="yellow"/>
        </w:rPr>
        <w:t xml:space="preserve">NLT </w:t>
      </w:r>
      <w:r>
        <w:rPr>
          <w:b/>
          <w:bCs/>
          <w:highlight w:val="yellow"/>
        </w:rPr>
        <w:t>09</w:t>
      </w:r>
      <w:r w:rsidRPr="001B1002">
        <w:rPr>
          <w:b/>
          <w:bCs/>
          <w:highlight w:val="yellow"/>
        </w:rPr>
        <w:t xml:space="preserve"> March 2023</w:t>
      </w:r>
      <w:r>
        <w:rPr>
          <w:highlight w:val="yellow"/>
        </w:rPr>
        <w:t xml:space="preserve"> </w:t>
      </w:r>
      <w:r w:rsidRPr="00C1201D">
        <w:rPr>
          <w:highlight w:val="yellow"/>
        </w:rPr>
        <w:t xml:space="preserve">and must be turned in </w:t>
      </w:r>
      <w:r w:rsidRPr="000C6D64">
        <w:rPr>
          <w:b/>
          <w:bCs/>
          <w:highlight w:val="yellow"/>
        </w:rPr>
        <w:t>N</w:t>
      </w:r>
      <w:r w:rsidR="004E17E5">
        <w:rPr>
          <w:b/>
          <w:bCs/>
          <w:highlight w:val="yellow"/>
        </w:rPr>
        <w:t>ET</w:t>
      </w:r>
      <w:r w:rsidRPr="000C6D64">
        <w:rPr>
          <w:b/>
          <w:bCs/>
          <w:highlight w:val="yellow"/>
        </w:rPr>
        <w:t xml:space="preserve"> 03 June 2023</w:t>
      </w:r>
      <w:r w:rsidRPr="00C1201D">
        <w:rPr>
          <w:highlight w:val="yellow"/>
        </w:rPr>
        <w:t xml:space="preserve"> </w:t>
      </w:r>
      <w:r>
        <w:rPr>
          <w:highlight w:val="yellow"/>
        </w:rPr>
        <w:t>ISO</w:t>
      </w:r>
      <w:r w:rsidRPr="00C1201D">
        <w:rPr>
          <w:highlight w:val="yellow"/>
        </w:rPr>
        <w:t xml:space="preserve"> Operation Manchu Rampage</w:t>
      </w:r>
      <w:r>
        <w:rPr>
          <w:highlight w:val="yellow"/>
        </w:rPr>
        <w:t xml:space="preserve"> and CALFEX</w:t>
      </w:r>
    </w:p>
    <w:p w14:paraId="26324E2E" w14:textId="77777777" w:rsidR="0062201E" w:rsidRPr="0049411B" w:rsidRDefault="0062201E" w:rsidP="0062201E">
      <w:pPr>
        <w:pStyle w:val="UMilpara"/>
        <w:numPr>
          <w:ilvl w:val="2"/>
          <w:numId w:val="22"/>
        </w:numPr>
        <w:rPr>
          <w:b/>
          <w:bCs/>
          <w:u w:val="single"/>
        </w:rPr>
      </w:pPr>
      <w:r w:rsidRPr="0049411B">
        <w:rPr>
          <w:b/>
          <w:bCs/>
          <w:u w:val="single"/>
        </w:rPr>
        <w:t>G Co</w:t>
      </w:r>
      <w:r w:rsidR="00DD3138">
        <w:rPr>
          <w:b/>
          <w:bCs/>
          <w:u w:val="single"/>
        </w:rPr>
        <w:t xml:space="preserve"> (FSC).</w:t>
      </w:r>
    </w:p>
    <w:p w14:paraId="72EDF0A8" w14:textId="77777777" w:rsidR="00956FD9" w:rsidRPr="00AA2972" w:rsidRDefault="00D22525" w:rsidP="00AA2972">
      <w:pPr>
        <w:pStyle w:val="UMilpara"/>
        <w:numPr>
          <w:ilvl w:val="3"/>
          <w:numId w:val="22"/>
        </w:numPr>
      </w:pPr>
      <w:r>
        <w:lastRenderedPageBreak/>
        <w:t xml:space="preserve">Provide one (1) Distro Platoon Leader </w:t>
      </w:r>
      <w:r w:rsidRPr="0049411B">
        <w:t xml:space="preserve">to support BN planning efforts for all Operation Manchu Rampage Working Groups </w:t>
      </w:r>
      <w:r w:rsidR="00AA2972" w:rsidRPr="0049411B">
        <w:t xml:space="preserve">(Reference </w:t>
      </w:r>
      <w:r w:rsidR="00AA2972">
        <w:t xml:space="preserve">Annex C – Operations, Appendix 2 - </w:t>
      </w:r>
      <w:r w:rsidR="00AA2972" w:rsidRPr="0049411B">
        <w:t xml:space="preserve">Planning Timeline). </w:t>
      </w:r>
      <w:r w:rsidRPr="0049411B">
        <w:t xml:space="preserve"> </w:t>
      </w:r>
    </w:p>
    <w:p w14:paraId="2D3654D8" w14:textId="77777777" w:rsidR="00956FD9" w:rsidRDefault="00956FD9" w:rsidP="00956FD9">
      <w:pPr>
        <w:pStyle w:val="UMilpara"/>
        <w:numPr>
          <w:ilvl w:val="3"/>
          <w:numId w:val="22"/>
        </w:numPr>
      </w:pPr>
      <w:r>
        <w:t xml:space="preserve">Request, and resource one (1) HIPPO from 4BSB </w:t>
      </w:r>
      <w:r w:rsidRPr="007843CA">
        <w:rPr>
          <w:b/>
          <w:bCs/>
        </w:rPr>
        <w:t xml:space="preserve">NLT 31 January 2023 </w:t>
      </w:r>
      <w:r w:rsidR="00E01A3B">
        <w:t>ISO</w:t>
      </w:r>
      <w:r>
        <w:t xml:space="preserve"> Operation Manchu Rampage.</w:t>
      </w:r>
    </w:p>
    <w:p w14:paraId="1861A708" w14:textId="75EA0D8C" w:rsidR="00956FD9" w:rsidRDefault="00956FD9" w:rsidP="00956FD9">
      <w:pPr>
        <w:pStyle w:val="UMilpara"/>
        <w:numPr>
          <w:ilvl w:val="3"/>
          <w:numId w:val="22"/>
        </w:numPr>
      </w:pPr>
      <w:r>
        <w:t xml:space="preserve">Plan, coordinate, and facilitate emplacement of </w:t>
      </w:r>
      <w:r w:rsidR="00623BF5">
        <w:t>the</w:t>
      </w:r>
      <w:r w:rsidR="00E01A3B">
        <w:t xml:space="preserve"> </w:t>
      </w:r>
      <w:r>
        <w:t xml:space="preserve">CTCP and tentative locations of LRPs ISO Operation Manchu Rampage </w:t>
      </w:r>
      <w:r w:rsidRPr="00956FD9">
        <w:rPr>
          <w:b/>
          <w:bCs/>
        </w:rPr>
        <w:t>NLT 31 January 2023</w:t>
      </w:r>
      <w:r>
        <w:t>.</w:t>
      </w:r>
    </w:p>
    <w:p w14:paraId="75519919" w14:textId="06BB015E" w:rsidR="00956FD9" w:rsidRDefault="00956FD9" w:rsidP="00956FD9">
      <w:pPr>
        <w:pStyle w:val="UMilpara"/>
        <w:numPr>
          <w:ilvl w:val="3"/>
          <w:numId w:val="22"/>
        </w:numPr>
      </w:pPr>
      <w:r>
        <w:t xml:space="preserve">Plan, facilitate, and resource one (1) FASP IVO Range 153 IOT support Platoon Live Fire Exercise (LFX) from </w:t>
      </w:r>
      <w:r w:rsidRPr="00EB4BFB">
        <w:rPr>
          <w:b/>
          <w:bCs/>
        </w:rPr>
        <w:t>20-27 March 2023</w:t>
      </w:r>
      <w:r w:rsidR="00BA3078">
        <w:rPr>
          <w:b/>
          <w:bCs/>
        </w:rPr>
        <w:t xml:space="preserve"> </w:t>
      </w:r>
      <w:r w:rsidR="00BA3078" w:rsidRPr="002D3A9A">
        <w:t xml:space="preserve">IAW Sync Mat </w:t>
      </w:r>
      <w:r w:rsidR="002D3A9A" w:rsidRPr="002D3A9A">
        <w:t>(</w:t>
      </w:r>
      <w:r w:rsidR="00BA3078">
        <w:t>reference Annex C – Operations, Appendix 6 – Synchronization Timeline (Macro))</w:t>
      </w:r>
      <w:r w:rsidR="00BA3078" w:rsidRPr="0049411B">
        <w:t>.</w:t>
      </w:r>
      <w:r>
        <w:t xml:space="preserve"> </w:t>
      </w:r>
    </w:p>
    <w:p w14:paraId="6BA7A7A1" w14:textId="5C31B0F9" w:rsidR="00D75FC3" w:rsidRDefault="006D7505" w:rsidP="00956FD9">
      <w:pPr>
        <w:pStyle w:val="UMilpara"/>
        <w:numPr>
          <w:ilvl w:val="3"/>
          <w:numId w:val="22"/>
        </w:numPr>
      </w:pPr>
      <w:r>
        <w:t>E</w:t>
      </w:r>
      <w:r w:rsidR="00D75FC3">
        <w:t xml:space="preserve">xecute movement </w:t>
      </w:r>
      <w:r w:rsidR="004E17E5">
        <w:t xml:space="preserve">and </w:t>
      </w:r>
      <w:r w:rsidR="00D75FC3">
        <w:t xml:space="preserve">distribution of class IV on RG 153 and designated TAs from </w:t>
      </w:r>
      <w:r w:rsidR="00D75FC3" w:rsidRPr="00EB4BFB">
        <w:rPr>
          <w:b/>
          <w:bCs/>
        </w:rPr>
        <w:t>20-31 March 2023</w:t>
      </w:r>
      <w:r w:rsidR="00D75FC3">
        <w:t xml:space="preserve"> ISO Operation Manchu Rampage. POC for this tasking is 1LT Seamus McDonald (S4 OIC). </w:t>
      </w:r>
    </w:p>
    <w:p w14:paraId="19D6C746" w14:textId="26F994E0" w:rsidR="00D75FC3" w:rsidRDefault="00DF201A" w:rsidP="00956FD9">
      <w:pPr>
        <w:pStyle w:val="UMilpara"/>
        <w:numPr>
          <w:ilvl w:val="3"/>
          <w:numId w:val="22"/>
        </w:numPr>
      </w:pPr>
      <w:r>
        <w:t>Provide</w:t>
      </w:r>
      <w:r w:rsidR="00D75FC3">
        <w:t xml:space="preserve"> movement</w:t>
      </w:r>
      <w:r w:rsidR="004E17E5">
        <w:t xml:space="preserve"> and</w:t>
      </w:r>
      <w:r w:rsidR="00D75FC3">
        <w:t xml:space="preserve"> distribution of class V IVO FCCO (Range 153/TAs) from </w:t>
      </w:r>
      <w:r w:rsidR="00D75FC3" w:rsidRPr="00EB4BFB">
        <w:rPr>
          <w:b/>
          <w:bCs/>
        </w:rPr>
        <w:t>20-31 March 2023</w:t>
      </w:r>
      <w:r w:rsidR="00D75FC3">
        <w:t xml:space="preserve"> ISO Operation Manchu Rampage. POC for this tasking is CPT Frank Fontenot and 1LT Seamus McDonald. </w:t>
      </w:r>
    </w:p>
    <w:p w14:paraId="5FA77E9A" w14:textId="77777777" w:rsidR="0062201E" w:rsidRDefault="00956FD9" w:rsidP="00956FD9">
      <w:pPr>
        <w:pStyle w:val="UMilpara"/>
        <w:numPr>
          <w:ilvl w:val="3"/>
          <w:numId w:val="22"/>
        </w:numPr>
      </w:pPr>
      <w:r>
        <w:t xml:space="preserve">Provide two (2) fuelers ISO Operation Manchu Rampage from </w:t>
      </w:r>
      <w:r w:rsidRPr="00EB4BFB">
        <w:rPr>
          <w:b/>
          <w:bCs/>
        </w:rPr>
        <w:t>20-31 March 2023</w:t>
      </w:r>
      <w:r>
        <w:t xml:space="preserve">. </w:t>
      </w:r>
      <w:r w:rsidR="00D22525">
        <w:t xml:space="preserve"> </w:t>
      </w:r>
    </w:p>
    <w:p w14:paraId="37B0C04C" w14:textId="5B8EBF09" w:rsidR="003E207E" w:rsidRDefault="003E207E" w:rsidP="003E207E">
      <w:pPr>
        <w:pStyle w:val="UMilpara"/>
        <w:numPr>
          <w:ilvl w:val="3"/>
          <w:numId w:val="22"/>
        </w:numPr>
      </w:pPr>
      <w:r>
        <w:t>Facilitate and execute ammunition turn ins following the completion of Operation Manchu Rampage</w:t>
      </w:r>
      <w:r w:rsidR="00DE3053">
        <w:t xml:space="preserve"> </w:t>
      </w:r>
      <w:r w:rsidR="00DE3053">
        <w:rPr>
          <w:b/>
          <w:bCs/>
        </w:rPr>
        <w:t xml:space="preserve">NLT </w:t>
      </w:r>
      <w:r w:rsidR="00342076">
        <w:rPr>
          <w:b/>
          <w:bCs/>
        </w:rPr>
        <w:t>08</w:t>
      </w:r>
      <w:r w:rsidR="00DE3053">
        <w:rPr>
          <w:b/>
          <w:bCs/>
        </w:rPr>
        <w:t xml:space="preserve"> </w:t>
      </w:r>
      <w:r w:rsidR="00342076">
        <w:rPr>
          <w:b/>
          <w:bCs/>
        </w:rPr>
        <w:t>April</w:t>
      </w:r>
      <w:r w:rsidR="00DE3053">
        <w:rPr>
          <w:b/>
          <w:bCs/>
        </w:rPr>
        <w:t xml:space="preserve"> 2023</w:t>
      </w:r>
      <w:r w:rsidR="00DE3053">
        <w:t>.</w:t>
      </w:r>
    </w:p>
    <w:p w14:paraId="12CE0219" w14:textId="77777777" w:rsidR="00E01A3B" w:rsidRDefault="00E01A3B" w:rsidP="00956FD9">
      <w:pPr>
        <w:pStyle w:val="UMilpara"/>
        <w:numPr>
          <w:ilvl w:val="3"/>
          <w:numId w:val="22"/>
        </w:numPr>
      </w:pPr>
      <w:r>
        <w:t xml:space="preserve">Provide COAs to BN S3 for coordination and synchronization of the logistical distribution plan </w:t>
      </w:r>
      <w:r w:rsidR="00085A62">
        <w:t xml:space="preserve">ISO Operation Manchu Rampage </w:t>
      </w:r>
      <w:r w:rsidR="00085A62">
        <w:rPr>
          <w:b/>
          <w:bCs/>
        </w:rPr>
        <w:t>NLT 26 January 2023</w:t>
      </w:r>
      <w:r w:rsidR="00085A62">
        <w:t>.</w:t>
      </w:r>
    </w:p>
    <w:p w14:paraId="04332E6F" w14:textId="553C32D3" w:rsidR="00DE3053" w:rsidRDefault="00DE3053" w:rsidP="00956FD9">
      <w:pPr>
        <w:pStyle w:val="UMilpara"/>
        <w:numPr>
          <w:ilvl w:val="3"/>
          <w:numId w:val="22"/>
        </w:numPr>
      </w:pPr>
      <w:r>
        <w:t xml:space="preserve">Provide COAs to BN S3 and S4 for a maintenance and recovery plan ISO Operation Manchu Rampage </w:t>
      </w:r>
      <w:r>
        <w:rPr>
          <w:b/>
          <w:bCs/>
        </w:rPr>
        <w:t>NLT 26 January 2023</w:t>
      </w:r>
      <w:r>
        <w:t>.</w:t>
      </w:r>
    </w:p>
    <w:p w14:paraId="3FCE873D" w14:textId="766BB1F7" w:rsidR="009A0D42" w:rsidRDefault="009A0D42" w:rsidP="009A0D42">
      <w:pPr>
        <w:pStyle w:val="UMilpara"/>
        <w:numPr>
          <w:ilvl w:val="3"/>
          <w:numId w:val="22"/>
        </w:numPr>
        <w:rPr>
          <w:highlight w:val="yellow"/>
        </w:rPr>
      </w:pPr>
      <w:r w:rsidRPr="00E60EBB">
        <w:rPr>
          <w:b/>
          <w:bCs/>
          <w:highlight w:val="yellow"/>
        </w:rPr>
        <w:t>(ADD)</w:t>
      </w:r>
      <w:r>
        <w:rPr>
          <w:b/>
          <w:bCs/>
          <w:highlight w:val="yellow"/>
        </w:rPr>
        <w:t xml:space="preserve"> </w:t>
      </w:r>
      <w:r>
        <w:rPr>
          <w:highlight w:val="yellow"/>
        </w:rPr>
        <w:t xml:space="preserve">Certify </w:t>
      </w:r>
      <w:r w:rsidR="00AD1577">
        <w:rPr>
          <w:highlight w:val="yellow"/>
        </w:rPr>
        <w:t>all distro PLT Soldiers as</w:t>
      </w:r>
      <w:r>
        <w:rPr>
          <w:highlight w:val="yellow"/>
        </w:rPr>
        <w:t xml:space="preserve"> Ammo Handlers </w:t>
      </w:r>
      <w:r w:rsidRPr="001B1002">
        <w:rPr>
          <w:b/>
          <w:bCs/>
          <w:highlight w:val="yellow"/>
        </w:rPr>
        <w:t>NLT 08 March 2023</w:t>
      </w:r>
      <w:r>
        <w:rPr>
          <w:highlight w:val="yellow"/>
        </w:rPr>
        <w:t xml:space="preserve"> ISO sustainment operations though out Operation Manchu Rampage and follow training exercises. </w:t>
      </w:r>
    </w:p>
    <w:p w14:paraId="5A323AAC" w14:textId="6DC55E74" w:rsidR="009B7CBD" w:rsidRPr="00C1201D" w:rsidRDefault="009B7CBD" w:rsidP="009B7CBD">
      <w:pPr>
        <w:pStyle w:val="UMilpara"/>
        <w:numPr>
          <w:ilvl w:val="3"/>
          <w:numId w:val="22"/>
        </w:numPr>
        <w:rPr>
          <w:highlight w:val="yellow"/>
        </w:rPr>
      </w:pPr>
      <w:r>
        <w:rPr>
          <w:b/>
          <w:bCs/>
          <w:highlight w:val="yellow"/>
        </w:rPr>
        <w:t xml:space="preserve">(ADD) </w:t>
      </w:r>
      <w:r w:rsidR="00AD1577">
        <w:rPr>
          <w:highlight w:val="yellow"/>
        </w:rPr>
        <w:t>R</w:t>
      </w:r>
      <w:r w:rsidRPr="009B7CBD">
        <w:rPr>
          <w:highlight w:val="yellow"/>
        </w:rPr>
        <w:t>esource additional Camo netting ISO Operation Manchu Rampage IOT camouflage every static equipment in the field</w:t>
      </w:r>
      <w:r>
        <w:rPr>
          <w:b/>
          <w:bCs/>
          <w:highlight w:val="yellow"/>
        </w:rPr>
        <w:t xml:space="preserve">. </w:t>
      </w:r>
    </w:p>
    <w:p w14:paraId="3A891863" w14:textId="7265C9A5" w:rsidR="00B6339E" w:rsidRPr="0049411B" w:rsidRDefault="00B6339E" w:rsidP="00B6339E">
      <w:pPr>
        <w:pStyle w:val="UMilpara"/>
        <w:numPr>
          <w:ilvl w:val="2"/>
          <w:numId w:val="22"/>
        </w:numPr>
        <w:rPr>
          <w:b/>
          <w:bCs/>
          <w:u w:val="single"/>
        </w:rPr>
      </w:pPr>
      <w:r w:rsidRPr="0049411B">
        <w:rPr>
          <w:b/>
          <w:bCs/>
          <w:u w:val="single"/>
        </w:rPr>
        <w:t>(TACON) B Co., 299 BEB.</w:t>
      </w:r>
      <w:r w:rsidR="009B7CBD">
        <w:rPr>
          <w:b/>
          <w:bCs/>
          <w:u w:val="single"/>
        </w:rPr>
        <w:t xml:space="preserve"> </w:t>
      </w:r>
      <w:r w:rsidR="009B7CBD" w:rsidRPr="009B7CBD">
        <w:rPr>
          <w:b/>
          <w:bCs/>
          <w:highlight w:val="yellow"/>
          <w:u w:val="single"/>
        </w:rPr>
        <w:t>(ADD</w:t>
      </w:r>
      <w:r w:rsidR="00DF201A">
        <w:rPr>
          <w:b/>
          <w:bCs/>
          <w:highlight w:val="yellow"/>
          <w:u w:val="single"/>
        </w:rPr>
        <w:t>/CHANGE</w:t>
      </w:r>
      <w:r w:rsidR="009B7CBD" w:rsidRPr="009B7CBD">
        <w:rPr>
          <w:b/>
          <w:bCs/>
          <w:highlight w:val="yellow"/>
          <w:u w:val="single"/>
        </w:rPr>
        <w:t>)</w:t>
      </w:r>
    </w:p>
    <w:p w14:paraId="3879736B" w14:textId="41009266" w:rsidR="005D0BE5" w:rsidRPr="0049411B" w:rsidRDefault="00DF201A" w:rsidP="005D0BE5">
      <w:pPr>
        <w:pStyle w:val="UMilpara"/>
        <w:numPr>
          <w:ilvl w:val="3"/>
          <w:numId w:val="22"/>
        </w:numPr>
      </w:pPr>
      <w:r w:rsidRPr="00215473">
        <w:rPr>
          <w:b/>
          <w:bCs/>
          <w:highlight w:val="yellow"/>
        </w:rPr>
        <w:t>(CHANGE)</w:t>
      </w:r>
      <w:r>
        <w:t xml:space="preserve"> D</w:t>
      </w:r>
      <w:r w:rsidR="00B6339E" w:rsidRPr="0049411B">
        <w:t xml:space="preserve">eploy </w:t>
      </w:r>
      <w:r w:rsidR="005D0BE5" w:rsidRPr="0049411B">
        <w:t xml:space="preserve">one (1) Engineer Vertical Section </w:t>
      </w:r>
      <w:r w:rsidR="00572CB1">
        <w:t xml:space="preserve">to </w:t>
      </w:r>
      <w:r w:rsidR="00AB4E57">
        <w:t xml:space="preserve">RG 153 IOT </w:t>
      </w:r>
      <w:r w:rsidR="004D5622" w:rsidRPr="00935386">
        <w:rPr>
          <w:b/>
          <w:bCs/>
          <w:highlight w:val="yellow"/>
        </w:rPr>
        <w:t xml:space="preserve">stage </w:t>
      </w:r>
      <w:r w:rsidR="00C61B35" w:rsidRPr="00935386">
        <w:rPr>
          <w:b/>
          <w:bCs/>
          <w:highlight w:val="yellow"/>
        </w:rPr>
        <w:t>on 22 FEB 23</w:t>
      </w:r>
      <w:r w:rsidR="00C61B35" w:rsidRPr="00572CB1">
        <w:rPr>
          <w:highlight w:val="yellow"/>
        </w:rPr>
        <w:t xml:space="preserve"> and </w:t>
      </w:r>
      <w:r w:rsidR="00417BDA" w:rsidRPr="00935386">
        <w:rPr>
          <w:b/>
          <w:bCs/>
          <w:highlight w:val="yellow"/>
        </w:rPr>
        <w:t xml:space="preserve">dig </w:t>
      </w:r>
      <w:r w:rsidR="00935386" w:rsidRPr="00935386">
        <w:rPr>
          <w:b/>
          <w:bCs/>
        </w:rPr>
        <w:t>on 23</w:t>
      </w:r>
      <w:r w:rsidR="00935386" w:rsidRPr="00935386">
        <w:rPr>
          <w:b/>
          <w:bCs/>
          <w:vertAlign w:val="superscript"/>
        </w:rPr>
        <w:t>rd</w:t>
      </w:r>
      <w:r w:rsidR="00935386" w:rsidRPr="00935386">
        <w:rPr>
          <w:b/>
          <w:bCs/>
        </w:rPr>
        <w:t xml:space="preserve"> FEB</w:t>
      </w:r>
      <w:r w:rsidR="00935386">
        <w:t xml:space="preserve"> and use </w:t>
      </w:r>
      <w:r w:rsidRPr="00215473">
        <w:rPr>
          <w:b/>
          <w:bCs/>
          <w:highlight w:val="yellow"/>
        </w:rPr>
        <w:t>24</w:t>
      </w:r>
      <w:r w:rsidR="005D0BE5" w:rsidRPr="00215473">
        <w:rPr>
          <w:b/>
          <w:bCs/>
          <w:highlight w:val="yellow"/>
        </w:rPr>
        <w:t xml:space="preserve"> F</w:t>
      </w:r>
      <w:r w:rsidR="00935386">
        <w:rPr>
          <w:b/>
          <w:bCs/>
          <w:highlight w:val="yellow"/>
        </w:rPr>
        <w:t>EB</w:t>
      </w:r>
      <w:r w:rsidRPr="00215473">
        <w:rPr>
          <w:highlight w:val="yellow"/>
        </w:rPr>
        <w:t xml:space="preserve"> </w:t>
      </w:r>
      <w:r w:rsidR="006E673A" w:rsidRPr="006E673A">
        <w:rPr>
          <w:b/>
          <w:bCs/>
          <w:highlight w:val="yellow"/>
        </w:rPr>
        <w:t>23</w:t>
      </w:r>
      <w:r w:rsidR="006E673A">
        <w:rPr>
          <w:highlight w:val="yellow"/>
        </w:rPr>
        <w:t xml:space="preserve"> </w:t>
      </w:r>
      <w:r w:rsidR="00935386">
        <w:rPr>
          <w:highlight w:val="yellow"/>
        </w:rPr>
        <w:t>as alibi.</w:t>
      </w:r>
      <w:r w:rsidR="00AB4E57">
        <w:t xml:space="preserve"> This support is </w:t>
      </w:r>
      <w:r w:rsidR="005D0BE5" w:rsidRPr="0049411B">
        <w:t>to build surface berms</w:t>
      </w:r>
      <w:r w:rsidR="0097121B">
        <w:t xml:space="preserve">, dig </w:t>
      </w:r>
      <w:r w:rsidR="008716A4">
        <w:t xml:space="preserve">and build </w:t>
      </w:r>
      <w:r w:rsidR="0097121B">
        <w:t>trench</w:t>
      </w:r>
      <w:r w:rsidR="008716A4">
        <w:t>, and build bunker</w:t>
      </w:r>
      <w:r w:rsidR="005D0BE5" w:rsidRPr="0049411B">
        <w:t xml:space="preserve"> ISO Operation Manchu Rampage Live Fire Exercise (LFX). </w:t>
      </w:r>
    </w:p>
    <w:p w14:paraId="264DA777" w14:textId="26C25544" w:rsidR="005D0BE5" w:rsidRPr="0049411B" w:rsidRDefault="00215473" w:rsidP="005D0BE5">
      <w:pPr>
        <w:pStyle w:val="UMilpara"/>
        <w:numPr>
          <w:ilvl w:val="3"/>
          <w:numId w:val="22"/>
        </w:numPr>
      </w:pPr>
      <w:r>
        <w:lastRenderedPageBreak/>
        <w:t>P</w:t>
      </w:r>
      <w:r w:rsidR="005D0BE5" w:rsidRPr="0049411B">
        <w:t xml:space="preserve">rovide one (1) ICV/LMTV from </w:t>
      </w:r>
      <w:r w:rsidR="005D0BE5" w:rsidRPr="007843CA">
        <w:rPr>
          <w:b/>
          <w:bCs/>
        </w:rPr>
        <w:t>20-2</w:t>
      </w:r>
      <w:r>
        <w:rPr>
          <w:b/>
          <w:bCs/>
        </w:rPr>
        <w:t>7</w:t>
      </w:r>
      <w:r w:rsidR="005D0BE5" w:rsidRPr="007843CA">
        <w:rPr>
          <w:b/>
          <w:bCs/>
        </w:rPr>
        <w:t xml:space="preserve"> March 2023</w:t>
      </w:r>
      <w:r w:rsidR="005D0BE5" w:rsidRPr="0049411B">
        <w:t xml:space="preserve"> at RG 153 </w:t>
      </w:r>
      <w:r w:rsidR="00D171CE">
        <w:t xml:space="preserve">ISO </w:t>
      </w:r>
      <w:r w:rsidR="005D0BE5" w:rsidRPr="0049411B">
        <w:t>Manchu Rampage.</w:t>
      </w:r>
    </w:p>
    <w:p w14:paraId="7FA3C20C" w14:textId="23586097" w:rsidR="005D0BE5" w:rsidRDefault="008474E3" w:rsidP="005D0BE5">
      <w:pPr>
        <w:pStyle w:val="UMilpara"/>
        <w:numPr>
          <w:ilvl w:val="3"/>
          <w:numId w:val="22"/>
        </w:numPr>
      </w:pPr>
      <w:r>
        <w:t>D</w:t>
      </w:r>
      <w:r w:rsidR="0028475D" w:rsidRPr="0049411B">
        <w:t xml:space="preserve">eploy one (1) Sapper Platoon from </w:t>
      </w:r>
      <w:r w:rsidR="0028475D" w:rsidRPr="00EB4BFB">
        <w:rPr>
          <w:b/>
          <w:bCs/>
        </w:rPr>
        <w:t>20-27 March 2023</w:t>
      </w:r>
      <w:r w:rsidR="0028475D" w:rsidRPr="0049411B">
        <w:t xml:space="preserve"> to Range 153 I</w:t>
      </w:r>
      <w:r w:rsidR="00EB4BFB">
        <w:t>SO</w:t>
      </w:r>
      <w:r w:rsidR="0028475D" w:rsidRPr="0049411B">
        <w:t xml:space="preserve"> Operation Manchu Rampage Platoon Live Fire Exercise (LFX).  </w:t>
      </w:r>
      <w:r w:rsidR="005D0BE5" w:rsidRPr="0049411B">
        <w:t xml:space="preserve"> </w:t>
      </w:r>
    </w:p>
    <w:p w14:paraId="48585612" w14:textId="612C7911" w:rsidR="00D171CE" w:rsidRDefault="00D171CE" w:rsidP="005D0BE5">
      <w:pPr>
        <w:pStyle w:val="UMilpara"/>
        <w:numPr>
          <w:ilvl w:val="3"/>
          <w:numId w:val="22"/>
        </w:numPr>
      </w:pPr>
      <w:r>
        <w:t xml:space="preserve">Provide a final manifest of personnel supporting </w:t>
      </w:r>
      <w:r w:rsidR="005B1F05">
        <w:t xml:space="preserve">w/ all organic equipment </w:t>
      </w:r>
      <w:r>
        <w:t xml:space="preserve">Operation Manchu Rampage </w:t>
      </w:r>
      <w:r>
        <w:rPr>
          <w:b/>
          <w:bCs/>
        </w:rPr>
        <w:t>NLT 01 March 2023</w:t>
      </w:r>
      <w:r>
        <w:t xml:space="preserve"> to CPT George Willey (4-9IN BN S1).</w:t>
      </w:r>
    </w:p>
    <w:p w14:paraId="5E3D059A" w14:textId="77777777" w:rsidR="009B7CBD" w:rsidRPr="00181796" w:rsidRDefault="009B7CBD" w:rsidP="009B7CBD">
      <w:pPr>
        <w:pStyle w:val="UMilpara"/>
        <w:numPr>
          <w:ilvl w:val="3"/>
          <w:numId w:val="22"/>
        </w:numPr>
        <w:rPr>
          <w:highlight w:val="yellow"/>
        </w:rPr>
      </w:pPr>
      <w:r>
        <w:rPr>
          <w:b/>
          <w:bCs/>
          <w:highlight w:val="yellow"/>
        </w:rPr>
        <w:t xml:space="preserve">(ADD) </w:t>
      </w:r>
      <w:r w:rsidRPr="009B7CBD">
        <w:rPr>
          <w:highlight w:val="yellow"/>
        </w:rPr>
        <w:t>Order and resource additional Camo netting ISO Operation Manchu Rampage IOT camouflage every static equipment in the field</w:t>
      </w:r>
      <w:r>
        <w:rPr>
          <w:b/>
          <w:bCs/>
          <w:highlight w:val="yellow"/>
        </w:rPr>
        <w:t xml:space="preserve">. </w:t>
      </w:r>
    </w:p>
    <w:p w14:paraId="169BACA4" w14:textId="595EAE2A" w:rsidR="00181796" w:rsidRPr="00C1201D" w:rsidRDefault="00181796" w:rsidP="009B7CBD">
      <w:pPr>
        <w:pStyle w:val="UMilpara"/>
        <w:numPr>
          <w:ilvl w:val="3"/>
          <w:numId w:val="22"/>
        </w:numPr>
        <w:rPr>
          <w:highlight w:val="yellow"/>
        </w:rPr>
      </w:pPr>
      <w:r>
        <w:rPr>
          <w:b/>
          <w:bCs/>
          <w:highlight w:val="yellow"/>
        </w:rPr>
        <w:t xml:space="preserve">(ADD) </w:t>
      </w:r>
      <w:r w:rsidRPr="00E60707">
        <w:rPr>
          <w:highlight w:val="yellow"/>
        </w:rPr>
        <w:t xml:space="preserve">Plan, resource, </w:t>
      </w:r>
      <w:r w:rsidR="00022FD3" w:rsidRPr="00E60707">
        <w:rPr>
          <w:highlight w:val="yellow"/>
        </w:rPr>
        <w:t xml:space="preserve">and </w:t>
      </w:r>
      <w:r w:rsidRPr="00E60707">
        <w:rPr>
          <w:highlight w:val="yellow"/>
        </w:rPr>
        <w:t xml:space="preserve">coordinate </w:t>
      </w:r>
      <w:r w:rsidR="00022FD3" w:rsidRPr="00E60707">
        <w:rPr>
          <w:highlight w:val="yellow"/>
        </w:rPr>
        <w:t xml:space="preserve">distribution of </w:t>
      </w:r>
      <w:r w:rsidR="00B522ED">
        <w:rPr>
          <w:highlight w:val="yellow"/>
        </w:rPr>
        <w:t>236 rolls of C-Wire, 640 Long Pickets, 20 short pickets, and 12 (100 meter) rolls of Barbed Wire</w:t>
      </w:r>
      <w:r w:rsidR="00022FD3" w:rsidRPr="00E60707">
        <w:rPr>
          <w:highlight w:val="yellow"/>
        </w:rPr>
        <w:t xml:space="preserve"> IOT make a triple strand C-Wire obstacle on RG 153 </w:t>
      </w:r>
      <w:r w:rsidR="00022FD3" w:rsidRPr="00306FD6">
        <w:rPr>
          <w:b/>
          <w:bCs/>
          <w:highlight w:val="yellow"/>
        </w:rPr>
        <w:t xml:space="preserve">NLT </w:t>
      </w:r>
      <w:r w:rsidR="00E60707" w:rsidRPr="00306FD6">
        <w:rPr>
          <w:b/>
          <w:bCs/>
          <w:highlight w:val="yellow"/>
        </w:rPr>
        <w:t>07 March 2023</w:t>
      </w:r>
      <w:r w:rsidR="00E60707" w:rsidRPr="00E60707">
        <w:rPr>
          <w:highlight w:val="yellow"/>
        </w:rPr>
        <w:t>.</w:t>
      </w:r>
      <w:r w:rsidR="00022FD3">
        <w:rPr>
          <w:b/>
          <w:bCs/>
          <w:highlight w:val="yellow"/>
        </w:rPr>
        <w:t xml:space="preserve"> </w:t>
      </w:r>
    </w:p>
    <w:p w14:paraId="509DA1ED" w14:textId="41D7297E" w:rsidR="0085573E" w:rsidRPr="00C1201D" w:rsidRDefault="0085573E" w:rsidP="009B7CBD">
      <w:pPr>
        <w:pStyle w:val="UMilpara"/>
        <w:numPr>
          <w:ilvl w:val="3"/>
          <w:numId w:val="22"/>
        </w:numPr>
        <w:rPr>
          <w:highlight w:val="yellow"/>
        </w:rPr>
      </w:pPr>
      <w:r>
        <w:rPr>
          <w:b/>
          <w:bCs/>
          <w:highlight w:val="yellow"/>
        </w:rPr>
        <w:t xml:space="preserve">(ADD) </w:t>
      </w:r>
      <w:r w:rsidR="0034004E" w:rsidRPr="00304DD2">
        <w:rPr>
          <w:highlight w:val="yellow"/>
        </w:rPr>
        <w:t xml:space="preserve">Support </w:t>
      </w:r>
      <w:r w:rsidR="00B41862" w:rsidRPr="00304DD2">
        <w:rPr>
          <w:highlight w:val="yellow"/>
        </w:rPr>
        <w:t xml:space="preserve">build of C-Wire obstacle </w:t>
      </w:r>
      <w:r w:rsidR="00304DD2" w:rsidRPr="00304DD2">
        <w:rPr>
          <w:highlight w:val="yellow"/>
        </w:rPr>
        <w:t xml:space="preserve">on </w:t>
      </w:r>
      <w:r w:rsidR="00304DD2" w:rsidRPr="00E1101B">
        <w:rPr>
          <w:b/>
          <w:highlight w:val="yellow"/>
        </w:rPr>
        <w:t>13 March 2023</w:t>
      </w:r>
      <w:r w:rsidR="00304DD2" w:rsidRPr="00304DD2">
        <w:rPr>
          <w:highlight w:val="yellow"/>
        </w:rPr>
        <w:t xml:space="preserve"> ISO Operation Manchu Rampage.</w:t>
      </w:r>
      <w:r w:rsidR="00304DD2">
        <w:rPr>
          <w:b/>
          <w:bCs/>
          <w:highlight w:val="yellow"/>
        </w:rPr>
        <w:t xml:space="preserve"> </w:t>
      </w:r>
    </w:p>
    <w:p w14:paraId="7FEAD95C" w14:textId="056A6862" w:rsidR="00CB2900" w:rsidRPr="0049411B" w:rsidRDefault="004B3B3B" w:rsidP="00CB2900">
      <w:pPr>
        <w:pStyle w:val="UMilpara"/>
        <w:numPr>
          <w:ilvl w:val="2"/>
          <w:numId w:val="22"/>
        </w:numPr>
        <w:rPr>
          <w:b/>
          <w:bCs/>
          <w:u w:val="single"/>
        </w:rPr>
      </w:pPr>
      <w:r w:rsidRPr="004B3B3B">
        <w:rPr>
          <w:b/>
          <w:bCs/>
          <w:highlight w:val="yellow"/>
          <w:u w:val="single"/>
        </w:rPr>
        <w:t>(ADD)</w:t>
      </w:r>
      <w:r>
        <w:rPr>
          <w:b/>
          <w:bCs/>
          <w:u w:val="single"/>
        </w:rPr>
        <w:t xml:space="preserve"> </w:t>
      </w:r>
      <w:r w:rsidR="00CB2900" w:rsidRPr="0049411B">
        <w:rPr>
          <w:b/>
          <w:bCs/>
          <w:u w:val="single"/>
        </w:rPr>
        <w:t xml:space="preserve">Task to Battalion Staff. </w:t>
      </w:r>
    </w:p>
    <w:p w14:paraId="6FA1A30B" w14:textId="77777777" w:rsidR="00CB2900" w:rsidRPr="0049411B" w:rsidRDefault="00CB2900" w:rsidP="00CB2900">
      <w:pPr>
        <w:pStyle w:val="UMilpara"/>
        <w:numPr>
          <w:ilvl w:val="3"/>
          <w:numId w:val="22"/>
        </w:numPr>
        <w:rPr>
          <w:b/>
          <w:u w:val="single"/>
        </w:rPr>
      </w:pPr>
      <w:r w:rsidRPr="0049411B">
        <w:rPr>
          <w:b/>
          <w:bCs/>
        </w:rPr>
        <w:t>S1.</w:t>
      </w:r>
      <w:r w:rsidRPr="0049411B">
        <w:rPr>
          <w:b/>
          <w:u w:val="single"/>
        </w:rPr>
        <w:t xml:space="preserve"> </w:t>
      </w:r>
    </w:p>
    <w:p w14:paraId="26F8CA51" w14:textId="77777777" w:rsidR="004F5CC8" w:rsidRPr="0049411B" w:rsidRDefault="00CB2900" w:rsidP="004F5CC8">
      <w:pPr>
        <w:pStyle w:val="UMilpara"/>
        <w:numPr>
          <w:ilvl w:val="4"/>
          <w:numId w:val="22"/>
        </w:numPr>
      </w:pPr>
      <w:r w:rsidRPr="0049411B">
        <w:rPr>
          <w:bCs/>
        </w:rPr>
        <w:t xml:space="preserve">Provide one (1) S1 CPT (O3) to support BN planning efforts for all Operation Manchu Rampage Working Groups </w:t>
      </w:r>
      <w:r w:rsidR="004F5CC8" w:rsidRPr="0049411B">
        <w:t xml:space="preserve">(Reference </w:t>
      </w:r>
      <w:r w:rsidR="004F5CC8">
        <w:t xml:space="preserve">Annex C – Operations, Appendix 2 - </w:t>
      </w:r>
      <w:r w:rsidR="004F5CC8" w:rsidRPr="0049411B">
        <w:t xml:space="preserve">Planning Timeline). </w:t>
      </w:r>
    </w:p>
    <w:p w14:paraId="31765FDE" w14:textId="77777777" w:rsidR="00CB2900" w:rsidRPr="0049411B" w:rsidRDefault="00CB2900" w:rsidP="00CB2900">
      <w:pPr>
        <w:pStyle w:val="UMilpara"/>
        <w:numPr>
          <w:ilvl w:val="4"/>
          <w:numId w:val="22"/>
        </w:numPr>
        <w:rPr>
          <w:bCs/>
        </w:rPr>
      </w:pPr>
      <w:r w:rsidRPr="0049411B">
        <w:rPr>
          <w:bCs/>
        </w:rPr>
        <w:t xml:space="preserve">Track accountability of personnel on daily PERSTAT for Operation Manchu Rampage beginning on </w:t>
      </w:r>
      <w:r w:rsidRPr="00361E4D">
        <w:rPr>
          <w:b/>
        </w:rPr>
        <w:t>20 March 2023</w:t>
      </w:r>
      <w:r w:rsidRPr="0049411B">
        <w:rPr>
          <w:bCs/>
        </w:rPr>
        <w:t xml:space="preserve"> and ending on </w:t>
      </w:r>
      <w:r w:rsidRPr="00361E4D">
        <w:rPr>
          <w:b/>
        </w:rPr>
        <w:t>31 March 2023</w:t>
      </w:r>
      <w:r w:rsidRPr="0049411B">
        <w:rPr>
          <w:bCs/>
        </w:rPr>
        <w:t>.</w:t>
      </w:r>
    </w:p>
    <w:p w14:paraId="25488458" w14:textId="77777777" w:rsidR="00CB2900" w:rsidRPr="0049411B" w:rsidRDefault="00CB2900" w:rsidP="00CB2900">
      <w:pPr>
        <w:pStyle w:val="UMilpara"/>
        <w:numPr>
          <w:ilvl w:val="4"/>
          <w:numId w:val="22"/>
        </w:numPr>
        <w:rPr>
          <w:bCs/>
        </w:rPr>
      </w:pPr>
      <w:r w:rsidRPr="0049411B">
        <w:rPr>
          <w:bCs/>
        </w:rPr>
        <w:t xml:space="preserve">Track Impact Awards from Companies for submission </w:t>
      </w:r>
      <w:r w:rsidRPr="00E13058">
        <w:rPr>
          <w:b/>
        </w:rPr>
        <w:t>NLT 31 March 2023</w:t>
      </w:r>
      <w:r w:rsidRPr="0049411B">
        <w:rPr>
          <w:bCs/>
        </w:rPr>
        <w:t>.</w:t>
      </w:r>
    </w:p>
    <w:p w14:paraId="6A09DC63" w14:textId="2EDAEAC5" w:rsidR="00CB2900" w:rsidRPr="0049411B" w:rsidRDefault="00FB2AA9" w:rsidP="00CB2900">
      <w:pPr>
        <w:pStyle w:val="UMilpara"/>
        <w:numPr>
          <w:ilvl w:val="4"/>
          <w:numId w:val="22"/>
        </w:numPr>
        <w:rPr>
          <w:bCs/>
        </w:rPr>
      </w:pPr>
      <w:r>
        <w:rPr>
          <w:bCs/>
        </w:rPr>
        <w:t>Facilitate a roll up of r</w:t>
      </w:r>
      <w:r w:rsidR="00CB2900" w:rsidRPr="0049411B">
        <w:rPr>
          <w:bCs/>
        </w:rPr>
        <w:t>ecognize</w:t>
      </w:r>
      <w:r>
        <w:rPr>
          <w:bCs/>
        </w:rPr>
        <w:t>d</w:t>
      </w:r>
      <w:r w:rsidR="00CB2900" w:rsidRPr="0049411B">
        <w:rPr>
          <w:bCs/>
        </w:rPr>
        <w:t xml:space="preserve"> Soldiers </w:t>
      </w:r>
      <w:r>
        <w:rPr>
          <w:bCs/>
        </w:rPr>
        <w:t xml:space="preserve">for </w:t>
      </w:r>
      <w:r w:rsidR="00CB2900" w:rsidRPr="0049411B">
        <w:rPr>
          <w:bCs/>
        </w:rPr>
        <w:t>awards</w:t>
      </w:r>
      <w:r>
        <w:rPr>
          <w:bCs/>
        </w:rPr>
        <w:t xml:space="preserve"> </w:t>
      </w:r>
      <w:r w:rsidR="00CB2900" w:rsidRPr="00E13058">
        <w:rPr>
          <w:b/>
        </w:rPr>
        <w:t>NLT 07 April 2023</w:t>
      </w:r>
      <w:r w:rsidR="00CB2900" w:rsidRPr="0049411B">
        <w:rPr>
          <w:bCs/>
        </w:rPr>
        <w:t xml:space="preserve">. </w:t>
      </w:r>
    </w:p>
    <w:p w14:paraId="1758B98E" w14:textId="77777777" w:rsidR="00CB2900" w:rsidRDefault="00CB2900" w:rsidP="00CB2900">
      <w:pPr>
        <w:pStyle w:val="UMilpara"/>
        <w:numPr>
          <w:ilvl w:val="4"/>
          <w:numId w:val="22"/>
        </w:numPr>
        <w:rPr>
          <w:bCs/>
        </w:rPr>
      </w:pPr>
      <w:r w:rsidRPr="0049411B">
        <w:rPr>
          <w:bCs/>
        </w:rPr>
        <w:t xml:space="preserve">Plan, facilitate, and execute Battalion Soldier Readiness Program (SRP) </w:t>
      </w:r>
      <w:r w:rsidRPr="00FC72D7">
        <w:rPr>
          <w:b/>
        </w:rPr>
        <w:t>NLT 21 February 2023</w:t>
      </w:r>
      <w:r w:rsidR="00FC72D7">
        <w:rPr>
          <w:bCs/>
        </w:rPr>
        <w:t xml:space="preserve"> IAW SRP Timeline (Annex C – Operations, Appendix 3 (SRP 1 – Phase II)</w:t>
      </w:r>
      <w:r w:rsidRPr="0049411B">
        <w:rPr>
          <w:bCs/>
        </w:rPr>
        <w:t xml:space="preserve">. </w:t>
      </w:r>
    </w:p>
    <w:p w14:paraId="41D32C2A" w14:textId="77777777" w:rsidR="00FC72D7" w:rsidRPr="0049411B" w:rsidRDefault="00FC72D7" w:rsidP="00CB2900">
      <w:pPr>
        <w:pStyle w:val="UMilpara"/>
        <w:numPr>
          <w:ilvl w:val="4"/>
          <w:numId w:val="22"/>
        </w:numPr>
        <w:rPr>
          <w:bCs/>
        </w:rPr>
      </w:pPr>
      <w:r>
        <w:rPr>
          <w:bCs/>
        </w:rPr>
        <w:t>Plan, facilitate, and execute Battalion S</w:t>
      </w:r>
      <w:r w:rsidR="00E13058">
        <w:rPr>
          <w:bCs/>
        </w:rPr>
        <w:t>RP</w:t>
      </w:r>
      <w:r>
        <w:rPr>
          <w:bCs/>
        </w:rPr>
        <w:t xml:space="preserve"> 1 alibis </w:t>
      </w:r>
      <w:r w:rsidRPr="00FC72D7">
        <w:rPr>
          <w:b/>
        </w:rPr>
        <w:t xml:space="preserve">NLT 08 MAR </w:t>
      </w:r>
      <w:r w:rsidR="00E13058">
        <w:rPr>
          <w:b/>
        </w:rPr>
        <w:t>20</w:t>
      </w:r>
      <w:r w:rsidRPr="00FC72D7">
        <w:rPr>
          <w:b/>
        </w:rPr>
        <w:t>23.</w:t>
      </w:r>
      <w:r>
        <w:rPr>
          <w:bCs/>
        </w:rPr>
        <w:t xml:space="preserve"> </w:t>
      </w:r>
    </w:p>
    <w:p w14:paraId="5D522E35" w14:textId="17ACCAA6" w:rsidR="00CB2900" w:rsidRPr="0049411B" w:rsidRDefault="004B3B3B" w:rsidP="00CB2900">
      <w:pPr>
        <w:pStyle w:val="UMilpara"/>
        <w:numPr>
          <w:ilvl w:val="3"/>
          <w:numId w:val="22"/>
        </w:numPr>
        <w:rPr>
          <w:b/>
        </w:rPr>
      </w:pPr>
      <w:r w:rsidRPr="004B3B3B">
        <w:rPr>
          <w:b/>
          <w:highlight w:val="yellow"/>
        </w:rPr>
        <w:t>(ADD)</w:t>
      </w:r>
      <w:r>
        <w:rPr>
          <w:b/>
        </w:rPr>
        <w:t xml:space="preserve"> </w:t>
      </w:r>
      <w:r w:rsidR="00CB2900" w:rsidRPr="0049411B">
        <w:rPr>
          <w:b/>
        </w:rPr>
        <w:t xml:space="preserve">S2. </w:t>
      </w:r>
    </w:p>
    <w:p w14:paraId="34C3971F" w14:textId="77777777" w:rsidR="00CB2900" w:rsidRPr="0049411B" w:rsidRDefault="00CB2900" w:rsidP="00CB2900">
      <w:pPr>
        <w:pStyle w:val="UMilpara"/>
        <w:numPr>
          <w:ilvl w:val="4"/>
          <w:numId w:val="22"/>
        </w:numPr>
        <w:rPr>
          <w:bCs/>
        </w:rPr>
      </w:pPr>
      <w:r w:rsidRPr="0049411B">
        <w:rPr>
          <w:bCs/>
        </w:rPr>
        <w:lastRenderedPageBreak/>
        <w:t xml:space="preserve">Provide one (1) S2 representative (O2-O3) to support BN planning efforts for all Operation Manchu Rampage Working Groups (Reference Planning Timeline). </w:t>
      </w:r>
    </w:p>
    <w:p w14:paraId="4E89615E" w14:textId="4A6D7EAD" w:rsidR="00CB2900" w:rsidRPr="0049411B" w:rsidRDefault="00CB2900" w:rsidP="00CB2900">
      <w:pPr>
        <w:pStyle w:val="UMilpara"/>
        <w:numPr>
          <w:ilvl w:val="4"/>
          <w:numId w:val="22"/>
        </w:numPr>
        <w:rPr>
          <w:bCs/>
        </w:rPr>
      </w:pPr>
      <w:r w:rsidRPr="0049411B">
        <w:rPr>
          <w:bCs/>
        </w:rPr>
        <w:t xml:space="preserve">Provide one (1) S2 CPT (O3) </w:t>
      </w:r>
      <w:r w:rsidR="00A356BB">
        <w:rPr>
          <w:bCs/>
        </w:rPr>
        <w:t xml:space="preserve">as </w:t>
      </w:r>
      <w:r w:rsidR="00E14A08">
        <w:rPr>
          <w:bCs/>
        </w:rPr>
        <w:t>Manchu</w:t>
      </w:r>
      <w:r w:rsidR="00A356BB">
        <w:rPr>
          <w:bCs/>
        </w:rPr>
        <w:t xml:space="preserve"> Ramp</w:t>
      </w:r>
      <w:r w:rsidR="000C71C9">
        <w:rPr>
          <w:bCs/>
        </w:rPr>
        <w:t>age OPFOR OIC</w:t>
      </w:r>
      <w:r w:rsidRPr="0049411B">
        <w:rPr>
          <w:bCs/>
        </w:rPr>
        <w:t xml:space="preserve"> </w:t>
      </w:r>
      <w:r w:rsidR="00E14A08">
        <w:rPr>
          <w:bCs/>
        </w:rPr>
        <w:t xml:space="preserve">from </w:t>
      </w:r>
      <w:r w:rsidRPr="00361E4D">
        <w:rPr>
          <w:b/>
        </w:rPr>
        <w:t>2</w:t>
      </w:r>
      <w:r w:rsidR="00E14A08">
        <w:rPr>
          <w:b/>
        </w:rPr>
        <w:t>0</w:t>
      </w:r>
      <w:r w:rsidRPr="00361E4D">
        <w:rPr>
          <w:b/>
        </w:rPr>
        <w:t>-</w:t>
      </w:r>
      <w:r w:rsidR="00E14A08">
        <w:rPr>
          <w:b/>
        </w:rPr>
        <w:t>29</w:t>
      </w:r>
      <w:r w:rsidRPr="00361E4D">
        <w:rPr>
          <w:b/>
        </w:rPr>
        <w:t xml:space="preserve"> March 2023</w:t>
      </w:r>
      <w:r w:rsidRPr="0049411B">
        <w:rPr>
          <w:bCs/>
        </w:rPr>
        <w:t xml:space="preserve">. </w:t>
      </w:r>
    </w:p>
    <w:p w14:paraId="07693C94" w14:textId="77777777" w:rsidR="00CB2900" w:rsidRPr="0049411B" w:rsidRDefault="00CB2900" w:rsidP="00CB2900">
      <w:pPr>
        <w:pStyle w:val="UMilpara"/>
        <w:numPr>
          <w:ilvl w:val="4"/>
          <w:numId w:val="22"/>
        </w:numPr>
        <w:rPr>
          <w:bCs/>
        </w:rPr>
      </w:pPr>
      <w:r w:rsidRPr="0049411B">
        <w:rPr>
          <w:bCs/>
        </w:rPr>
        <w:t xml:space="preserve">Develop Enemy Situation for Operation Manchu Rampage PLT TBL III (STX) and PLT TBL IV (FTX) </w:t>
      </w:r>
      <w:r w:rsidRPr="00361E4D">
        <w:rPr>
          <w:b/>
        </w:rPr>
        <w:t>NLT 26 January 2023</w:t>
      </w:r>
      <w:r w:rsidRPr="0049411B">
        <w:rPr>
          <w:bCs/>
        </w:rPr>
        <w:t xml:space="preserve"> to facilitate tactical order development. </w:t>
      </w:r>
    </w:p>
    <w:p w14:paraId="6B459CAE" w14:textId="77777777" w:rsidR="0079051A" w:rsidRDefault="0079051A" w:rsidP="00CB2900">
      <w:pPr>
        <w:pStyle w:val="UMilpara"/>
        <w:numPr>
          <w:ilvl w:val="4"/>
          <w:numId w:val="22"/>
        </w:numPr>
        <w:rPr>
          <w:bCs/>
        </w:rPr>
      </w:pPr>
      <w:r>
        <w:rPr>
          <w:bCs/>
        </w:rPr>
        <w:t xml:space="preserve">Plan, facilitate, resource, and execute OPFOR Academy </w:t>
      </w:r>
      <w:r w:rsidRPr="0079051A">
        <w:rPr>
          <w:b/>
        </w:rPr>
        <w:t>NLT TW 23</w:t>
      </w:r>
      <w:r w:rsidR="006D7505">
        <w:rPr>
          <w:b/>
        </w:rPr>
        <w:t xml:space="preserve"> ICW BN S3</w:t>
      </w:r>
      <w:r>
        <w:rPr>
          <w:bCs/>
        </w:rPr>
        <w:t>.</w:t>
      </w:r>
    </w:p>
    <w:p w14:paraId="6898B1C6" w14:textId="77777777" w:rsidR="0079051A" w:rsidRDefault="0079051A" w:rsidP="00CB2900">
      <w:pPr>
        <w:pStyle w:val="UMilpara"/>
        <w:numPr>
          <w:ilvl w:val="4"/>
          <w:numId w:val="22"/>
        </w:numPr>
        <w:rPr>
          <w:bCs/>
        </w:rPr>
      </w:pPr>
      <w:r>
        <w:rPr>
          <w:bCs/>
        </w:rPr>
        <w:t xml:space="preserve">Plan, facilitate, </w:t>
      </w:r>
      <w:r w:rsidR="0087118C">
        <w:rPr>
          <w:bCs/>
        </w:rPr>
        <w:t>resource,</w:t>
      </w:r>
      <w:r>
        <w:rPr>
          <w:bCs/>
        </w:rPr>
        <w:t xml:space="preserve"> and execute OP</w:t>
      </w:r>
      <w:r w:rsidR="00927633">
        <w:rPr>
          <w:bCs/>
        </w:rPr>
        <w:t>FO</w:t>
      </w:r>
      <w:r>
        <w:rPr>
          <w:bCs/>
        </w:rPr>
        <w:t xml:space="preserve">R concept rehearsal </w:t>
      </w:r>
      <w:r w:rsidRPr="0079051A">
        <w:rPr>
          <w:b/>
        </w:rPr>
        <w:t>NLT TW 23</w:t>
      </w:r>
      <w:r w:rsidR="006D7505">
        <w:rPr>
          <w:b/>
        </w:rPr>
        <w:t xml:space="preserve"> ICW BN S3</w:t>
      </w:r>
      <w:r>
        <w:rPr>
          <w:bCs/>
        </w:rPr>
        <w:t xml:space="preserve">. </w:t>
      </w:r>
    </w:p>
    <w:p w14:paraId="44E8EECB" w14:textId="0D013009" w:rsidR="0087118C" w:rsidRPr="0049411B" w:rsidRDefault="008F1744" w:rsidP="00CB2900">
      <w:pPr>
        <w:pStyle w:val="UMilpara"/>
        <w:numPr>
          <w:ilvl w:val="4"/>
          <w:numId w:val="22"/>
        </w:numPr>
        <w:rPr>
          <w:bCs/>
        </w:rPr>
      </w:pPr>
      <w:r>
        <w:rPr>
          <w:bCs/>
        </w:rPr>
        <w:t xml:space="preserve">Plan, execute, </w:t>
      </w:r>
      <w:r w:rsidR="00E47D64">
        <w:rPr>
          <w:bCs/>
        </w:rPr>
        <w:t>resource,</w:t>
      </w:r>
      <w:r>
        <w:rPr>
          <w:bCs/>
        </w:rPr>
        <w:t xml:space="preserve"> and v</w:t>
      </w:r>
      <w:r w:rsidR="00927633">
        <w:rPr>
          <w:bCs/>
        </w:rPr>
        <w:t>alidate</w:t>
      </w:r>
      <w:r w:rsidR="0087118C">
        <w:rPr>
          <w:bCs/>
        </w:rPr>
        <w:t xml:space="preserve"> POI for OPFOR Academy ISO Operation Manchu Rampage </w:t>
      </w:r>
      <w:r w:rsidR="0087118C" w:rsidRPr="0087118C">
        <w:rPr>
          <w:b/>
        </w:rPr>
        <w:t>NLT 06 February 2023</w:t>
      </w:r>
      <w:r w:rsidR="0087118C">
        <w:rPr>
          <w:bCs/>
        </w:rPr>
        <w:t xml:space="preserve">. </w:t>
      </w:r>
    </w:p>
    <w:p w14:paraId="371DB0DF" w14:textId="77777777" w:rsidR="00CB2900" w:rsidRPr="0049411B" w:rsidRDefault="00CB2900" w:rsidP="00CB2900">
      <w:pPr>
        <w:pStyle w:val="UMilpara"/>
        <w:numPr>
          <w:ilvl w:val="4"/>
          <w:numId w:val="22"/>
        </w:numPr>
        <w:rPr>
          <w:bCs/>
        </w:rPr>
      </w:pPr>
      <w:r w:rsidRPr="0049411B">
        <w:rPr>
          <w:bCs/>
        </w:rPr>
        <w:t>Submit request to T</w:t>
      </w:r>
      <w:r w:rsidR="002D1834" w:rsidRPr="0049411B">
        <w:rPr>
          <w:bCs/>
        </w:rPr>
        <w:t>S</w:t>
      </w:r>
      <w:r w:rsidRPr="0049411B">
        <w:rPr>
          <w:bCs/>
        </w:rPr>
        <w:t xml:space="preserve">C for all simulators related to the STX/FTX scenario </w:t>
      </w:r>
      <w:r w:rsidRPr="0049411B">
        <w:rPr>
          <w:b/>
        </w:rPr>
        <w:t>NLT 31 January 2023</w:t>
      </w:r>
      <w:r w:rsidRPr="0049411B">
        <w:rPr>
          <w:bCs/>
        </w:rPr>
        <w:t xml:space="preserve">. </w:t>
      </w:r>
    </w:p>
    <w:p w14:paraId="09172DA9" w14:textId="77777777" w:rsidR="002D1834" w:rsidRPr="0049411B" w:rsidRDefault="002D1834" w:rsidP="00CB2900">
      <w:pPr>
        <w:pStyle w:val="UMilpara"/>
        <w:numPr>
          <w:ilvl w:val="4"/>
          <w:numId w:val="22"/>
        </w:numPr>
        <w:rPr>
          <w:bCs/>
        </w:rPr>
      </w:pPr>
      <w:r w:rsidRPr="0049411B">
        <w:rPr>
          <w:bCs/>
        </w:rPr>
        <w:t>Provide a list of</w:t>
      </w:r>
      <w:r w:rsidR="00927633">
        <w:rPr>
          <w:bCs/>
        </w:rPr>
        <w:t xml:space="preserve"> the approved</w:t>
      </w:r>
      <w:r w:rsidRPr="0049411B">
        <w:rPr>
          <w:bCs/>
        </w:rPr>
        <w:t xml:space="preserve"> </w:t>
      </w:r>
      <w:r w:rsidR="0079051A" w:rsidRPr="0049411B">
        <w:rPr>
          <w:bCs/>
        </w:rPr>
        <w:t>requests</w:t>
      </w:r>
      <w:r w:rsidRPr="0049411B">
        <w:rPr>
          <w:bCs/>
        </w:rPr>
        <w:t xml:space="preserve"> to</w:t>
      </w:r>
      <w:r w:rsidR="00927633">
        <w:rPr>
          <w:bCs/>
        </w:rPr>
        <w:t xml:space="preserve"> the</w:t>
      </w:r>
      <w:r w:rsidRPr="0049411B">
        <w:rPr>
          <w:bCs/>
        </w:rPr>
        <w:t xml:space="preserve"> HHC representative on signature</w:t>
      </w:r>
      <w:r w:rsidR="004446C8">
        <w:rPr>
          <w:bCs/>
        </w:rPr>
        <w:t xml:space="preserve"> card</w:t>
      </w:r>
      <w:r w:rsidRPr="0049411B">
        <w:rPr>
          <w:bCs/>
        </w:rPr>
        <w:t xml:space="preserve"> IOT secure </w:t>
      </w:r>
      <w:r w:rsidR="004446C8">
        <w:rPr>
          <w:bCs/>
        </w:rPr>
        <w:t xml:space="preserve">necessary </w:t>
      </w:r>
      <w:r w:rsidRPr="0049411B">
        <w:rPr>
          <w:bCs/>
        </w:rPr>
        <w:t>equipment.</w:t>
      </w:r>
    </w:p>
    <w:p w14:paraId="593F6D48" w14:textId="029875AD" w:rsidR="00CB2900" w:rsidRDefault="00CB2900" w:rsidP="00CB2900">
      <w:pPr>
        <w:pStyle w:val="UMilpara"/>
        <w:numPr>
          <w:ilvl w:val="4"/>
          <w:numId w:val="22"/>
        </w:numPr>
        <w:rPr>
          <w:bCs/>
        </w:rPr>
      </w:pPr>
      <w:r w:rsidRPr="0049411B">
        <w:rPr>
          <w:bCs/>
        </w:rPr>
        <w:t xml:space="preserve">Plan, facilitate and execute PLT TBL III (STX) from </w:t>
      </w:r>
      <w:r w:rsidRPr="00361E4D">
        <w:rPr>
          <w:b/>
        </w:rPr>
        <w:t>2</w:t>
      </w:r>
      <w:r w:rsidR="00DB3D82">
        <w:rPr>
          <w:b/>
        </w:rPr>
        <w:t>0</w:t>
      </w:r>
      <w:r w:rsidRPr="00361E4D">
        <w:rPr>
          <w:b/>
        </w:rPr>
        <w:t>-</w:t>
      </w:r>
      <w:r w:rsidR="00DB3D82">
        <w:rPr>
          <w:b/>
        </w:rPr>
        <w:t>29</w:t>
      </w:r>
      <w:r w:rsidRPr="00361E4D">
        <w:rPr>
          <w:b/>
        </w:rPr>
        <w:t xml:space="preserve"> March 2023</w:t>
      </w:r>
      <w:r w:rsidRPr="0049411B">
        <w:rPr>
          <w:bCs/>
        </w:rPr>
        <w:t xml:space="preserve"> at designated Training Areas on FCCO. </w:t>
      </w:r>
    </w:p>
    <w:p w14:paraId="71504888" w14:textId="77777777" w:rsidR="00927633" w:rsidRPr="004446C8" w:rsidRDefault="004446C8" w:rsidP="00CB2900">
      <w:pPr>
        <w:pStyle w:val="UMilpara"/>
        <w:numPr>
          <w:ilvl w:val="4"/>
          <w:numId w:val="22"/>
        </w:numPr>
        <w:rPr>
          <w:bCs/>
        </w:rPr>
      </w:pPr>
      <w:r>
        <w:rPr>
          <w:bCs/>
        </w:rPr>
        <w:t xml:space="preserve">Provide five (5) 1:50,000 laminated maps of FCCO TAs and </w:t>
      </w:r>
      <w:r w:rsidR="0072552F">
        <w:rPr>
          <w:bCs/>
        </w:rPr>
        <w:t xml:space="preserve">Range </w:t>
      </w:r>
      <w:r>
        <w:rPr>
          <w:bCs/>
        </w:rPr>
        <w:t xml:space="preserve">153 per company and staff section </w:t>
      </w:r>
      <w:r>
        <w:rPr>
          <w:b/>
        </w:rPr>
        <w:t>NLT 01 March 2023.</w:t>
      </w:r>
    </w:p>
    <w:p w14:paraId="2FFB8065" w14:textId="5E3337F7" w:rsidR="004446C8" w:rsidRDefault="004446C8" w:rsidP="00CB2900">
      <w:pPr>
        <w:pStyle w:val="UMilpara"/>
        <w:numPr>
          <w:ilvl w:val="4"/>
          <w:numId w:val="22"/>
        </w:numPr>
        <w:rPr>
          <w:bCs/>
        </w:rPr>
      </w:pPr>
      <w:r>
        <w:rPr>
          <w:bCs/>
        </w:rPr>
        <w:t>Provide one (1) 1:25,000 laminated map</w:t>
      </w:r>
      <w:r w:rsidR="009F36FF">
        <w:rPr>
          <w:bCs/>
        </w:rPr>
        <w:t xml:space="preserve"> of range 153 per company and staff section </w:t>
      </w:r>
      <w:r w:rsidR="009F36FF">
        <w:rPr>
          <w:b/>
        </w:rPr>
        <w:t>NLT 01 March 2023</w:t>
      </w:r>
      <w:r w:rsidR="009F36FF">
        <w:rPr>
          <w:bCs/>
        </w:rPr>
        <w:t>.</w:t>
      </w:r>
    </w:p>
    <w:p w14:paraId="3B1AEB27" w14:textId="77A24389" w:rsidR="005672B7" w:rsidRDefault="004B3B3B" w:rsidP="00CB2900">
      <w:pPr>
        <w:pStyle w:val="UMilpara"/>
        <w:numPr>
          <w:ilvl w:val="4"/>
          <w:numId w:val="22"/>
        </w:numPr>
        <w:rPr>
          <w:bCs/>
        </w:rPr>
      </w:pPr>
      <w:r w:rsidRPr="004B3B3B">
        <w:rPr>
          <w:b/>
          <w:highlight w:val="yellow"/>
        </w:rPr>
        <w:t>(ADD)</w:t>
      </w:r>
      <w:r>
        <w:rPr>
          <w:bCs/>
          <w:highlight w:val="yellow"/>
        </w:rPr>
        <w:t xml:space="preserve"> </w:t>
      </w:r>
      <w:r w:rsidR="001C1F4C">
        <w:rPr>
          <w:bCs/>
          <w:highlight w:val="yellow"/>
        </w:rPr>
        <w:t>R</w:t>
      </w:r>
      <w:r w:rsidR="001C1F4C" w:rsidRPr="004B3B3B">
        <w:rPr>
          <w:bCs/>
          <w:highlight w:val="yellow"/>
        </w:rPr>
        <w:t>esource Lane</w:t>
      </w:r>
      <w:r w:rsidRPr="004B3B3B">
        <w:rPr>
          <w:bCs/>
          <w:highlight w:val="yellow"/>
        </w:rPr>
        <w:t xml:space="preserve"> cards</w:t>
      </w:r>
      <w:r w:rsidR="008F1744">
        <w:rPr>
          <w:bCs/>
          <w:highlight w:val="yellow"/>
        </w:rPr>
        <w:t xml:space="preserve"> </w:t>
      </w:r>
      <w:r w:rsidRPr="004B3B3B">
        <w:rPr>
          <w:bCs/>
          <w:highlight w:val="yellow"/>
        </w:rPr>
        <w:t>for FTX/STX lanes IAW the outline provided</w:t>
      </w:r>
      <w:r w:rsidR="009B7CBD">
        <w:rPr>
          <w:bCs/>
          <w:highlight w:val="yellow"/>
        </w:rPr>
        <w:t xml:space="preserve"> </w:t>
      </w:r>
      <w:r w:rsidR="006940F4">
        <w:rPr>
          <w:bCs/>
          <w:highlight w:val="yellow"/>
        </w:rPr>
        <w:t xml:space="preserve">guidance </w:t>
      </w:r>
      <w:r w:rsidR="009B7CBD" w:rsidRPr="009B7CBD">
        <w:rPr>
          <w:b/>
          <w:highlight w:val="yellow"/>
        </w:rPr>
        <w:t xml:space="preserve">NLT </w:t>
      </w:r>
      <w:r w:rsidR="004C5A1A">
        <w:rPr>
          <w:b/>
          <w:highlight w:val="yellow"/>
        </w:rPr>
        <w:t>08</w:t>
      </w:r>
      <w:r w:rsidR="009B7CBD" w:rsidRPr="009B7CBD">
        <w:rPr>
          <w:b/>
          <w:highlight w:val="yellow"/>
        </w:rPr>
        <w:t xml:space="preserve"> March 2023</w:t>
      </w:r>
      <w:r w:rsidRPr="004B3B3B">
        <w:rPr>
          <w:bCs/>
          <w:highlight w:val="yellow"/>
        </w:rPr>
        <w:t>.</w:t>
      </w:r>
    </w:p>
    <w:p w14:paraId="6DF6D9B1" w14:textId="610B5494" w:rsidR="004B3B3B" w:rsidRPr="00325147" w:rsidRDefault="005672B7" w:rsidP="00CB2900">
      <w:pPr>
        <w:pStyle w:val="UMilpara"/>
        <w:numPr>
          <w:ilvl w:val="4"/>
          <w:numId w:val="22"/>
        </w:numPr>
        <w:rPr>
          <w:bCs/>
          <w:highlight w:val="yellow"/>
        </w:rPr>
      </w:pPr>
      <w:r w:rsidRPr="00325147">
        <w:rPr>
          <w:b/>
          <w:highlight w:val="yellow"/>
        </w:rPr>
        <w:t xml:space="preserve">(ADD) </w:t>
      </w:r>
      <w:r w:rsidR="008A3211" w:rsidRPr="00325147">
        <w:rPr>
          <w:bCs/>
          <w:highlight w:val="yellow"/>
        </w:rPr>
        <w:t xml:space="preserve">Resource VIP boards IOT provide concept of event throughout Manchu Rampage. </w:t>
      </w:r>
      <w:r w:rsidR="004B3B3B" w:rsidRPr="00325147">
        <w:rPr>
          <w:bCs/>
          <w:highlight w:val="yellow"/>
        </w:rPr>
        <w:t xml:space="preserve"> </w:t>
      </w:r>
    </w:p>
    <w:p w14:paraId="5E796740" w14:textId="04AF508B" w:rsidR="00CB2900" w:rsidRPr="0049411B" w:rsidRDefault="00322057" w:rsidP="00BC484E">
      <w:pPr>
        <w:pStyle w:val="UMilpara"/>
        <w:numPr>
          <w:ilvl w:val="3"/>
          <w:numId w:val="22"/>
        </w:numPr>
        <w:rPr>
          <w:b/>
        </w:rPr>
      </w:pPr>
      <w:r w:rsidRPr="00322057">
        <w:rPr>
          <w:b/>
          <w:highlight w:val="yellow"/>
        </w:rPr>
        <w:t>(ADD)</w:t>
      </w:r>
      <w:r>
        <w:rPr>
          <w:b/>
        </w:rPr>
        <w:t xml:space="preserve"> </w:t>
      </w:r>
      <w:r w:rsidR="00CB2900" w:rsidRPr="0049411B">
        <w:rPr>
          <w:b/>
        </w:rPr>
        <w:t>S3.</w:t>
      </w:r>
    </w:p>
    <w:p w14:paraId="727AE3CE" w14:textId="77777777" w:rsidR="00CB2900" w:rsidRPr="0049411B" w:rsidRDefault="00CB2900" w:rsidP="00CB2900">
      <w:pPr>
        <w:pStyle w:val="UMilpara"/>
        <w:numPr>
          <w:ilvl w:val="4"/>
          <w:numId w:val="22"/>
        </w:numPr>
        <w:rPr>
          <w:bCs/>
        </w:rPr>
      </w:pPr>
      <w:r w:rsidRPr="0049411B">
        <w:rPr>
          <w:bCs/>
        </w:rPr>
        <w:t>Provide one (1) planner (O-3) to plan Operation Manchu Rampage.</w:t>
      </w:r>
    </w:p>
    <w:p w14:paraId="6F8242B4" w14:textId="77777777" w:rsidR="00CB2900" w:rsidRPr="0049411B" w:rsidRDefault="00927633" w:rsidP="00CB2900">
      <w:pPr>
        <w:pStyle w:val="UMilpara"/>
        <w:numPr>
          <w:ilvl w:val="4"/>
          <w:numId w:val="22"/>
        </w:numPr>
        <w:rPr>
          <w:bCs/>
        </w:rPr>
      </w:pPr>
      <w:r>
        <w:rPr>
          <w:bCs/>
        </w:rPr>
        <w:t xml:space="preserve">Plan, facilitate, and execute PLT LFX Tactical Exercise Without Troops (TEWT) on RG 153 </w:t>
      </w:r>
      <w:r>
        <w:rPr>
          <w:b/>
        </w:rPr>
        <w:t>NLT TW 24</w:t>
      </w:r>
      <w:r w:rsidR="00CB2900" w:rsidRPr="0049411B">
        <w:rPr>
          <w:bCs/>
        </w:rPr>
        <w:t xml:space="preserve">. </w:t>
      </w:r>
    </w:p>
    <w:p w14:paraId="7345F0BE" w14:textId="77777777" w:rsidR="00CB2900" w:rsidRPr="0049411B" w:rsidRDefault="00CB2900" w:rsidP="00CB2900">
      <w:pPr>
        <w:pStyle w:val="UMilpara"/>
        <w:numPr>
          <w:ilvl w:val="4"/>
          <w:numId w:val="22"/>
        </w:numPr>
        <w:rPr>
          <w:bCs/>
        </w:rPr>
      </w:pPr>
      <w:r w:rsidRPr="0049411B">
        <w:rPr>
          <w:bCs/>
        </w:rPr>
        <w:lastRenderedPageBreak/>
        <w:t xml:space="preserve">Conduct Range </w:t>
      </w:r>
      <w:r w:rsidR="00FD69C8">
        <w:rPr>
          <w:bCs/>
        </w:rPr>
        <w:t>s</w:t>
      </w:r>
      <w:r w:rsidRPr="0049411B">
        <w:rPr>
          <w:bCs/>
        </w:rPr>
        <w:t xml:space="preserve">et </w:t>
      </w:r>
      <w:r w:rsidR="00FD69C8">
        <w:rPr>
          <w:bCs/>
        </w:rPr>
        <w:t>u</w:t>
      </w:r>
      <w:r w:rsidRPr="0049411B">
        <w:rPr>
          <w:bCs/>
        </w:rPr>
        <w:t xml:space="preserve">p </w:t>
      </w:r>
      <w:r w:rsidRPr="00FD69C8">
        <w:rPr>
          <w:b/>
        </w:rPr>
        <w:t>NLT</w:t>
      </w:r>
      <w:r w:rsidRPr="0049411B">
        <w:rPr>
          <w:bCs/>
        </w:rPr>
        <w:t xml:space="preserve"> </w:t>
      </w:r>
      <w:r w:rsidRPr="007C7B96">
        <w:rPr>
          <w:b/>
        </w:rPr>
        <w:t>15 March 2023</w:t>
      </w:r>
      <w:r w:rsidRPr="0049411B">
        <w:rPr>
          <w:bCs/>
        </w:rPr>
        <w:t xml:space="preserve"> IOT validate the Live Fire Range Concept (RG 153) prior to execution. </w:t>
      </w:r>
    </w:p>
    <w:p w14:paraId="5D31A4E1" w14:textId="7D07F012" w:rsidR="00CB2900" w:rsidRPr="0049411B" w:rsidRDefault="001C1F4C" w:rsidP="00CB2900">
      <w:pPr>
        <w:pStyle w:val="UMilpara"/>
        <w:numPr>
          <w:ilvl w:val="4"/>
          <w:numId w:val="22"/>
        </w:numPr>
        <w:rPr>
          <w:bCs/>
        </w:rPr>
      </w:pPr>
      <w:r>
        <w:rPr>
          <w:bCs/>
        </w:rPr>
        <w:t>R</w:t>
      </w:r>
      <w:r w:rsidR="00CB2900" w:rsidRPr="0049411B">
        <w:rPr>
          <w:bCs/>
        </w:rPr>
        <w:t>esource, facilitate, and execute a Rehearsal of Concept (ROC) on FCCO for Manchu Rampage P</w:t>
      </w:r>
      <w:r w:rsidR="00FD69C8">
        <w:rPr>
          <w:bCs/>
        </w:rPr>
        <w:t>LT</w:t>
      </w:r>
      <w:r w:rsidR="00CB2900" w:rsidRPr="0049411B">
        <w:rPr>
          <w:bCs/>
        </w:rPr>
        <w:t xml:space="preserve"> </w:t>
      </w:r>
      <w:r w:rsidR="00FD69C8">
        <w:rPr>
          <w:bCs/>
        </w:rPr>
        <w:t>LFX</w:t>
      </w:r>
      <w:r w:rsidR="00CB2900" w:rsidRPr="0049411B">
        <w:rPr>
          <w:bCs/>
        </w:rPr>
        <w:t xml:space="preserve"> </w:t>
      </w:r>
      <w:r w:rsidR="00CB2900" w:rsidRPr="007843CA">
        <w:rPr>
          <w:b/>
        </w:rPr>
        <w:t>NLT 09 March 2023.</w:t>
      </w:r>
    </w:p>
    <w:p w14:paraId="548F2F51" w14:textId="77777777" w:rsidR="00CB2900" w:rsidRDefault="00CB2900" w:rsidP="00CB2900">
      <w:pPr>
        <w:pStyle w:val="UMilpara"/>
        <w:numPr>
          <w:ilvl w:val="4"/>
          <w:numId w:val="22"/>
        </w:numPr>
        <w:rPr>
          <w:bCs/>
        </w:rPr>
      </w:pPr>
      <w:r w:rsidRPr="0049411B">
        <w:rPr>
          <w:bCs/>
        </w:rPr>
        <w:t xml:space="preserve">Conduct a Training Area Clearance Brief to FCCO DPTMS Range Control </w:t>
      </w:r>
      <w:r w:rsidRPr="00FD69C8">
        <w:rPr>
          <w:b/>
        </w:rPr>
        <w:t>NLT 16 February 2023</w:t>
      </w:r>
      <w:r w:rsidRPr="0049411B">
        <w:rPr>
          <w:bCs/>
        </w:rPr>
        <w:t>.</w:t>
      </w:r>
    </w:p>
    <w:p w14:paraId="14171FA1" w14:textId="77777777" w:rsidR="00DB11E6" w:rsidRDefault="00DB11E6" w:rsidP="00CB2900">
      <w:pPr>
        <w:pStyle w:val="UMilpara"/>
        <w:numPr>
          <w:ilvl w:val="4"/>
          <w:numId w:val="22"/>
        </w:numPr>
        <w:rPr>
          <w:bCs/>
        </w:rPr>
      </w:pPr>
      <w:r>
        <w:rPr>
          <w:bCs/>
        </w:rPr>
        <w:t xml:space="preserve">Request, resource, and coordinate the Veterans Chapel for designated days of LPD/Academy </w:t>
      </w:r>
      <w:r w:rsidRPr="00DB11E6">
        <w:rPr>
          <w:b/>
        </w:rPr>
        <w:t>NLT 26 January 2023</w:t>
      </w:r>
      <w:r>
        <w:rPr>
          <w:bCs/>
        </w:rPr>
        <w:t xml:space="preserve">. </w:t>
      </w:r>
    </w:p>
    <w:p w14:paraId="562517DD" w14:textId="77777777" w:rsidR="002B6859" w:rsidRDefault="002B6859" w:rsidP="002B6859">
      <w:pPr>
        <w:pStyle w:val="UMilpara"/>
        <w:numPr>
          <w:ilvl w:val="4"/>
          <w:numId w:val="22"/>
        </w:numPr>
      </w:pPr>
      <w:r>
        <w:t xml:space="preserve">Plan and execute </w:t>
      </w:r>
      <w:r w:rsidRPr="0049411B">
        <w:t xml:space="preserve">OC/T Academy </w:t>
      </w:r>
      <w:r w:rsidRPr="00117949">
        <w:rPr>
          <w:b/>
          <w:bCs/>
        </w:rPr>
        <w:t>NLT</w:t>
      </w:r>
      <w:r w:rsidRPr="0049411B">
        <w:t xml:space="preserve"> </w:t>
      </w:r>
      <w:r w:rsidRPr="002B6859">
        <w:rPr>
          <w:b/>
          <w:bCs/>
        </w:rPr>
        <w:t>28</w:t>
      </w:r>
      <w:r w:rsidRPr="00EB4BFB">
        <w:rPr>
          <w:b/>
          <w:bCs/>
        </w:rPr>
        <w:t xml:space="preserve"> February 2023</w:t>
      </w:r>
      <w:r w:rsidRPr="0049411B">
        <w:t xml:space="preserve"> at Veterans Chape</w:t>
      </w:r>
      <w:r>
        <w:t>l ISO Operation Manchu Rampage</w:t>
      </w:r>
      <w:r w:rsidRPr="0049411B">
        <w:t xml:space="preserve">. </w:t>
      </w:r>
    </w:p>
    <w:p w14:paraId="681151D9" w14:textId="54B1A10A" w:rsidR="0042468C" w:rsidRDefault="0042468C" w:rsidP="002B6859">
      <w:pPr>
        <w:pStyle w:val="UMilpara"/>
        <w:numPr>
          <w:ilvl w:val="4"/>
          <w:numId w:val="22"/>
        </w:numPr>
      </w:pPr>
      <w:r>
        <w:t>Plan, coordinate, and resource BSTARs and charging stations ISO Operation Manchu Rampage.</w:t>
      </w:r>
    </w:p>
    <w:p w14:paraId="3D7BCD7B" w14:textId="465274C5" w:rsidR="00322057" w:rsidRDefault="00322057" w:rsidP="002B6859">
      <w:pPr>
        <w:pStyle w:val="UMilpara"/>
        <w:numPr>
          <w:ilvl w:val="4"/>
          <w:numId w:val="22"/>
        </w:numPr>
        <w:rPr>
          <w:highlight w:val="yellow"/>
        </w:rPr>
      </w:pPr>
      <w:r w:rsidRPr="00322057">
        <w:rPr>
          <w:b/>
          <w:bCs/>
          <w:highlight w:val="yellow"/>
        </w:rPr>
        <w:t>(ADD)</w:t>
      </w:r>
      <w:r w:rsidRPr="00322057">
        <w:rPr>
          <w:highlight w:val="yellow"/>
        </w:rPr>
        <w:t xml:space="preserve"> Provide one (1) Pick-up Zone (PZ) Control Officer (1LT) IOT facilitate air movement during Operation Manchu Rampage.</w:t>
      </w:r>
    </w:p>
    <w:p w14:paraId="202BB88D" w14:textId="27608D1C" w:rsidR="0098390F" w:rsidRPr="002772B6" w:rsidRDefault="0098390F" w:rsidP="002772B6">
      <w:pPr>
        <w:pStyle w:val="UMilpara"/>
        <w:numPr>
          <w:ilvl w:val="4"/>
          <w:numId w:val="22"/>
        </w:numPr>
        <w:rPr>
          <w:highlight w:val="yellow"/>
        </w:rPr>
      </w:pPr>
      <w:r>
        <w:rPr>
          <w:b/>
          <w:bCs/>
          <w:highlight w:val="yellow"/>
        </w:rPr>
        <w:t xml:space="preserve">(ADD) </w:t>
      </w:r>
      <w:r w:rsidRPr="0098390F">
        <w:rPr>
          <w:highlight w:val="yellow"/>
        </w:rPr>
        <w:t>Provide one (1) Range OIC for RG 153 ISO Operation Manchu Rampage Live Fire Exercise IAW Range Control Requirements.</w:t>
      </w:r>
      <w:r>
        <w:rPr>
          <w:b/>
          <w:bCs/>
          <w:highlight w:val="yellow"/>
        </w:rPr>
        <w:t xml:space="preserve"> </w:t>
      </w:r>
    </w:p>
    <w:p w14:paraId="7B7DE67E" w14:textId="77777777" w:rsidR="00BC484E" w:rsidRPr="0049411B" w:rsidRDefault="00BC484E" w:rsidP="00BC484E">
      <w:pPr>
        <w:pStyle w:val="UMilpara"/>
        <w:numPr>
          <w:ilvl w:val="3"/>
          <w:numId w:val="22"/>
        </w:numPr>
        <w:rPr>
          <w:bCs/>
        </w:rPr>
      </w:pPr>
      <w:r w:rsidRPr="0049411B">
        <w:rPr>
          <w:b/>
        </w:rPr>
        <w:t>Plans</w:t>
      </w:r>
      <w:r w:rsidRPr="0049411B">
        <w:rPr>
          <w:bCs/>
        </w:rPr>
        <w:t>.</w:t>
      </w:r>
    </w:p>
    <w:p w14:paraId="280068DC" w14:textId="77777777" w:rsidR="00BC484E" w:rsidRPr="0049411B" w:rsidRDefault="00BC484E" w:rsidP="00BC484E">
      <w:pPr>
        <w:pStyle w:val="UMilpara"/>
        <w:numPr>
          <w:ilvl w:val="4"/>
          <w:numId w:val="22"/>
        </w:numPr>
        <w:rPr>
          <w:bCs/>
        </w:rPr>
      </w:pPr>
      <w:r w:rsidRPr="0049411B">
        <w:rPr>
          <w:bCs/>
        </w:rPr>
        <w:t>Synchronize planning, resourcing, and execution for Operation Manchu Rampage across all staff sections</w:t>
      </w:r>
      <w:r w:rsidR="000B3836">
        <w:rPr>
          <w:bCs/>
        </w:rPr>
        <w:t xml:space="preserve"> and companies</w:t>
      </w:r>
      <w:r w:rsidRPr="0049411B">
        <w:rPr>
          <w:bCs/>
        </w:rPr>
        <w:t xml:space="preserve">. </w:t>
      </w:r>
    </w:p>
    <w:p w14:paraId="32C387C7" w14:textId="77777777" w:rsidR="00BC484E" w:rsidRPr="0049411B" w:rsidRDefault="00DB11E6" w:rsidP="00BC484E">
      <w:pPr>
        <w:pStyle w:val="UMilpara"/>
        <w:numPr>
          <w:ilvl w:val="4"/>
          <w:numId w:val="22"/>
        </w:numPr>
        <w:rPr>
          <w:bCs/>
        </w:rPr>
      </w:pPr>
      <w:r>
        <w:rPr>
          <w:bCs/>
        </w:rPr>
        <w:t>Res</w:t>
      </w:r>
      <w:r w:rsidR="00BC484E" w:rsidRPr="0049411B">
        <w:rPr>
          <w:bCs/>
        </w:rPr>
        <w:t xml:space="preserve">ubmit dig requests to FCCO Range Control </w:t>
      </w:r>
      <w:r w:rsidR="00BC484E" w:rsidRPr="00E007B7">
        <w:rPr>
          <w:b/>
        </w:rPr>
        <w:t>NLT 20 January 2023</w:t>
      </w:r>
      <w:r w:rsidR="00BC484E" w:rsidRPr="0049411B">
        <w:rPr>
          <w:bCs/>
        </w:rPr>
        <w:t>.</w:t>
      </w:r>
    </w:p>
    <w:p w14:paraId="123CBE8E" w14:textId="77777777" w:rsidR="00BC484E" w:rsidRPr="0049411B" w:rsidRDefault="000B3836" w:rsidP="00BC484E">
      <w:pPr>
        <w:pStyle w:val="UMilpara"/>
        <w:numPr>
          <w:ilvl w:val="4"/>
          <w:numId w:val="22"/>
        </w:numPr>
        <w:rPr>
          <w:bCs/>
        </w:rPr>
      </w:pPr>
      <w:r>
        <w:rPr>
          <w:bCs/>
        </w:rPr>
        <w:t>If necessary, s</w:t>
      </w:r>
      <w:r w:rsidR="00BC484E" w:rsidRPr="0049411B">
        <w:rPr>
          <w:bCs/>
        </w:rPr>
        <w:t xml:space="preserve">ubmit civilian overtime support requests for Range Control, DPTMS MCTC, DPTMS TSC, and PEO-STRI </w:t>
      </w:r>
      <w:r w:rsidR="00BC484E" w:rsidRPr="00DB11E6">
        <w:rPr>
          <w:b/>
        </w:rPr>
        <w:t>NLT 16 February 2023</w:t>
      </w:r>
      <w:r w:rsidR="00BC484E" w:rsidRPr="0049411B">
        <w:rPr>
          <w:bCs/>
        </w:rPr>
        <w:t xml:space="preserve">. </w:t>
      </w:r>
    </w:p>
    <w:p w14:paraId="6FF86356" w14:textId="77777777" w:rsidR="001D33D9" w:rsidRPr="0049411B" w:rsidRDefault="00BC484E" w:rsidP="002C4FAA">
      <w:pPr>
        <w:pStyle w:val="UMilpara"/>
        <w:numPr>
          <w:ilvl w:val="3"/>
          <w:numId w:val="22"/>
        </w:numPr>
      </w:pPr>
      <w:r w:rsidRPr="0049411B">
        <w:rPr>
          <w:b/>
        </w:rPr>
        <w:t>CUOPS.</w:t>
      </w:r>
    </w:p>
    <w:p w14:paraId="2707C910" w14:textId="77777777" w:rsidR="001D33D9" w:rsidRPr="0049411B" w:rsidRDefault="00BC484E" w:rsidP="002C4FAA">
      <w:pPr>
        <w:pStyle w:val="UMilpara"/>
        <w:numPr>
          <w:ilvl w:val="4"/>
          <w:numId w:val="22"/>
        </w:numPr>
      </w:pPr>
      <w:r w:rsidRPr="0049411B">
        <w:t xml:space="preserve">Track progress, deployment, and redeployment of all units participating in Operation Manchu Rampage across FCCO. </w:t>
      </w:r>
    </w:p>
    <w:p w14:paraId="70B93729" w14:textId="77777777" w:rsidR="001D33D9" w:rsidRPr="0049411B" w:rsidRDefault="00BC484E" w:rsidP="001D33D9">
      <w:pPr>
        <w:pStyle w:val="UMilpara"/>
        <w:numPr>
          <w:ilvl w:val="3"/>
          <w:numId w:val="22"/>
        </w:numPr>
      </w:pPr>
      <w:r w:rsidRPr="0049411B">
        <w:rPr>
          <w:b/>
          <w:bCs/>
        </w:rPr>
        <w:t>Land</w:t>
      </w:r>
      <w:r w:rsidRPr="0049411B">
        <w:t>.</w:t>
      </w:r>
    </w:p>
    <w:p w14:paraId="767EBCDA" w14:textId="77777777" w:rsidR="00B53AF6" w:rsidRDefault="00B53AF6" w:rsidP="002C4FAA">
      <w:pPr>
        <w:pStyle w:val="UMilpara"/>
        <w:numPr>
          <w:ilvl w:val="4"/>
          <w:numId w:val="22"/>
        </w:numPr>
      </w:pPr>
      <w:r w:rsidRPr="00E13058">
        <w:t xml:space="preserve">Assign and facilitate personnel from HHC to develop and execute TA clearance plans </w:t>
      </w:r>
      <w:r w:rsidR="00203D02">
        <w:t xml:space="preserve">and range walks </w:t>
      </w:r>
      <w:r w:rsidRPr="00E13058">
        <w:t>ISO Operation Manchu Rampage.</w:t>
      </w:r>
    </w:p>
    <w:p w14:paraId="2661C2FE" w14:textId="7BF1A778" w:rsidR="001D502B" w:rsidRDefault="00FB6239" w:rsidP="00FB6239">
      <w:pPr>
        <w:pStyle w:val="UMilpara"/>
        <w:numPr>
          <w:ilvl w:val="4"/>
          <w:numId w:val="22"/>
        </w:numPr>
        <w:rPr>
          <w:bCs/>
          <w:highlight w:val="yellow"/>
        </w:rPr>
      </w:pPr>
      <w:r w:rsidRPr="00325147">
        <w:rPr>
          <w:b/>
          <w:highlight w:val="yellow"/>
        </w:rPr>
        <w:t xml:space="preserve">(ADD) </w:t>
      </w:r>
      <w:r w:rsidRPr="00325147">
        <w:rPr>
          <w:bCs/>
          <w:highlight w:val="yellow"/>
        </w:rPr>
        <w:t>Resource VIP boards IOT provide concept of event throughout Manchu Rampage.</w:t>
      </w:r>
    </w:p>
    <w:p w14:paraId="3D276286" w14:textId="004FBFF2" w:rsidR="00FB6239" w:rsidRPr="00C456E6" w:rsidRDefault="001D502B" w:rsidP="00FB6239">
      <w:pPr>
        <w:pStyle w:val="UMilpara"/>
        <w:numPr>
          <w:ilvl w:val="4"/>
          <w:numId w:val="22"/>
        </w:numPr>
        <w:rPr>
          <w:bCs/>
          <w:highlight w:val="yellow"/>
        </w:rPr>
      </w:pPr>
      <w:r w:rsidRPr="00C456E6">
        <w:rPr>
          <w:b/>
          <w:highlight w:val="yellow"/>
        </w:rPr>
        <w:lastRenderedPageBreak/>
        <w:t xml:space="preserve">(ADD) </w:t>
      </w:r>
      <w:r w:rsidRPr="00C456E6">
        <w:rPr>
          <w:bCs/>
          <w:highlight w:val="yellow"/>
        </w:rPr>
        <w:t xml:space="preserve">Submit </w:t>
      </w:r>
      <w:r w:rsidRPr="00C456E6">
        <w:rPr>
          <w:color w:val="000000"/>
          <w:sz w:val="22"/>
          <w:highlight w:val="yellow"/>
        </w:rPr>
        <w:t xml:space="preserve">VIP Board Concept to VOIS for printing </w:t>
      </w:r>
      <w:r w:rsidRPr="00C456E6">
        <w:rPr>
          <w:b/>
          <w:bCs/>
          <w:color w:val="000000"/>
          <w:sz w:val="22"/>
          <w:highlight w:val="yellow"/>
        </w:rPr>
        <w:t>NLT</w:t>
      </w:r>
      <w:r w:rsidR="00C456E6" w:rsidRPr="00C456E6">
        <w:rPr>
          <w:b/>
          <w:bCs/>
          <w:color w:val="000000"/>
          <w:sz w:val="22"/>
          <w:highlight w:val="yellow"/>
        </w:rPr>
        <w:t xml:space="preserve"> 16 February 2023</w:t>
      </w:r>
      <w:r w:rsidR="00C456E6" w:rsidRPr="00C456E6">
        <w:rPr>
          <w:color w:val="000000"/>
          <w:sz w:val="22"/>
          <w:highlight w:val="yellow"/>
        </w:rPr>
        <w:t xml:space="preserve">. </w:t>
      </w:r>
      <w:r w:rsidR="00FB6239" w:rsidRPr="00C456E6">
        <w:rPr>
          <w:bCs/>
          <w:highlight w:val="yellow"/>
        </w:rPr>
        <w:t xml:space="preserve">  </w:t>
      </w:r>
    </w:p>
    <w:p w14:paraId="771FFF7D" w14:textId="77777777" w:rsidR="001D33D9" w:rsidRPr="0049411B" w:rsidRDefault="00BC484E" w:rsidP="001D33D9">
      <w:pPr>
        <w:pStyle w:val="UMilpara"/>
        <w:numPr>
          <w:ilvl w:val="3"/>
          <w:numId w:val="22"/>
        </w:numPr>
      </w:pPr>
      <w:r w:rsidRPr="0049411B">
        <w:rPr>
          <w:b/>
          <w:bCs/>
        </w:rPr>
        <w:t>Ammo</w:t>
      </w:r>
      <w:r w:rsidRPr="0049411B">
        <w:t>.</w:t>
      </w:r>
    </w:p>
    <w:p w14:paraId="219947D6" w14:textId="7EE27E4A" w:rsidR="001D33D9" w:rsidRDefault="00BC484E" w:rsidP="001D33D9">
      <w:pPr>
        <w:pStyle w:val="UMilpara"/>
        <w:numPr>
          <w:ilvl w:val="4"/>
          <w:numId w:val="22"/>
        </w:numPr>
      </w:pPr>
      <w:r w:rsidRPr="0049411B">
        <w:t xml:space="preserve">Resource all live and blank ammo required for PLT Tables III-VI from </w:t>
      </w:r>
      <w:r w:rsidRPr="00356689">
        <w:rPr>
          <w:b/>
          <w:bCs/>
        </w:rPr>
        <w:t>20-</w:t>
      </w:r>
      <w:r w:rsidR="00F04494">
        <w:rPr>
          <w:b/>
          <w:bCs/>
        </w:rPr>
        <w:t>29</w:t>
      </w:r>
      <w:r w:rsidRPr="00356689">
        <w:rPr>
          <w:b/>
          <w:bCs/>
        </w:rPr>
        <w:t xml:space="preserve"> March 2023</w:t>
      </w:r>
      <w:r w:rsidRPr="0049411B">
        <w:t xml:space="preserve"> at FCCO.</w:t>
      </w:r>
    </w:p>
    <w:p w14:paraId="1065A61A" w14:textId="621921CE" w:rsidR="00B53AF6" w:rsidRPr="0049411B" w:rsidRDefault="005F4F61" w:rsidP="001D33D9">
      <w:pPr>
        <w:pStyle w:val="UMilpara"/>
        <w:numPr>
          <w:ilvl w:val="4"/>
          <w:numId w:val="22"/>
        </w:numPr>
      </w:pPr>
      <w:r>
        <w:t>Resource 50 grenade bodies to enable use of grenade fuses ISO Operation Manchu Rampage</w:t>
      </w:r>
      <w:r w:rsidR="00F04494">
        <w:t xml:space="preserve"> </w:t>
      </w:r>
      <w:r w:rsidR="00F04494" w:rsidRPr="00F04494">
        <w:rPr>
          <w:b/>
          <w:bCs/>
        </w:rPr>
        <w:t>NLT 13 March 2023</w:t>
      </w:r>
      <w:r>
        <w:t>.</w:t>
      </w:r>
    </w:p>
    <w:p w14:paraId="26A1E041" w14:textId="77777777" w:rsidR="001D33D9" w:rsidRDefault="00BC484E" w:rsidP="001D33D9">
      <w:pPr>
        <w:pStyle w:val="UMilpara"/>
        <w:numPr>
          <w:ilvl w:val="4"/>
          <w:numId w:val="22"/>
        </w:numPr>
      </w:pPr>
      <w:r w:rsidRPr="0049411B">
        <w:t xml:space="preserve">Plan, facilitate, and coordinate AHA, FASP, and FAHA locations IVO RG 153 and designated </w:t>
      </w:r>
      <w:proofErr w:type="spellStart"/>
      <w:r w:rsidRPr="0049411B">
        <w:t>TAs.</w:t>
      </w:r>
      <w:proofErr w:type="spellEnd"/>
      <w:r w:rsidRPr="0049411B">
        <w:t xml:space="preserve">  </w:t>
      </w:r>
    </w:p>
    <w:p w14:paraId="2B24E8EB" w14:textId="7C7D82F6" w:rsidR="00B7599A" w:rsidRDefault="00F16975" w:rsidP="00B7599A">
      <w:pPr>
        <w:pStyle w:val="UMilpara"/>
        <w:numPr>
          <w:ilvl w:val="4"/>
          <w:numId w:val="22"/>
        </w:numPr>
      </w:pPr>
      <w:r>
        <w:t>R</w:t>
      </w:r>
      <w:r w:rsidR="00B7599A" w:rsidRPr="0049411B">
        <w:t>e</w:t>
      </w:r>
      <w:r w:rsidR="00AC1D4D">
        <w:t>source</w:t>
      </w:r>
      <w:r w:rsidR="00B7599A" w:rsidRPr="0049411B">
        <w:t xml:space="preserve"> </w:t>
      </w:r>
      <w:r w:rsidR="00B7599A">
        <w:t>and facilitate ammo draw and transportation ISO</w:t>
      </w:r>
      <w:r w:rsidR="00B7599A" w:rsidRPr="0049411B">
        <w:t xml:space="preserve"> (1) Sapper </w:t>
      </w:r>
      <w:r w:rsidR="00B7599A">
        <w:t>platoon</w:t>
      </w:r>
      <w:r w:rsidR="00B7599A" w:rsidRPr="0049411B">
        <w:t xml:space="preserve"> (TACON) from </w:t>
      </w:r>
      <w:r w:rsidR="00B7599A" w:rsidRPr="00EB4BFB">
        <w:rPr>
          <w:b/>
          <w:bCs/>
        </w:rPr>
        <w:t>20-27 March 2023</w:t>
      </w:r>
      <w:r w:rsidR="00B7599A" w:rsidRPr="0049411B">
        <w:t xml:space="preserve"> at RG 153 during Manchu Rampage Platoon Live Fire Exercise (PLT TBL VI).   </w:t>
      </w:r>
    </w:p>
    <w:p w14:paraId="420847E7" w14:textId="77777777" w:rsidR="00D953DD" w:rsidRPr="0049411B" w:rsidRDefault="00D953DD" w:rsidP="00B7599A">
      <w:pPr>
        <w:pStyle w:val="UMilpara"/>
        <w:numPr>
          <w:ilvl w:val="4"/>
          <w:numId w:val="22"/>
        </w:numPr>
      </w:pPr>
      <w:r>
        <w:t>Plan, facilitate, coordinate with the SCAR ASP for ammunition turn ins following the completion of Operation Manchu Rampage.</w:t>
      </w:r>
    </w:p>
    <w:p w14:paraId="52BB3C2A" w14:textId="77777777" w:rsidR="001D33D9" w:rsidRPr="0049411B" w:rsidRDefault="00BC484E" w:rsidP="001D33D9">
      <w:pPr>
        <w:pStyle w:val="UMilpara"/>
        <w:numPr>
          <w:ilvl w:val="3"/>
          <w:numId w:val="22"/>
        </w:numPr>
      </w:pPr>
      <w:r w:rsidRPr="0049411B">
        <w:rPr>
          <w:b/>
          <w:bCs/>
        </w:rPr>
        <w:t>Fires</w:t>
      </w:r>
      <w:r w:rsidRPr="0049411B">
        <w:t>.</w:t>
      </w:r>
    </w:p>
    <w:p w14:paraId="73FFE987" w14:textId="77777777" w:rsidR="001D33D9" w:rsidRDefault="00BC484E" w:rsidP="001D33D9">
      <w:pPr>
        <w:pStyle w:val="UMilpara"/>
        <w:numPr>
          <w:ilvl w:val="4"/>
          <w:numId w:val="22"/>
        </w:numPr>
      </w:pPr>
      <w:r w:rsidRPr="0049411B">
        <w:t>Plan, facilitate, and execute Fire</w:t>
      </w:r>
      <w:r w:rsidR="00700B12">
        <w:t xml:space="preserve"> M</w:t>
      </w:r>
      <w:r w:rsidRPr="0049411B">
        <w:t xml:space="preserve">arker Academy </w:t>
      </w:r>
      <w:r w:rsidRPr="00443477">
        <w:rPr>
          <w:b/>
          <w:bCs/>
        </w:rPr>
        <w:t>NLT 16 February 2023</w:t>
      </w:r>
      <w:r w:rsidRPr="0049411B">
        <w:t xml:space="preserve"> to validate Fires concept during PLT TBL III (STX). </w:t>
      </w:r>
    </w:p>
    <w:p w14:paraId="3BAECAD1" w14:textId="77777777" w:rsidR="00633E2B" w:rsidRDefault="00633E2B" w:rsidP="001D33D9">
      <w:pPr>
        <w:pStyle w:val="UMilpara"/>
        <w:numPr>
          <w:ilvl w:val="4"/>
          <w:numId w:val="22"/>
        </w:numPr>
      </w:pPr>
      <w:r>
        <w:t>Plan, facilitate, and resource personnel requirements to support Fire</w:t>
      </w:r>
      <w:r w:rsidR="00700B12">
        <w:t xml:space="preserve"> M</w:t>
      </w:r>
      <w:r>
        <w:t xml:space="preserve">arker concept during Operation Manchu Rampage Platoon Table III (STX).  </w:t>
      </w:r>
    </w:p>
    <w:p w14:paraId="3BA7879F" w14:textId="77777777" w:rsidR="00443477" w:rsidRPr="0049411B" w:rsidRDefault="00443477" w:rsidP="001D33D9">
      <w:pPr>
        <w:pStyle w:val="UMilpara"/>
        <w:numPr>
          <w:ilvl w:val="4"/>
          <w:numId w:val="22"/>
        </w:numPr>
      </w:pPr>
      <w:r>
        <w:t xml:space="preserve">Plan, facilitate, and execute Fires LPD </w:t>
      </w:r>
      <w:r w:rsidRPr="00443477">
        <w:rPr>
          <w:b/>
          <w:bCs/>
        </w:rPr>
        <w:t>NLT 09 February 2023</w:t>
      </w:r>
      <w:r>
        <w:t xml:space="preserve"> IOT synchronize fires across the Battalion. </w:t>
      </w:r>
    </w:p>
    <w:p w14:paraId="250AB47B" w14:textId="04E56AF7" w:rsidR="001D33D9" w:rsidRPr="0049411B" w:rsidRDefault="00BC484E" w:rsidP="001D33D9">
      <w:pPr>
        <w:pStyle w:val="UMilpara"/>
        <w:numPr>
          <w:ilvl w:val="4"/>
          <w:numId w:val="22"/>
        </w:numPr>
      </w:pPr>
      <w:r w:rsidRPr="0049411B">
        <w:t xml:space="preserve">Support Platoon Table III-VI (Manchu Rampage) from </w:t>
      </w:r>
      <w:r w:rsidRPr="00953F16">
        <w:rPr>
          <w:b/>
          <w:bCs/>
        </w:rPr>
        <w:t>20-</w:t>
      </w:r>
      <w:r w:rsidR="00C7748D">
        <w:rPr>
          <w:b/>
          <w:bCs/>
        </w:rPr>
        <w:t>2</w:t>
      </w:r>
      <w:r w:rsidR="00C261C5">
        <w:rPr>
          <w:b/>
          <w:bCs/>
        </w:rPr>
        <w:t>9</w:t>
      </w:r>
      <w:r w:rsidRPr="00953F16">
        <w:rPr>
          <w:b/>
          <w:bCs/>
        </w:rPr>
        <w:t xml:space="preserve"> March 2023</w:t>
      </w:r>
      <w:r w:rsidRPr="0049411B">
        <w:t xml:space="preserve"> at Range 153 and designated Training Areas on Fort Carson, CO by providing BN Mortar synchronization and coordination.</w:t>
      </w:r>
    </w:p>
    <w:p w14:paraId="26BAA4BB" w14:textId="7F20511F" w:rsidR="001D33D9" w:rsidRPr="0049411B" w:rsidRDefault="00BC484E" w:rsidP="001D33D9">
      <w:pPr>
        <w:pStyle w:val="UMilpara"/>
        <w:numPr>
          <w:ilvl w:val="4"/>
          <w:numId w:val="22"/>
        </w:numPr>
      </w:pPr>
      <w:r w:rsidRPr="0049411B">
        <w:t xml:space="preserve">Register all Mortars prior to execution of LFX portion of Table VI from </w:t>
      </w:r>
      <w:r w:rsidRPr="00953F16">
        <w:rPr>
          <w:b/>
          <w:bCs/>
        </w:rPr>
        <w:t>20-27 March 2023</w:t>
      </w:r>
      <w:r w:rsidR="00C261C5">
        <w:rPr>
          <w:b/>
          <w:bCs/>
        </w:rPr>
        <w:t>.</w:t>
      </w:r>
      <w:r w:rsidRPr="0049411B">
        <w:t xml:space="preserve">  </w:t>
      </w:r>
    </w:p>
    <w:p w14:paraId="614E6FCD" w14:textId="77777777" w:rsidR="00A52BF5" w:rsidRPr="0049411B" w:rsidRDefault="00D4072E" w:rsidP="00A52BF5">
      <w:pPr>
        <w:pStyle w:val="UMilpara"/>
        <w:numPr>
          <w:ilvl w:val="3"/>
          <w:numId w:val="22"/>
        </w:numPr>
      </w:pPr>
      <w:r w:rsidRPr="0049411B">
        <w:rPr>
          <w:b/>
          <w:bCs/>
        </w:rPr>
        <w:t>S4</w:t>
      </w:r>
      <w:r w:rsidRPr="0049411B">
        <w:t xml:space="preserve">. </w:t>
      </w:r>
    </w:p>
    <w:p w14:paraId="1923EB75" w14:textId="77777777" w:rsidR="00A52BF5" w:rsidRDefault="00D4072E" w:rsidP="00A52BF5">
      <w:pPr>
        <w:pStyle w:val="UMilpara"/>
        <w:numPr>
          <w:ilvl w:val="4"/>
          <w:numId w:val="22"/>
        </w:numPr>
      </w:pPr>
      <w:r w:rsidRPr="0049411B">
        <w:t xml:space="preserve">Resource and support </w:t>
      </w:r>
      <w:r w:rsidR="00A87323">
        <w:t xml:space="preserve">Operation Manchu Rampage (PLT TBLs III-VI) </w:t>
      </w:r>
      <w:r w:rsidR="00A87323" w:rsidRPr="00C02E63">
        <w:rPr>
          <w:b/>
          <w:bCs/>
        </w:rPr>
        <w:t>20</w:t>
      </w:r>
      <w:r w:rsidRPr="00C02E63">
        <w:rPr>
          <w:b/>
          <w:bCs/>
        </w:rPr>
        <w:t>-</w:t>
      </w:r>
      <w:r w:rsidR="00A87323" w:rsidRPr="00C02E63">
        <w:rPr>
          <w:b/>
          <w:bCs/>
        </w:rPr>
        <w:t>31</w:t>
      </w:r>
      <w:r w:rsidRPr="00C02E63">
        <w:rPr>
          <w:b/>
          <w:bCs/>
        </w:rPr>
        <w:t xml:space="preserve"> March 2023</w:t>
      </w:r>
      <w:r w:rsidR="00A87323">
        <w:t>.</w:t>
      </w:r>
    </w:p>
    <w:p w14:paraId="120CB522" w14:textId="77777777" w:rsidR="00A87323" w:rsidRPr="0049411B" w:rsidRDefault="00A87323" w:rsidP="00A52BF5">
      <w:pPr>
        <w:pStyle w:val="UMilpara"/>
        <w:numPr>
          <w:ilvl w:val="4"/>
          <w:numId w:val="22"/>
        </w:numPr>
      </w:pPr>
      <w:r>
        <w:t xml:space="preserve">Resource and support Range set up from </w:t>
      </w:r>
      <w:r w:rsidRPr="00C02E63">
        <w:rPr>
          <w:b/>
          <w:bCs/>
        </w:rPr>
        <w:t>13-16 March 2023</w:t>
      </w:r>
      <w:r>
        <w:t xml:space="preserve"> at Range 153. </w:t>
      </w:r>
    </w:p>
    <w:p w14:paraId="0C8D93B9" w14:textId="77777777" w:rsidR="00E2516C" w:rsidRPr="0049411B" w:rsidRDefault="00D4072E" w:rsidP="00E2516C">
      <w:pPr>
        <w:pStyle w:val="UMilpara"/>
        <w:numPr>
          <w:ilvl w:val="4"/>
          <w:numId w:val="22"/>
        </w:numPr>
      </w:pPr>
      <w:r w:rsidRPr="0049411B">
        <w:t xml:space="preserve">Participate in </w:t>
      </w:r>
      <w:r w:rsidR="00A87323">
        <w:t xml:space="preserve">Operation Manchu Rampage </w:t>
      </w:r>
      <w:r w:rsidRPr="0049411B">
        <w:t xml:space="preserve">from </w:t>
      </w:r>
      <w:r w:rsidR="00A87323" w:rsidRPr="00C02E63">
        <w:rPr>
          <w:b/>
          <w:bCs/>
        </w:rPr>
        <w:t>20</w:t>
      </w:r>
      <w:r w:rsidRPr="00C02E63">
        <w:rPr>
          <w:b/>
          <w:bCs/>
        </w:rPr>
        <w:t>-</w:t>
      </w:r>
      <w:r w:rsidR="00A87323" w:rsidRPr="00C02E63">
        <w:rPr>
          <w:b/>
          <w:bCs/>
        </w:rPr>
        <w:t>31</w:t>
      </w:r>
      <w:r w:rsidRPr="00C02E63">
        <w:rPr>
          <w:b/>
          <w:bCs/>
        </w:rPr>
        <w:t xml:space="preserve"> March 2023</w:t>
      </w:r>
      <w:r w:rsidRPr="0049411B">
        <w:t xml:space="preserve"> at Fort Carson, CO Range </w:t>
      </w:r>
      <w:r w:rsidR="00721981" w:rsidRPr="0049411B">
        <w:t>1</w:t>
      </w:r>
      <w:r w:rsidR="00721981">
        <w:t>53,</w:t>
      </w:r>
      <w:r w:rsidR="00A87323">
        <w:t xml:space="preserve"> and designated </w:t>
      </w:r>
      <w:proofErr w:type="spellStart"/>
      <w:r w:rsidR="00A87323">
        <w:t>TAs.</w:t>
      </w:r>
      <w:proofErr w:type="spellEnd"/>
      <w:r w:rsidR="00A87323">
        <w:t xml:space="preserve"> </w:t>
      </w:r>
      <w:r w:rsidRPr="0049411B">
        <w:t xml:space="preserve"> </w:t>
      </w:r>
    </w:p>
    <w:p w14:paraId="2E68E6CA" w14:textId="77777777" w:rsidR="00E2516C" w:rsidRPr="0049411B" w:rsidRDefault="00D4072E" w:rsidP="00E2516C">
      <w:pPr>
        <w:pStyle w:val="UMilpara"/>
        <w:numPr>
          <w:ilvl w:val="4"/>
          <w:numId w:val="22"/>
        </w:numPr>
      </w:pPr>
      <w:r w:rsidRPr="0049411B">
        <w:lastRenderedPageBreak/>
        <w:t>Participate in B</w:t>
      </w:r>
      <w:r w:rsidR="00A87323">
        <w:t>N</w:t>
      </w:r>
      <w:r w:rsidRPr="0049411B">
        <w:t xml:space="preserve"> CPX II from </w:t>
      </w:r>
      <w:r w:rsidRPr="00A87323">
        <w:rPr>
          <w:b/>
          <w:bCs/>
        </w:rPr>
        <w:t>2</w:t>
      </w:r>
      <w:r w:rsidR="00A87323" w:rsidRPr="00A87323">
        <w:rPr>
          <w:b/>
          <w:bCs/>
        </w:rPr>
        <w:t>1-24</w:t>
      </w:r>
      <w:r w:rsidRPr="00A87323">
        <w:rPr>
          <w:b/>
          <w:bCs/>
        </w:rPr>
        <w:t xml:space="preserve"> </w:t>
      </w:r>
      <w:r w:rsidR="00A87323" w:rsidRPr="00A87323">
        <w:rPr>
          <w:b/>
          <w:bCs/>
        </w:rPr>
        <w:t xml:space="preserve">February </w:t>
      </w:r>
      <w:r w:rsidRPr="00A87323">
        <w:rPr>
          <w:b/>
          <w:bCs/>
        </w:rPr>
        <w:t>202</w:t>
      </w:r>
      <w:r w:rsidR="00A87323" w:rsidRPr="00A87323">
        <w:rPr>
          <w:b/>
          <w:bCs/>
        </w:rPr>
        <w:t>3</w:t>
      </w:r>
      <w:r w:rsidRPr="0049411B">
        <w:t xml:space="preserve"> at Fort Carson, CO to test B</w:t>
      </w:r>
      <w:r w:rsidR="00A87323">
        <w:t>N</w:t>
      </w:r>
      <w:r w:rsidRPr="0049411B">
        <w:t xml:space="preserve"> infrastructure. </w:t>
      </w:r>
    </w:p>
    <w:p w14:paraId="096AB146" w14:textId="108500F5" w:rsidR="00E2516C" w:rsidRDefault="00D4072E" w:rsidP="00E2516C">
      <w:pPr>
        <w:pStyle w:val="UMilpara"/>
        <w:numPr>
          <w:ilvl w:val="4"/>
          <w:numId w:val="22"/>
        </w:numPr>
      </w:pPr>
      <w:r w:rsidRPr="0049411B">
        <w:t xml:space="preserve">Submit latrine and dumpster requests to DPW </w:t>
      </w:r>
      <w:r w:rsidRPr="00384F31">
        <w:rPr>
          <w:b/>
          <w:bCs/>
        </w:rPr>
        <w:t xml:space="preserve">NLT </w:t>
      </w:r>
      <w:r w:rsidR="00D46900">
        <w:rPr>
          <w:b/>
          <w:bCs/>
        </w:rPr>
        <w:t>16</w:t>
      </w:r>
      <w:r w:rsidRPr="00384F31">
        <w:rPr>
          <w:b/>
          <w:bCs/>
        </w:rPr>
        <w:t xml:space="preserve"> </w:t>
      </w:r>
      <w:r w:rsidR="00D46900">
        <w:rPr>
          <w:b/>
          <w:bCs/>
        </w:rPr>
        <w:t>February</w:t>
      </w:r>
      <w:r w:rsidRPr="00384F31">
        <w:rPr>
          <w:b/>
          <w:bCs/>
        </w:rPr>
        <w:t xml:space="preserve"> 2023</w:t>
      </w:r>
      <w:r w:rsidRPr="0049411B">
        <w:t>.</w:t>
      </w:r>
    </w:p>
    <w:p w14:paraId="5D1F6E65" w14:textId="77777777" w:rsidR="0089736C" w:rsidRDefault="00843D51" w:rsidP="007843CA">
      <w:pPr>
        <w:pStyle w:val="UMilpara"/>
        <w:numPr>
          <w:ilvl w:val="4"/>
          <w:numId w:val="22"/>
        </w:numPr>
      </w:pPr>
      <w:r>
        <w:t>Support the</w:t>
      </w:r>
      <w:r w:rsidR="0089736C">
        <w:t xml:space="preserve"> draw </w:t>
      </w:r>
      <w:r>
        <w:t xml:space="preserve">request of </w:t>
      </w:r>
      <w:r w:rsidR="0089736C">
        <w:t>45x Tiger Stripe Uniforms from TSC and 6x mock RPG-2s</w:t>
      </w:r>
      <w:r>
        <w:t xml:space="preserve"> with HHC</w:t>
      </w:r>
      <w:r w:rsidR="0089736C">
        <w:t xml:space="preserve"> </w:t>
      </w:r>
      <w:r w:rsidR="0089736C" w:rsidRPr="00843D51">
        <w:rPr>
          <w:b/>
          <w:bCs/>
        </w:rPr>
        <w:t>NLT 31 January 2023</w:t>
      </w:r>
      <w:r w:rsidR="0089736C">
        <w:t xml:space="preserve">. POCs for this tasking is 1LT McDonald (S4 OIC) and CPT Hollis (S2 OIC). </w:t>
      </w:r>
    </w:p>
    <w:p w14:paraId="19DAF9BA" w14:textId="77777777" w:rsidR="00843D51" w:rsidRDefault="00843D51" w:rsidP="007843CA">
      <w:pPr>
        <w:pStyle w:val="UMilpara"/>
        <w:numPr>
          <w:ilvl w:val="4"/>
          <w:numId w:val="22"/>
        </w:numPr>
      </w:pPr>
      <w:r>
        <w:t>Facilitate the request and draw of C-Wire, chem lights, and Engineer tape for OPFOR lanes.</w:t>
      </w:r>
    </w:p>
    <w:p w14:paraId="00AB10AB" w14:textId="77777777" w:rsidR="00010EEE" w:rsidRDefault="00010EEE" w:rsidP="007843CA">
      <w:pPr>
        <w:pStyle w:val="UMilpara"/>
        <w:numPr>
          <w:ilvl w:val="4"/>
          <w:numId w:val="22"/>
        </w:numPr>
      </w:pPr>
      <w:r>
        <w:t xml:space="preserve">Request and resource 24ft of six in diameter PBC-Pipe for enemy vehicle mock-ups </w:t>
      </w:r>
      <w:r w:rsidRPr="00010EEE">
        <w:rPr>
          <w:b/>
          <w:bCs/>
        </w:rPr>
        <w:t>NLT 31 January 2023</w:t>
      </w:r>
      <w:r>
        <w:t>.</w:t>
      </w:r>
      <w:r w:rsidR="007843CA">
        <w:t xml:space="preserve"> POC for BOM is CPT Michel Hollis.</w:t>
      </w:r>
    </w:p>
    <w:p w14:paraId="3DAB1729" w14:textId="73EBB418" w:rsidR="007843CA" w:rsidRDefault="00BA6DB7" w:rsidP="007843CA">
      <w:pPr>
        <w:pStyle w:val="UMilpara"/>
        <w:numPr>
          <w:ilvl w:val="4"/>
          <w:numId w:val="22"/>
        </w:numPr>
      </w:pPr>
      <w:r>
        <w:t>Coordinate</w:t>
      </w:r>
      <w:r w:rsidR="007843CA">
        <w:t xml:space="preserve"> Class IV </w:t>
      </w:r>
      <w:r>
        <w:t>distribution with</w:t>
      </w:r>
      <w:r w:rsidR="007843CA">
        <w:t xml:space="preserve"> Engineer </w:t>
      </w:r>
      <w:r w:rsidR="007843CA" w:rsidRPr="007843CA">
        <w:rPr>
          <w:b/>
          <w:bCs/>
        </w:rPr>
        <w:t xml:space="preserve">NLT </w:t>
      </w:r>
      <w:r w:rsidR="00D46900">
        <w:rPr>
          <w:b/>
          <w:bCs/>
        </w:rPr>
        <w:t>16</w:t>
      </w:r>
      <w:r w:rsidR="007843CA" w:rsidRPr="007843CA">
        <w:rPr>
          <w:b/>
          <w:bCs/>
        </w:rPr>
        <w:t xml:space="preserve"> </w:t>
      </w:r>
      <w:r w:rsidR="00D46900">
        <w:rPr>
          <w:b/>
          <w:bCs/>
        </w:rPr>
        <w:t>February</w:t>
      </w:r>
      <w:r w:rsidR="007843CA" w:rsidRPr="007843CA">
        <w:rPr>
          <w:b/>
          <w:bCs/>
        </w:rPr>
        <w:t xml:space="preserve"> 2023</w:t>
      </w:r>
      <w:r w:rsidR="007843CA">
        <w:t xml:space="preserve">. </w:t>
      </w:r>
    </w:p>
    <w:p w14:paraId="67A44BB9" w14:textId="77777777" w:rsidR="00E13058" w:rsidRDefault="00E13058" w:rsidP="007843CA">
      <w:pPr>
        <w:pStyle w:val="UMilpara"/>
        <w:numPr>
          <w:ilvl w:val="4"/>
          <w:numId w:val="22"/>
        </w:numPr>
      </w:pPr>
      <w:r>
        <w:t xml:space="preserve">Plan, resource, and facilitate Class I for Engineer attachments </w:t>
      </w:r>
      <w:r>
        <w:rPr>
          <w:b/>
          <w:bCs/>
        </w:rPr>
        <w:t>NLT 31 January 2023</w:t>
      </w:r>
      <w:r>
        <w:t xml:space="preserve">. </w:t>
      </w:r>
    </w:p>
    <w:p w14:paraId="24F9D69E" w14:textId="77777777" w:rsidR="007843CA" w:rsidRDefault="00956FD9" w:rsidP="007843CA">
      <w:pPr>
        <w:pStyle w:val="UMilpara"/>
        <w:numPr>
          <w:ilvl w:val="4"/>
          <w:numId w:val="22"/>
        </w:numPr>
      </w:pPr>
      <w:r>
        <w:t xml:space="preserve">Coordinate </w:t>
      </w:r>
      <w:r w:rsidR="007843CA">
        <w:t xml:space="preserve">a HIPPO from 4BSB </w:t>
      </w:r>
      <w:r w:rsidR="007843CA" w:rsidRPr="007843CA">
        <w:rPr>
          <w:b/>
          <w:bCs/>
        </w:rPr>
        <w:t xml:space="preserve">NLT 31 January 2023 </w:t>
      </w:r>
      <w:r w:rsidR="007843CA">
        <w:t xml:space="preserve">IOT support Operation Manchu Rampage. </w:t>
      </w:r>
    </w:p>
    <w:p w14:paraId="2C8BFD0A" w14:textId="56EB868E" w:rsidR="00B522ED" w:rsidRPr="000C75BB" w:rsidRDefault="00B522ED" w:rsidP="007843CA">
      <w:pPr>
        <w:pStyle w:val="UMilpara"/>
        <w:numPr>
          <w:ilvl w:val="4"/>
          <w:numId w:val="22"/>
        </w:numPr>
        <w:rPr>
          <w:highlight w:val="yellow"/>
        </w:rPr>
      </w:pPr>
      <w:r w:rsidRPr="000C75BB">
        <w:rPr>
          <w:b/>
          <w:bCs/>
          <w:highlight w:val="yellow"/>
        </w:rPr>
        <w:t>(ADD)</w:t>
      </w:r>
      <w:r w:rsidRPr="000C75BB">
        <w:rPr>
          <w:highlight w:val="yellow"/>
        </w:rPr>
        <w:t xml:space="preserve"> </w:t>
      </w:r>
      <w:r w:rsidR="00AC1D4D">
        <w:rPr>
          <w:highlight w:val="yellow"/>
        </w:rPr>
        <w:t>Resource</w:t>
      </w:r>
      <w:r w:rsidR="000C75BB" w:rsidRPr="000C75BB">
        <w:rPr>
          <w:highlight w:val="yellow"/>
        </w:rPr>
        <w:t xml:space="preserve"> distribution of 240 rolls of C-Wire, 400 large pickets, and 90 short pickets. </w:t>
      </w:r>
    </w:p>
    <w:p w14:paraId="1FAB4025" w14:textId="77777777" w:rsidR="000D1F89" w:rsidRPr="000D1F89" w:rsidRDefault="000D1F89" w:rsidP="00E2516C">
      <w:pPr>
        <w:pStyle w:val="UMilpara"/>
        <w:numPr>
          <w:ilvl w:val="3"/>
          <w:numId w:val="22"/>
        </w:numPr>
        <w:rPr>
          <w:b/>
          <w:bCs/>
        </w:rPr>
      </w:pPr>
      <w:r w:rsidRPr="000D1F89">
        <w:rPr>
          <w:b/>
          <w:bCs/>
        </w:rPr>
        <w:t>S5.</w:t>
      </w:r>
    </w:p>
    <w:p w14:paraId="07C88FA1" w14:textId="77777777" w:rsidR="000D1F89" w:rsidRPr="000D1F89" w:rsidRDefault="000D1F89" w:rsidP="000D1F89">
      <w:pPr>
        <w:pStyle w:val="UMilpara"/>
        <w:numPr>
          <w:ilvl w:val="4"/>
          <w:numId w:val="22"/>
        </w:numPr>
      </w:pPr>
      <w:r>
        <w:t xml:space="preserve">Plan, coordinate, facilitate, and resource BDE PAO coverage </w:t>
      </w:r>
      <w:r w:rsidRPr="000D1F89">
        <w:rPr>
          <w:b/>
          <w:bCs/>
        </w:rPr>
        <w:t>NLT 06 February 2023</w:t>
      </w:r>
      <w:r>
        <w:t xml:space="preserve"> throughout Operation Manchu Rampage IOT capture all training.</w:t>
      </w:r>
    </w:p>
    <w:p w14:paraId="343AD234" w14:textId="77777777" w:rsidR="00E2516C" w:rsidRPr="0049411B" w:rsidRDefault="00D4072E" w:rsidP="00E2516C">
      <w:pPr>
        <w:pStyle w:val="UMilpara"/>
        <w:numPr>
          <w:ilvl w:val="3"/>
          <w:numId w:val="22"/>
        </w:numPr>
      </w:pPr>
      <w:r w:rsidRPr="0049411B">
        <w:rPr>
          <w:b/>
          <w:bCs/>
        </w:rPr>
        <w:t>S6</w:t>
      </w:r>
      <w:r w:rsidRPr="0049411B">
        <w:t>.</w:t>
      </w:r>
    </w:p>
    <w:p w14:paraId="4F9EF001" w14:textId="77777777" w:rsidR="002D1834" w:rsidRPr="0049411B" w:rsidRDefault="00D4072E" w:rsidP="002C4FAA">
      <w:pPr>
        <w:pStyle w:val="UMilpara"/>
        <w:numPr>
          <w:ilvl w:val="4"/>
          <w:numId w:val="22"/>
        </w:numPr>
      </w:pPr>
      <w:r w:rsidRPr="0049411B">
        <w:t>Plan</w:t>
      </w:r>
      <w:r w:rsidR="002D1834" w:rsidRPr="0049411B">
        <w:t>, facilitate,</w:t>
      </w:r>
      <w:r w:rsidRPr="0049411B">
        <w:t xml:space="preserve"> and execute </w:t>
      </w:r>
      <w:r w:rsidR="002D1834" w:rsidRPr="0049411B">
        <w:t>Battalion communications plan from</w:t>
      </w:r>
      <w:r w:rsidRPr="0049411B">
        <w:t xml:space="preserve"> </w:t>
      </w:r>
      <w:r w:rsidR="002D1834" w:rsidRPr="00C02E63">
        <w:rPr>
          <w:b/>
          <w:bCs/>
        </w:rPr>
        <w:t>20</w:t>
      </w:r>
      <w:r w:rsidRPr="00C02E63">
        <w:rPr>
          <w:b/>
          <w:bCs/>
        </w:rPr>
        <w:t>-</w:t>
      </w:r>
      <w:r w:rsidR="002D1834" w:rsidRPr="00C02E63">
        <w:rPr>
          <w:b/>
          <w:bCs/>
        </w:rPr>
        <w:t>30</w:t>
      </w:r>
      <w:r w:rsidRPr="00C02E63">
        <w:rPr>
          <w:b/>
          <w:bCs/>
        </w:rPr>
        <w:t xml:space="preserve"> March 2023</w:t>
      </w:r>
      <w:r w:rsidRPr="0049411B">
        <w:t xml:space="preserve"> at Fort Carson, CO Range </w:t>
      </w:r>
      <w:r w:rsidR="007843CA" w:rsidRPr="0049411B">
        <w:t>153,</w:t>
      </w:r>
      <w:r w:rsidRPr="0049411B">
        <w:t xml:space="preserve"> </w:t>
      </w:r>
      <w:r w:rsidR="002D1834" w:rsidRPr="0049411B">
        <w:t xml:space="preserve">and designated </w:t>
      </w:r>
      <w:proofErr w:type="spellStart"/>
      <w:r w:rsidR="002D1834" w:rsidRPr="0049411B">
        <w:t>TAs.</w:t>
      </w:r>
      <w:proofErr w:type="spellEnd"/>
    </w:p>
    <w:p w14:paraId="1F6A2B69" w14:textId="77777777" w:rsidR="002D1834" w:rsidRPr="0049411B" w:rsidRDefault="00D4072E" w:rsidP="002D1834">
      <w:pPr>
        <w:pStyle w:val="UMilpara"/>
        <w:numPr>
          <w:ilvl w:val="4"/>
          <w:numId w:val="22"/>
        </w:numPr>
      </w:pPr>
      <w:r w:rsidRPr="0049411B">
        <w:t>Plan and Execute B</w:t>
      </w:r>
      <w:r w:rsidR="001C23BE">
        <w:t>N</w:t>
      </w:r>
      <w:r w:rsidRPr="0049411B">
        <w:t xml:space="preserve"> CPX II from </w:t>
      </w:r>
      <w:r w:rsidR="001C23BE" w:rsidRPr="00A87323">
        <w:rPr>
          <w:b/>
          <w:bCs/>
        </w:rPr>
        <w:t>21-24 February 2023</w:t>
      </w:r>
      <w:r w:rsidR="001C23BE" w:rsidRPr="0049411B">
        <w:t xml:space="preserve"> </w:t>
      </w:r>
      <w:r w:rsidRPr="0049411B">
        <w:t>at Fort Carson, CO to test B</w:t>
      </w:r>
      <w:r w:rsidR="001C23BE">
        <w:t>N</w:t>
      </w:r>
      <w:r w:rsidRPr="0049411B">
        <w:t xml:space="preserve"> infrastructure. </w:t>
      </w:r>
    </w:p>
    <w:p w14:paraId="471014D7" w14:textId="77777777" w:rsidR="002D1834" w:rsidRPr="0049411B" w:rsidRDefault="00D4072E" w:rsidP="002D1834">
      <w:pPr>
        <w:pStyle w:val="UMilpara"/>
        <w:numPr>
          <w:ilvl w:val="4"/>
          <w:numId w:val="22"/>
        </w:numPr>
      </w:pPr>
      <w:r w:rsidRPr="0049411B">
        <w:t>Validate B</w:t>
      </w:r>
      <w:r w:rsidR="002D1834" w:rsidRPr="0049411B">
        <w:t>N</w:t>
      </w:r>
      <w:r w:rsidRPr="0049411B">
        <w:t xml:space="preserve"> systems and infrastructure during CPX</w:t>
      </w:r>
      <w:r w:rsidR="002D1834" w:rsidRPr="0049411B">
        <w:t xml:space="preserve"> II</w:t>
      </w:r>
      <w:r w:rsidRPr="0049411B">
        <w:t xml:space="preserve"> series in preparation for </w:t>
      </w:r>
      <w:r w:rsidR="002D1834" w:rsidRPr="0049411B">
        <w:t>Operation Manchu Rampage.</w:t>
      </w:r>
      <w:r w:rsidRPr="0049411B">
        <w:t xml:space="preserve">  </w:t>
      </w:r>
    </w:p>
    <w:p w14:paraId="4EFC50B3" w14:textId="77777777" w:rsidR="00D4072E" w:rsidRDefault="00D4072E" w:rsidP="002D1834">
      <w:pPr>
        <w:pStyle w:val="UMilpara"/>
        <w:numPr>
          <w:ilvl w:val="4"/>
          <w:numId w:val="22"/>
        </w:numPr>
      </w:pPr>
      <w:r w:rsidRPr="0049411B">
        <w:t xml:space="preserve">Submit satellite support request </w:t>
      </w:r>
      <w:r w:rsidRPr="001C23BE">
        <w:rPr>
          <w:b/>
          <w:bCs/>
        </w:rPr>
        <w:t xml:space="preserve">NLT </w:t>
      </w:r>
      <w:r w:rsidR="001C23BE">
        <w:rPr>
          <w:b/>
          <w:bCs/>
        </w:rPr>
        <w:t>31</w:t>
      </w:r>
      <w:r w:rsidRPr="001C23BE">
        <w:rPr>
          <w:b/>
          <w:bCs/>
        </w:rPr>
        <w:t xml:space="preserve"> </w:t>
      </w:r>
      <w:r w:rsidR="001C23BE">
        <w:rPr>
          <w:b/>
          <w:bCs/>
        </w:rPr>
        <w:t>January</w:t>
      </w:r>
      <w:r w:rsidRPr="001C23BE">
        <w:rPr>
          <w:b/>
          <w:bCs/>
        </w:rPr>
        <w:t xml:space="preserve"> 2023</w:t>
      </w:r>
      <w:r w:rsidRPr="0049411B">
        <w:t>.</w:t>
      </w:r>
    </w:p>
    <w:p w14:paraId="40B0BFA4" w14:textId="77777777" w:rsidR="007843CA" w:rsidRDefault="007843CA" w:rsidP="002D1834">
      <w:pPr>
        <w:pStyle w:val="UMilpara"/>
        <w:numPr>
          <w:ilvl w:val="4"/>
          <w:numId w:val="22"/>
        </w:numPr>
      </w:pPr>
      <w:r>
        <w:t xml:space="preserve">Plan, facilitate, and execute BN COMMEX </w:t>
      </w:r>
      <w:r w:rsidRPr="007843CA">
        <w:rPr>
          <w:b/>
          <w:bCs/>
        </w:rPr>
        <w:t>NLT 15 March 2023</w:t>
      </w:r>
      <w:r>
        <w:t>.</w:t>
      </w:r>
    </w:p>
    <w:p w14:paraId="57B4BD89" w14:textId="77777777" w:rsidR="007843CA" w:rsidRDefault="007843CA" w:rsidP="002D1834">
      <w:pPr>
        <w:pStyle w:val="UMilpara"/>
        <w:numPr>
          <w:ilvl w:val="4"/>
          <w:numId w:val="22"/>
        </w:numPr>
      </w:pPr>
      <w:r>
        <w:lastRenderedPageBreak/>
        <w:t xml:space="preserve">Publish JBCP Chat rooms </w:t>
      </w:r>
      <w:r w:rsidRPr="007843CA">
        <w:rPr>
          <w:b/>
          <w:bCs/>
        </w:rPr>
        <w:t>NLT 13 March 2023</w:t>
      </w:r>
      <w:r>
        <w:t xml:space="preserve"> </w:t>
      </w:r>
      <w:r w:rsidR="0042468C">
        <w:t>ISO</w:t>
      </w:r>
      <w:r>
        <w:t xml:space="preserve"> Operation Manchu Rampage. </w:t>
      </w:r>
    </w:p>
    <w:p w14:paraId="4BD80B22" w14:textId="77777777" w:rsidR="007843CA" w:rsidRDefault="007843CA" w:rsidP="002D1834">
      <w:pPr>
        <w:pStyle w:val="UMilpara"/>
        <w:numPr>
          <w:ilvl w:val="4"/>
          <w:numId w:val="22"/>
        </w:numPr>
      </w:pPr>
      <w:r>
        <w:t xml:space="preserve">Change pedestal request to support RG 153 </w:t>
      </w:r>
      <w:r w:rsidRPr="007843CA">
        <w:rPr>
          <w:b/>
          <w:bCs/>
        </w:rPr>
        <w:t>NLT 31 January 2023</w:t>
      </w:r>
      <w:r>
        <w:t xml:space="preserve">. </w:t>
      </w:r>
    </w:p>
    <w:p w14:paraId="3A2FF370" w14:textId="77777777" w:rsidR="00761AEE" w:rsidRPr="0049411B" w:rsidRDefault="00412F97" w:rsidP="002D1834">
      <w:pPr>
        <w:pStyle w:val="UMilpara"/>
        <w:numPr>
          <w:ilvl w:val="4"/>
          <w:numId w:val="22"/>
        </w:numPr>
      </w:pPr>
      <w:r>
        <w:t>Plan, coordinate, and establish BN</w:t>
      </w:r>
      <w:r w:rsidR="00761AEE">
        <w:t xml:space="preserve"> RETRANS</w:t>
      </w:r>
      <w:r>
        <w:t xml:space="preserve"> ISO Operation Manchu Rampage </w:t>
      </w:r>
      <w:r w:rsidRPr="00412F97">
        <w:rPr>
          <w:b/>
          <w:bCs/>
        </w:rPr>
        <w:t>NLT 20 M</w:t>
      </w:r>
      <w:r>
        <w:rPr>
          <w:b/>
          <w:bCs/>
        </w:rPr>
        <w:t xml:space="preserve">arch </w:t>
      </w:r>
      <w:r w:rsidRPr="00412F97">
        <w:rPr>
          <w:b/>
          <w:bCs/>
        </w:rPr>
        <w:t>2023</w:t>
      </w:r>
      <w:r>
        <w:t>.</w:t>
      </w:r>
    </w:p>
    <w:p w14:paraId="5C9AF297" w14:textId="1EAF8ACC" w:rsidR="00043379" w:rsidRDefault="00CF73D4" w:rsidP="00700B12">
      <w:pPr>
        <w:pStyle w:val="UMilpara"/>
        <w:numPr>
          <w:ilvl w:val="1"/>
          <w:numId w:val="22"/>
        </w:numPr>
      </w:pPr>
      <w:r w:rsidRPr="001B1002">
        <w:rPr>
          <w:b/>
          <w:highlight w:val="yellow"/>
          <w:u w:val="single"/>
        </w:rPr>
        <w:t>(ADD)</w:t>
      </w:r>
      <w:r w:rsidRPr="001B1002">
        <w:rPr>
          <w:b/>
        </w:rPr>
        <w:t xml:space="preserve"> </w:t>
      </w:r>
      <w:r w:rsidR="00043379" w:rsidRPr="0049411B">
        <w:rPr>
          <w:b/>
          <w:u w:val="single"/>
        </w:rPr>
        <w:t>Coordinating Instructions</w:t>
      </w:r>
      <w:r w:rsidR="00043379" w:rsidRPr="0049411B">
        <w:t>.</w:t>
      </w:r>
    </w:p>
    <w:p w14:paraId="1913E61A" w14:textId="669C91F6" w:rsidR="00D27CBC" w:rsidRDefault="001B1002" w:rsidP="00D27CBC">
      <w:pPr>
        <w:pStyle w:val="UMilpara"/>
        <w:numPr>
          <w:ilvl w:val="2"/>
          <w:numId w:val="22"/>
        </w:numPr>
      </w:pPr>
      <w:r w:rsidRPr="001B1002">
        <w:rPr>
          <w:b/>
          <w:highlight w:val="yellow"/>
          <w:u w:val="single"/>
        </w:rPr>
        <w:t>(ADD)</w:t>
      </w:r>
      <w:r w:rsidRPr="001B1002">
        <w:rPr>
          <w:b/>
        </w:rPr>
        <w:t xml:space="preserve"> </w:t>
      </w:r>
      <w:r w:rsidR="00D27CBC">
        <w:rPr>
          <w:b/>
          <w:u w:val="single"/>
        </w:rPr>
        <w:t>All Companies</w:t>
      </w:r>
      <w:r w:rsidR="00D27CBC" w:rsidRPr="00D27CBC">
        <w:t>:</w:t>
      </w:r>
    </w:p>
    <w:p w14:paraId="3F598211" w14:textId="7B8045FF" w:rsidR="00761AEE" w:rsidRDefault="00761AEE" w:rsidP="00D27CBC">
      <w:pPr>
        <w:pStyle w:val="UMilpara"/>
        <w:numPr>
          <w:ilvl w:val="3"/>
          <w:numId w:val="22"/>
        </w:numPr>
      </w:pPr>
      <w:r>
        <w:t xml:space="preserve">All </w:t>
      </w:r>
      <w:r w:rsidR="00C1201D">
        <w:t>C</w:t>
      </w:r>
      <w:r>
        <w:t xml:space="preserve">ompanies provide a ten (10) person detail ISO ammunition sorting and turn-in from </w:t>
      </w:r>
      <w:r w:rsidRPr="00923F3C">
        <w:rPr>
          <w:b/>
          <w:bCs/>
        </w:rPr>
        <w:t>03-08</w:t>
      </w:r>
      <w:r w:rsidR="00923F3C" w:rsidRPr="00923F3C">
        <w:rPr>
          <w:b/>
          <w:bCs/>
        </w:rPr>
        <w:t xml:space="preserve"> </w:t>
      </w:r>
      <w:r w:rsidRPr="00923F3C">
        <w:rPr>
          <w:b/>
          <w:bCs/>
        </w:rPr>
        <w:t>A</w:t>
      </w:r>
      <w:r w:rsidR="00923F3C" w:rsidRPr="00923F3C">
        <w:rPr>
          <w:b/>
          <w:bCs/>
        </w:rPr>
        <w:t>pril 20</w:t>
      </w:r>
      <w:r w:rsidRPr="00923F3C">
        <w:rPr>
          <w:b/>
          <w:bCs/>
        </w:rPr>
        <w:t>23</w:t>
      </w:r>
      <w:r>
        <w:t>.</w:t>
      </w:r>
    </w:p>
    <w:p w14:paraId="1C8EBC85" w14:textId="6769AF41" w:rsidR="00FA4466" w:rsidRDefault="00CD2F2E" w:rsidP="00D27CBC">
      <w:pPr>
        <w:pStyle w:val="UMilpara"/>
        <w:numPr>
          <w:ilvl w:val="3"/>
          <w:numId w:val="22"/>
        </w:numPr>
        <w:rPr>
          <w:highlight w:val="yellow"/>
        </w:rPr>
      </w:pPr>
      <w:r w:rsidRPr="00CD2F2E">
        <w:rPr>
          <w:b/>
          <w:bCs/>
          <w:highlight w:val="yellow"/>
        </w:rPr>
        <w:t xml:space="preserve">(ADD) </w:t>
      </w:r>
      <w:r w:rsidR="00C1201D">
        <w:rPr>
          <w:highlight w:val="yellow"/>
        </w:rPr>
        <w:t>All Companies</w:t>
      </w:r>
      <w:r w:rsidR="00D27CBC" w:rsidRPr="00C1201D">
        <w:rPr>
          <w:highlight w:val="yellow"/>
        </w:rPr>
        <w:t xml:space="preserve"> </w:t>
      </w:r>
      <w:r w:rsidR="00C1201D">
        <w:rPr>
          <w:highlight w:val="yellow"/>
        </w:rPr>
        <w:t xml:space="preserve">will draw MILES equipment </w:t>
      </w:r>
      <w:r w:rsidR="00C1201D" w:rsidRPr="00C1201D">
        <w:rPr>
          <w:b/>
          <w:bCs/>
          <w:highlight w:val="yellow"/>
        </w:rPr>
        <w:t>NLT 08 March 2023</w:t>
      </w:r>
      <w:r w:rsidR="00C1201D">
        <w:rPr>
          <w:b/>
          <w:bCs/>
          <w:highlight w:val="yellow"/>
        </w:rPr>
        <w:t xml:space="preserve"> </w:t>
      </w:r>
      <w:r w:rsidR="00C1201D" w:rsidRPr="00C1201D">
        <w:rPr>
          <w:highlight w:val="yellow"/>
        </w:rPr>
        <w:t>and provide vehicle transportation (JLTV/Trailer) IOT secure the equipment.</w:t>
      </w:r>
      <w:r w:rsidR="00FA4466">
        <w:rPr>
          <w:highlight w:val="yellow"/>
        </w:rPr>
        <w:t xml:space="preserve"> </w:t>
      </w:r>
    </w:p>
    <w:p w14:paraId="457AC2A6" w14:textId="5C7531A5" w:rsidR="00D27CBC" w:rsidRDefault="00CD2F2E" w:rsidP="00D27CBC">
      <w:pPr>
        <w:pStyle w:val="UMilpara"/>
        <w:numPr>
          <w:ilvl w:val="3"/>
          <w:numId w:val="22"/>
        </w:numPr>
        <w:rPr>
          <w:highlight w:val="yellow"/>
        </w:rPr>
      </w:pPr>
      <w:r w:rsidRPr="00CD2F2E">
        <w:rPr>
          <w:b/>
          <w:bCs/>
          <w:highlight w:val="yellow"/>
        </w:rPr>
        <w:t xml:space="preserve">(ADD) </w:t>
      </w:r>
      <w:r w:rsidR="00FA4466">
        <w:rPr>
          <w:highlight w:val="yellow"/>
        </w:rPr>
        <w:t>All Companies will adhere to the uniform</w:t>
      </w:r>
      <w:r>
        <w:rPr>
          <w:highlight w:val="yellow"/>
        </w:rPr>
        <w:t xml:space="preserve"> for specific training events. (Reference Annex C – Operations, Appendix 5 – Operation Manchu Rampage Uniform Standards). </w:t>
      </w:r>
    </w:p>
    <w:p w14:paraId="536AE29F" w14:textId="16FE6966" w:rsidR="001B1002" w:rsidRDefault="00CD2F2E" w:rsidP="00D27CBC">
      <w:pPr>
        <w:pStyle w:val="UMilpara"/>
        <w:numPr>
          <w:ilvl w:val="3"/>
          <w:numId w:val="22"/>
        </w:numPr>
        <w:rPr>
          <w:highlight w:val="yellow"/>
        </w:rPr>
      </w:pPr>
      <w:r w:rsidRPr="00CD2F2E">
        <w:rPr>
          <w:b/>
          <w:bCs/>
          <w:highlight w:val="yellow"/>
        </w:rPr>
        <w:t xml:space="preserve">(ADD) </w:t>
      </w:r>
      <w:r w:rsidR="001B1002">
        <w:rPr>
          <w:highlight w:val="yellow"/>
        </w:rPr>
        <w:t xml:space="preserve">All Companies must certify 3x Ammo Handlers </w:t>
      </w:r>
      <w:r w:rsidR="001B1002" w:rsidRPr="001B1002">
        <w:rPr>
          <w:b/>
          <w:bCs/>
          <w:highlight w:val="yellow"/>
        </w:rPr>
        <w:t>NLT 08 March 2023</w:t>
      </w:r>
      <w:r w:rsidR="001B1002">
        <w:rPr>
          <w:highlight w:val="yellow"/>
        </w:rPr>
        <w:t xml:space="preserve"> ISO sustainment operations though out Operation Manchu Rampage and follow training exercises. </w:t>
      </w:r>
    </w:p>
    <w:p w14:paraId="2F18C8B9" w14:textId="391E3B75" w:rsidR="00420B68" w:rsidRDefault="00CD2F2E" w:rsidP="00D27CBC">
      <w:pPr>
        <w:pStyle w:val="UMilpara"/>
        <w:numPr>
          <w:ilvl w:val="3"/>
          <w:numId w:val="22"/>
        </w:numPr>
        <w:rPr>
          <w:highlight w:val="yellow"/>
        </w:rPr>
      </w:pPr>
      <w:r w:rsidRPr="00CD2F2E">
        <w:rPr>
          <w:b/>
          <w:bCs/>
          <w:highlight w:val="yellow"/>
        </w:rPr>
        <w:t xml:space="preserve">(ADD) </w:t>
      </w:r>
      <w:r w:rsidR="00420B68">
        <w:rPr>
          <w:highlight w:val="yellow"/>
        </w:rPr>
        <w:t xml:space="preserve">All Companies must resource Camo Nets for stationary equipment during Operation Manchu Rampage IOT </w:t>
      </w:r>
      <w:r w:rsidR="003106F4">
        <w:rPr>
          <w:highlight w:val="yellow"/>
        </w:rPr>
        <w:t>conceal</w:t>
      </w:r>
      <w:r w:rsidR="00420B68">
        <w:rPr>
          <w:highlight w:val="yellow"/>
        </w:rPr>
        <w:t xml:space="preserve"> </w:t>
      </w:r>
      <w:r w:rsidR="003106F4">
        <w:rPr>
          <w:highlight w:val="yellow"/>
        </w:rPr>
        <w:t xml:space="preserve">the footprint. </w:t>
      </w:r>
    </w:p>
    <w:p w14:paraId="2B99ABC5" w14:textId="3F7D4FFA" w:rsidR="004F7427" w:rsidRPr="00CE0B92" w:rsidRDefault="00156295" w:rsidP="00D27CBC">
      <w:pPr>
        <w:pStyle w:val="UMilpara"/>
        <w:numPr>
          <w:ilvl w:val="3"/>
          <w:numId w:val="22"/>
        </w:numPr>
        <w:rPr>
          <w:b/>
          <w:bCs/>
          <w:highlight w:val="yellow"/>
        </w:rPr>
      </w:pPr>
      <w:r>
        <w:rPr>
          <w:b/>
          <w:bCs/>
          <w:highlight w:val="yellow"/>
        </w:rPr>
        <w:t xml:space="preserve">(ADD) </w:t>
      </w:r>
      <w:r w:rsidR="00CE0B92" w:rsidRPr="00CE0B92">
        <w:rPr>
          <w:b/>
          <w:bCs/>
          <w:highlight w:val="yellow"/>
        </w:rPr>
        <w:t>Deployment Guidance</w:t>
      </w:r>
      <w:r w:rsidR="007630CC">
        <w:rPr>
          <w:b/>
          <w:bCs/>
          <w:highlight w:val="yellow"/>
        </w:rPr>
        <w:t xml:space="preserve"> </w:t>
      </w:r>
      <w:r w:rsidR="007630CC" w:rsidRPr="007630CC">
        <w:rPr>
          <w:highlight w:val="yellow"/>
        </w:rPr>
        <w:t>(Reference Annex C – Operations, Appendix 3 – Deployment Planning Guidance)</w:t>
      </w:r>
      <w:r w:rsidR="00CE0B92" w:rsidRPr="007630CC">
        <w:rPr>
          <w:highlight w:val="yellow"/>
        </w:rPr>
        <w:t>:</w:t>
      </w:r>
    </w:p>
    <w:p w14:paraId="3C7356D3" w14:textId="69611FB4" w:rsidR="00827BD9" w:rsidRPr="0059511A" w:rsidRDefault="00827BD9" w:rsidP="00CE0B92">
      <w:pPr>
        <w:pStyle w:val="UMilpara"/>
        <w:numPr>
          <w:ilvl w:val="4"/>
          <w:numId w:val="22"/>
        </w:numPr>
        <w:rPr>
          <w:highlight w:val="yellow"/>
        </w:rPr>
      </w:pPr>
      <w:r w:rsidRPr="00CD2F2E">
        <w:rPr>
          <w:b/>
          <w:bCs/>
          <w:highlight w:val="yellow"/>
        </w:rPr>
        <w:t xml:space="preserve">(ADD) </w:t>
      </w:r>
      <w:r w:rsidRPr="00150AD2">
        <w:rPr>
          <w:highlight w:val="yellow"/>
        </w:rPr>
        <w:t xml:space="preserve">To mimic the combat conditions, </w:t>
      </w:r>
      <w:r w:rsidR="00E80313">
        <w:rPr>
          <w:highlight w:val="yellow"/>
        </w:rPr>
        <w:t>S</w:t>
      </w:r>
      <w:r w:rsidRPr="00150AD2">
        <w:rPr>
          <w:highlight w:val="yellow"/>
        </w:rPr>
        <w:t>oldiers are prohibited from deploying with cell phones. I</w:t>
      </w:r>
      <w:r w:rsidR="00E80313">
        <w:rPr>
          <w:highlight w:val="yellow"/>
        </w:rPr>
        <w:t>f</w:t>
      </w:r>
      <w:r w:rsidRPr="00150AD2">
        <w:rPr>
          <w:highlight w:val="yellow"/>
        </w:rPr>
        <w:t xml:space="preserve"> personal emergencies arise, </w:t>
      </w:r>
      <w:r w:rsidR="00E80313">
        <w:rPr>
          <w:highlight w:val="yellow"/>
        </w:rPr>
        <w:t>f</w:t>
      </w:r>
      <w:r w:rsidRPr="00150AD2">
        <w:rPr>
          <w:highlight w:val="yellow"/>
        </w:rPr>
        <w:t>amily members may contact the Rear Detachment directly or through the SFRG Key Caller channel. *Only CO CDR, 1SG, XO and TOP 5 are authorized cell phones</w:t>
      </w:r>
      <w:r w:rsidR="00E80313">
        <w:rPr>
          <w:highlight w:val="yellow"/>
        </w:rPr>
        <w:t>*</w:t>
      </w:r>
      <w:r w:rsidRPr="00150AD2">
        <w:rPr>
          <w:highlight w:val="yellow"/>
        </w:rPr>
        <w:t>.</w:t>
      </w:r>
      <w:r>
        <w:rPr>
          <w:b/>
          <w:bCs/>
          <w:highlight w:val="yellow"/>
        </w:rPr>
        <w:t xml:space="preserve"> </w:t>
      </w:r>
    </w:p>
    <w:p w14:paraId="74000D35" w14:textId="1D0839FC" w:rsidR="0059511A" w:rsidRPr="00156295" w:rsidRDefault="0059511A" w:rsidP="00CE0B92">
      <w:pPr>
        <w:pStyle w:val="UMilpara"/>
        <w:numPr>
          <w:ilvl w:val="4"/>
          <w:numId w:val="22"/>
        </w:numPr>
        <w:rPr>
          <w:highlight w:val="yellow"/>
        </w:rPr>
      </w:pPr>
      <w:r>
        <w:rPr>
          <w:b/>
          <w:bCs/>
          <w:highlight w:val="yellow"/>
        </w:rPr>
        <w:t xml:space="preserve">(ADD) </w:t>
      </w:r>
      <w:r w:rsidRPr="00156295">
        <w:rPr>
          <w:highlight w:val="yellow"/>
        </w:rPr>
        <w:t xml:space="preserve">Companies will maximize personnel and equipment for Manchu Rampage to properly prepare the </w:t>
      </w:r>
      <w:r w:rsidR="00156295" w:rsidRPr="00156295">
        <w:rPr>
          <w:highlight w:val="yellow"/>
        </w:rPr>
        <w:t>Battalion</w:t>
      </w:r>
      <w:r w:rsidRPr="00156295">
        <w:rPr>
          <w:highlight w:val="yellow"/>
        </w:rPr>
        <w:t xml:space="preserve"> for PTDO and NTC as well as have the necessary Soldiers and </w:t>
      </w:r>
      <w:r w:rsidR="00156295" w:rsidRPr="00156295">
        <w:rPr>
          <w:highlight w:val="yellow"/>
        </w:rPr>
        <w:t>Leaders</w:t>
      </w:r>
      <w:r w:rsidRPr="00156295">
        <w:rPr>
          <w:highlight w:val="yellow"/>
        </w:rPr>
        <w:t xml:space="preserve"> training to achieve “T” status as outlines in </w:t>
      </w:r>
      <w:r w:rsidR="00156295">
        <w:rPr>
          <w:highlight w:val="yellow"/>
        </w:rPr>
        <w:t>T&amp;E</w:t>
      </w:r>
      <w:r w:rsidR="00E80313">
        <w:rPr>
          <w:highlight w:val="yellow"/>
        </w:rPr>
        <w:t>O</w:t>
      </w:r>
      <w:r w:rsidR="00156295">
        <w:rPr>
          <w:highlight w:val="yellow"/>
        </w:rPr>
        <w:t xml:space="preserve">s for our METS at echelon. </w:t>
      </w:r>
    </w:p>
    <w:p w14:paraId="30103481" w14:textId="1BFFD437" w:rsidR="005A763B" w:rsidRPr="00B12982" w:rsidRDefault="005A763B" w:rsidP="00CE0B92">
      <w:pPr>
        <w:pStyle w:val="UMilpara"/>
        <w:numPr>
          <w:ilvl w:val="4"/>
          <w:numId w:val="22"/>
        </w:numPr>
        <w:rPr>
          <w:highlight w:val="yellow"/>
        </w:rPr>
      </w:pPr>
      <w:r>
        <w:rPr>
          <w:b/>
          <w:bCs/>
          <w:highlight w:val="yellow"/>
        </w:rPr>
        <w:t xml:space="preserve">(ADD) </w:t>
      </w:r>
      <w:r w:rsidR="00164A7F" w:rsidRPr="0009394A">
        <w:rPr>
          <w:highlight w:val="yellow"/>
        </w:rPr>
        <w:t xml:space="preserve">All </w:t>
      </w:r>
      <w:r w:rsidR="00E56BCC">
        <w:rPr>
          <w:highlight w:val="yellow"/>
        </w:rPr>
        <w:t xml:space="preserve">available Soldiers and equipment </w:t>
      </w:r>
      <w:r w:rsidR="00164A7F" w:rsidRPr="0009394A">
        <w:rPr>
          <w:highlight w:val="yellow"/>
        </w:rPr>
        <w:t>will deploy</w:t>
      </w:r>
      <w:r w:rsidR="00DE502D" w:rsidRPr="0009394A">
        <w:rPr>
          <w:highlight w:val="yellow"/>
        </w:rPr>
        <w:t xml:space="preserve"> to the field </w:t>
      </w:r>
      <w:r w:rsidR="0009394A" w:rsidRPr="0009394A">
        <w:rPr>
          <w:highlight w:val="yellow"/>
        </w:rPr>
        <w:t xml:space="preserve">on </w:t>
      </w:r>
      <w:r w:rsidR="0009394A" w:rsidRPr="00127B14">
        <w:rPr>
          <w:b/>
          <w:bCs/>
          <w:highlight w:val="yellow"/>
        </w:rPr>
        <w:t>20 March 2023</w:t>
      </w:r>
      <w:r w:rsidR="002E05EB">
        <w:rPr>
          <w:b/>
          <w:bCs/>
          <w:highlight w:val="yellow"/>
        </w:rPr>
        <w:t xml:space="preserve">. </w:t>
      </w:r>
      <w:r w:rsidR="002E05EB" w:rsidRPr="002E05EB">
        <w:rPr>
          <w:highlight w:val="yellow"/>
        </w:rPr>
        <w:t>CO CMD TMs</w:t>
      </w:r>
      <w:r w:rsidR="002E05EB">
        <w:rPr>
          <w:highlight w:val="yellow"/>
        </w:rPr>
        <w:t xml:space="preserve"> </w:t>
      </w:r>
      <w:r w:rsidR="00FE0B7B">
        <w:rPr>
          <w:highlight w:val="yellow"/>
        </w:rPr>
        <w:t xml:space="preserve">will brief their personnel who will not deploy </w:t>
      </w:r>
      <w:r w:rsidR="00771A06">
        <w:rPr>
          <w:highlight w:val="yellow"/>
        </w:rPr>
        <w:t>at the BN H</w:t>
      </w:r>
      <w:r w:rsidR="00E80313">
        <w:rPr>
          <w:highlight w:val="yellow"/>
        </w:rPr>
        <w:t xml:space="preserve">ealth </w:t>
      </w:r>
      <w:r w:rsidR="00771A06">
        <w:rPr>
          <w:highlight w:val="yellow"/>
        </w:rPr>
        <w:t>o</w:t>
      </w:r>
      <w:r w:rsidR="00E80313">
        <w:rPr>
          <w:highlight w:val="yellow"/>
        </w:rPr>
        <w:t>f the Force</w:t>
      </w:r>
      <w:r w:rsidR="00771A06">
        <w:rPr>
          <w:highlight w:val="yellow"/>
        </w:rPr>
        <w:t xml:space="preserve"> meeting on 07 March 2023. A</w:t>
      </w:r>
      <w:r w:rsidR="0009394A" w:rsidRPr="0009394A">
        <w:rPr>
          <w:highlight w:val="yellow"/>
        </w:rPr>
        <w:t xml:space="preserve">ssigned equipment </w:t>
      </w:r>
      <w:r w:rsidR="008F6362">
        <w:rPr>
          <w:highlight w:val="yellow"/>
        </w:rPr>
        <w:t>also</w:t>
      </w:r>
      <w:r w:rsidR="0009394A" w:rsidRPr="0009394A">
        <w:rPr>
          <w:highlight w:val="yellow"/>
        </w:rPr>
        <w:t xml:space="preserve"> include</w:t>
      </w:r>
      <w:r w:rsidR="00771A06">
        <w:rPr>
          <w:highlight w:val="yellow"/>
        </w:rPr>
        <w:t>s</w:t>
      </w:r>
      <w:r w:rsidR="0009394A">
        <w:rPr>
          <w:b/>
          <w:bCs/>
          <w:highlight w:val="yellow"/>
        </w:rPr>
        <w:t xml:space="preserve"> </w:t>
      </w:r>
      <w:r w:rsidR="007E5789">
        <w:rPr>
          <w:b/>
          <w:bCs/>
          <w:highlight w:val="yellow"/>
        </w:rPr>
        <w:t>Inert Javelin</w:t>
      </w:r>
      <w:r w:rsidR="008F6362">
        <w:rPr>
          <w:b/>
          <w:bCs/>
          <w:highlight w:val="yellow"/>
        </w:rPr>
        <w:t>s</w:t>
      </w:r>
      <w:r w:rsidR="007E5789">
        <w:rPr>
          <w:b/>
          <w:bCs/>
          <w:highlight w:val="yellow"/>
        </w:rPr>
        <w:t>, C</w:t>
      </w:r>
      <w:r w:rsidR="00CB4E9D">
        <w:rPr>
          <w:b/>
          <w:bCs/>
          <w:highlight w:val="yellow"/>
        </w:rPr>
        <w:t>laymores, AT-4</w:t>
      </w:r>
      <w:r w:rsidR="00127B14">
        <w:rPr>
          <w:b/>
          <w:bCs/>
          <w:highlight w:val="yellow"/>
        </w:rPr>
        <w:t>s</w:t>
      </w:r>
      <w:r w:rsidR="00CB4E9D">
        <w:rPr>
          <w:b/>
          <w:bCs/>
          <w:highlight w:val="yellow"/>
        </w:rPr>
        <w:t>,</w:t>
      </w:r>
      <w:r w:rsidR="00127B14">
        <w:rPr>
          <w:b/>
          <w:bCs/>
          <w:highlight w:val="yellow"/>
        </w:rPr>
        <w:t xml:space="preserve"> </w:t>
      </w:r>
      <w:r w:rsidR="007F1801">
        <w:rPr>
          <w:b/>
          <w:bCs/>
          <w:highlight w:val="yellow"/>
        </w:rPr>
        <w:t>SDMRs, CARL-G</w:t>
      </w:r>
      <w:r w:rsidR="00127B14">
        <w:rPr>
          <w:b/>
          <w:bCs/>
          <w:highlight w:val="yellow"/>
        </w:rPr>
        <w:t>s</w:t>
      </w:r>
      <w:r w:rsidR="007F1801">
        <w:rPr>
          <w:b/>
          <w:bCs/>
          <w:highlight w:val="yellow"/>
        </w:rPr>
        <w:t>, Soldier Borne Sensor</w:t>
      </w:r>
      <w:r w:rsidR="00127B14">
        <w:rPr>
          <w:b/>
          <w:bCs/>
          <w:highlight w:val="yellow"/>
        </w:rPr>
        <w:t>s</w:t>
      </w:r>
      <w:r w:rsidR="007F1801">
        <w:rPr>
          <w:b/>
          <w:bCs/>
          <w:highlight w:val="yellow"/>
        </w:rPr>
        <w:t xml:space="preserve"> (SBS), </w:t>
      </w:r>
      <w:r w:rsidR="00C67C99">
        <w:rPr>
          <w:b/>
          <w:bCs/>
          <w:highlight w:val="yellow"/>
        </w:rPr>
        <w:t xml:space="preserve">and </w:t>
      </w:r>
      <w:r w:rsidR="006962C8">
        <w:rPr>
          <w:b/>
          <w:bCs/>
          <w:highlight w:val="yellow"/>
        </w:rPr>
        <w:t>Laser T</w:t>
      </w:r>
      <w:r w:rsidR="00D75B37">
        <w:rPr>
          <w:b/>
          <w:bCs/>
          <w:highlight w:val="yellow"/>
        </w:rPr>
        <w:t xml:space="preserve">argeting </w:t>
      </w:r>
      <w:r w:rsidR="006962C8">
        <w:rPr>
          <w:b/>
          <w:bCs/>
          <w:highlight w:val="yellow"/>
        </w:rPr>
        <w:t>L</w:t>
      </w:r>
      <w:r w:rsidR="00F84CE3">
        <w:rPr>
          <w:b/>
          <w:bCs/>
          <w:highlight w:val="yellow"/>
        </w:rPr>
        <w:t>ocator</w:t>
      </w:r>
      <w:r w:rsidR="00386D48">
        <w:rPr>
          <w:b/>
          <w:bCs/>
          <w:highlight w:val="yellow"/>
        </w:rPr>
        <w:t xml:space="preserve"> </w:t>
      </w:r>
      <w:r w:rsidR="006962C8">
        <w:rPr>
          <w:b/>
          <w:bCs/>
          <w:highlight w:val="yellow"/>
        </w:rPr>
        <w:t>M</w:t>
      </w:r>
      <w:r w:rsidR="00D75B37">
        <w:rPr>
          <w:b/>
          <w:bCs/>
          <w:highlight w:val="yellow"/>
        </w:rPr>
        <w:t>odule</w:t>
      </w:r>
      <w:r w:rsidR="00F84CE3">
        <w:rPr>
          <w:b/>
          <w:bCs/>
          <w:highlight w:val="yellow"/>
        </w:rPr>
        <w:t xml:space="preserve"> 2</w:t>
      </w:r>
      <w:r w:rsidR="00386D48">
        <w:rPr>
          <w:b/>
          <w:bCs/>
          <w:highlight w:val="yellow"/>
        </w:rPr>
        <w:t xml:space="preserve"> </w:t>
      </w:r>
      <w:r w:rsidR="00D75B37">
        <w:rPr>
          <w:b/>
          <w:bCs/>
          <w:highlight w:val="yellow"/>
        </w:rPr>
        <w:t>(LT</w:t>
      </w:r>
      <w:r w:rsidR="00386D48">
        <w:rPr>
          <w:b/>
          <w:bCs/>
          <w:highlight w:val="yellow"/>
        </w:rPr>
        <w:t>LM)</w:t>
      </w:r>
      <w:r w:rsidR="00C67C99">
        <w:rPr>
          <w:b/>
          <w:bCs/>
          <w:highlight w:val="yellow"/>
        </w:rPr>
        <w:t>.</w:t>
      </w:r>
      <w:r w:rsidR="008F6362">
        <w:rPr>
          <w:b/>
          <w:bCs/>
          <w:highlight w:val="yellow"/>
        </w:rPr>
        <w:t xml:space="preserve"> </w:t>
      </w:r>
      <w:r w:rsidR="00127B14">
        <w:rPr>
          <w:b/>
          <w:bCs/>
          <w:highlight w:val="yellow"/>
        </w:rPr>
        <w:t xml:space="preserve"> </w:t>
      </w:r>
    </w:p>
    <w:p w14:paraId="40EBFBCD" w14:textId="77777777" w:rsidR="008F0293" w:rsidRDefault="00B12982" w:rsidP="008F0293">
      <w:pPr>
        <w:pStyle w:val="UMilpara"/>
        <w:numPr>
          <w:ilvl w:val="4"/>
          <w:numId w:val="22"/>
        </w:numPr>
        <w:rPr>
          <w:highlight w:val="yellow"/>
        </w:rPr>
      </w:pPr>
      <w:r>
        <w:rPr>
          <w:b/>
          <w:bCs/>
          <w:highlight w:val="yellow"/>
        </w:rPr>
        <w:lastRenderedPageBreak/>
        <w:t xml:space="preserve">(ADD) </w:t>
      </w:r>
      <w:r w:rsidR="00EF1AD4" w:rsidRPr="008F0293">
        <w:rPr>
          <w:highlight w:val="yellow"/>
          <w:u w:val="single"/>
        </w:rPr>
        <w:t>Field</w:t>
      </w:r>
      <w:r w:rsidR="00EF1AD4" w:rsidRPr="008F0293">
        <w:rPr>
          <w:b/>
          <w:bCs/>
          <w:highlight w:val="yellow"/>
          <w:u w:val="single"/>
        </w:rPr>
        <w:t xml:space="preserve"> </w:t>
      </w:r>
      <w:r w:rsidRPr="008F0293">
        <w:rPr>
          <w:highlight w:val="yellow"/>
          <w:u w:val="single"/>
        </w:rPr>
        <w:t xml:space="preserve">Deployment </w:t>
      </w:r>
      <w:r w:rsidR="00EF1AD4" w:rsidRPr="008F0293">
        <w:rPr>
          <w:highlight w:val="yellow"/>
          <w:u w:val="single"/>
        </w:rPr>
        <w:t>Exceptions</w:t>
      </w:r>
      <w:r>
        <w:rPr>
          <w:highlight w:val="yellow"/>
        </w:rPr>
        <w:t xml:space="preserve">: </w:t>
      </w:r>
      <w:r w:rsidR="00EF1AD4">
        <w:rPr>
          <w:highlight w:val="yellow"/>
        </w:rPr>
        <w:t xml:space="preserve">Soldiers with approved retirement, unqualified resignation, or ETS/PCS date and an approved transition leave date prior to </w:t>
      </w:r>
      <w:r w:rsidR="00EF1AD4" w:rsidRPr="0092764A">
        <w:rPr>
          <w:b/>
          <w:bCs/>
          <w:highlight w:val="yellow"/>
        </w:rPr>
        <w:t>14 April 2023</w:t>
      </w:r>
      <w:r w:rsidR="00EF1AD4">
        <w:rPr>
          <w:highlight w:val="yellow"/>
        </w:rPr>
        <w:t xml:space="preserve"> will not deploy</w:t>
      </w:r>
      <w:r w:rsidR="002A0E0C">
        <w:rPr>
          <w:highlight w:val="yellow"/>
        </w:rPr>
        <w:t xml:space="preserve"> to ensure the</w:t>
      </w:r>
      <w:r w:rsidR="00AC156B">
        <w:rPr>
          <w:highlight w:val="yellow"/>
        </w:rPr>
        <w:t xml:space="preserve">y have 10 working days to clear Fort Carson. </w:t>
      </w:r>
      <w:r w:rsidR="003E38CE">
        <w:rPr>
          <w:highlight w:val="yellow"/>
        </w:rPr>
        <w:t xml:space="preserve">All Soldiers who are transitioning and have completed </w:t>
      </w:r>
      <w:r w:rsidR="009309E5">
        <w:rPr>
          <w:highlight w:val="yellow"/>
        </w:rPr>
        <w:t>Phase 1 and 2 ph</w:t>
      </w:r>
      <w:r w:rsidR="004F7427">
        <w:rPr>
          <w:highlight w:val="yellow"/>
        </w:rPr>
        <w:t xml:space="preserve">ysicals by </w:t>
      </w:r>
      <w:r w:rsidR="004F7427" w:rsidRPr="00AB1CD3">
        <w:rPr>
          <w:b/>
          <w:bCs/>
          <w:highlight w:val="yellow"/>
        </w:rPr>
        <w:t>06 February 2023</w:t>
      </w:r>
      <w:r w:rsidR="004F7427">
        <w:rPr>
          <w:highlight w:val="yellow"/>
        </w:rPr>
        <w:t xml:space="preserve"> will not be required to train. Any transitions after </w:t>
      </w:r>
      <w:r w:rsidR="004F7427" w:rsidRPr="00AB1CD3">
        <w:rPr>
          <w:b/>
          <w:bCs/>
          <w:highlight w:val="yellow"/>
        </w:rPr>
        <w:t>27 February 2023</w:t>
      </w:r>
      <w:r w:rsidR="004F7427">
        <w:rPr>
          <w:highlight w:val="yellow"/>
        </w:rPr>
        <w:t xml:space="preserve"> must have completed Soldier for Life requirements prior to training.</w:t>
      </w:r>
    </w:p>
    <w:p w14:paraId="23247648" w14:textId="108906E4" w:rsidR="007B4A28" w:rsidRDefault="008F0293" w:rsidP="008F0293">
      <w:pPr>
        <w:pStyle w:val="UMilpara"/>
        <w:numPr>
          <w:ilvl w:val="4"/>
          <w:numId w:val="22"/>
        </w:numPr>
        <w:rPr>
          <w:highlight w:val="yellow"/>
        </w:rPr>
      </w:pPr>
      <w:r>
        <w:rPr>
          <w:b/>
          <w:bCs/>
          <w:highlight w:val="yellow"/>
        </w:rPr>
        <w:t xml:space="preserve">(ADD) </w:t>
      </w:r>
      <w:r w:rsidR="0006360F" w:rsidRPr="00E14622">
        <w:rPr>
          <w:highlight w:val="yellow"/>
        </w:rPr>
        <w:t>Commanders, consulting with supporting PA and EBH providers, will review all profiles.</w:t>
      </w:r>
      <w:r w:rsidR="0006360F">
        <w:rPr>
          <w:highlight w:val="yellow"/>
        </w:rPr>
        <w:t xml:space="preserve"> Soldiers with valid medical </w:t>
      </w:r>
      <w:r w:rsidR="00966BA1">
        <w:rPr>
          <w:highlight w:val="yellow"/>
        </w:rPr>
        <w:t xml:space="preserve">conditions limiting their ability are still available for training or tasks that do not violate the conditions </w:t>
      </w:r>
      <w:r w:rsidR="006D7588">
        <w:rPr>
          <w:highlight w:val="yellow"/>
        </w:rPr>
        <w:t>of their profile</w:t>
      </w:r>
      <w:r w:rsidR="00E14622">
        <w:rPr>
          <w:highlight w:val="yellow"/>
        </w:rPr>
        <w:t>.</w:t>
      </w:r>
      <w:r w:rsidR="007B4A28">
        <w:rPr>
          <w:highlight w:val="yellow"/>
        </w:rPr>
        <w:t>; therefore, they will deploy. Soldiers with the following medical status/conditions will not deploy</w:t>
      </w:r>
      <w:r w:rsidR="000A7C06">
        <w:rPr>
          <w:highlight w:val="yellow"/>
        </w:rPr>
        <w:t>:</w:t>
      </w:r>
    </w:p>
    <w:p w14:paraId="6939B4DB" w14:textId="36B67181" w:rsidR="007B4A28" w:rsidRDefault="007B4A28" w:rsidP="007B4A28">
      <w:pPr>
        <w:pStyle w:val="UMilpara"/>
        <w:numPr>
          <w:ilvl w:val="5"/>
          <w:numId w:val="22"/>
        </w:numPr>
        <w:rPr>
          <w:highlight w:val="yellow"/>
        </w:rPr>
      </w:pPr>
      <w:r>
        <w:rPr>
          <w:highlight w:val="yellow"/>
        </w:rPr>
        <w:t>Soldiers who are pregnant</w:t>
      </w:r>
      <w:r w:rsidR="002E1F78">
        <w:rPr>
          <w:highlight w:val="yellow"/>
        </w:rPr>
        <w:t>.</w:t>
      </w:r>
    </w:p>
    <w:p w14:paraId="7E944F37" w14:textId="102D2740" w:rsidR="00B12982" w:rsidRDefault="007B4A28" w:rsidP="007B4A28">
      <w:pPr>
        <w:pStyle w:val="UMilpara"/>
        <w:numPr>
          <w:ilvl w:val="5"/>
          <w:numId w:val="22"/>
        </w:numPr>
        <w:rPr>
          <w:highlight w:val="yellow"/>
        </w:rPr>
      </w:pPr>
      <w:r>
        <w:rPr>
          <w:highlight w:val="yellow"/>
        </w:rPr>
        <w:t xml:space="preserve">Soldiers </w:t>
      </w:r>
      <w:proofErr w:type="gramStart"/>
      <w:r>
        <w:rPr>
          <w:highlight w:val="yellow"/>
        </w:rPr>
        <w:t>entered</w:t>
      </w:r>
      <w:r w:rsidR="004F7427">
        <w:rPr>
          <w:highlight w:val="yellow"/>
        </w:rPr>
        <w:t xml:space="preserve"> </w:t>
      </w:r>
      <w:r w:rsidR="000A7C06">
        <w:rPr>
          <w:highlight w:val="yellow"/>
        </w:rPr>
        <w:t>into</w:t>
      </w:r>
      <w:proofErr w:type="gramEnd"/>
      <w:r w:rsidR="000A7C06">
        <w:rPr>
          <w:highlight w:val="yellow"/>
        </w:rPr>
        <w:t xml:space="preserve"> the IDES database as part of the MEB process</w:t>
      </w:r>
      <w:r w:rsidR="002E1F78">
        <w:rPr>
          <w:highlight w:val="yellow"/>
        </w:rPr>
        <w:t>.</w:t>
      </w:r>
    </w:p>
    <w:p w14:paraId="57697F4B" w14:textId="58102696" w:rsidR="000A7C06" w:rsidRDefault="000A7C06" w:rsidP="007B4A28">
      <w:pPr>
        <w:pStyle w:val="UMilpara"/>
        <w:numPr>
          <w:ilvl w:val="5"/>
          <w:numId w:val="22"/>
        </w:numPr>
        <w:rPr>
          <w:highlight w:val="yellow"/>
        </w:rPr>
      </w:pPr>
      <w:r>
        <w:rPr>
          <w:highlight w:val="yellow"/>
        </w:rPr>
        <w:t xml:space="preserve">Soldiers enrolled in inpatient care. </w:t>
      </w:r>
    </w:p>
    <w:p w14:paraId="22AC8B53" w14:textId="2EF5D06F" w:rsidR="000A7C06" w:rsidRDefault="000A7C06" w:rsidP="007B4A28">
      <w:pPr>
        <w:pStyle w:val="UMilpara"/>
        <w:numPr>
          <w:ilvl w:val="5"/>
          <w:numId w:val="22"/>
        </w:numPr>
        <w:rPr>
          <w:highlight w:val="yellow"/>
        </w:rPr>
      </w:pPr>
      <w:r>
        <w:rPr>
          <w:highlight w:val="yellow"/>
        </w:rPr>
        <w:t>Soldiers enrolled in IOP treatment will parti</w:t>
      </w:r>
      <w:r w:rsidR="003E48A9">
        <w:rPr>
          <w:highlight w:val="yellow"/>
        </w:rPr>
        <w:t>ci</w:t>
      </w:r>
      <w:r>
        <w:rPr>
          <w:highlight w:val="yellow"/>
        </w:rPr>
        <w:t>pate under the guidance of the 1SBCT EBH Team</w:t>
      </w:r>
      <w:r w:rsidR="002E1F78">
        <w:rPr>
          <w:highlight w:val="yellow"/>
        </w:rPr>
        <w:t xml:space="preserve"> on a case-by-case basis.</w:t>
      </w:r>
    </w:p>
    <w:p w14:paraId="55892FBE" w14:textId="44C78E9A" w:rsidR="002E1F78" w:rsidRDefault="002E1F78" w:rsidP="007B4A28">
      <w:pPr>
        <w:pStyle w:val="UMilpara"/>
        <w:numPr>
          <w:ilvl w:val="5"/>
          <w:numId w:val="22"/>
        </w:numPr>
        <w:rPr>
          <w:highlight w:val="yellow"/>
        </w:rPr>
      </w:pPr>
      <w:r>
        <w:rPr>
          <w:highlight w:val="yellow"/>
        </w:rPr>
        <w:t>Soldiers who have completed Phase 2 medical screening as part of the administrative separations process.</w:t>
      </w:r>
    </w:p>
    <w:p w14:paraId="51C12A30" w14:textId="73F97541" w:rsidR="00DE4E4F" w:rsidRDefault="00DE4E4F" w:rsidP="00DE4E4F">
      <w:pPr>
        <w:pStyle w:val="UMilpara"/>
        <w:numPr>
          <w:ilvl w:val="4"/>
          <w:numId w:val="22"/>
        </w:numPr>
        <w:rPr>
          <w:highlight w:val="yellow"/>
        </w:rPr>
      </w:pPr>
      <w:r w:rsidRPr="000B136C">
        <w:rPr>
          <w:b/>
          <w:bCs/>
          <w:highlight w:val="yellow"/>
        </w:rPr>
        <w:t>(ADD)</w:t>
      </w:r>
      <w:r>
        <w:rPr>
          <w:highlight w:val="yellow"/>
        </w:rPr>
        <w:t xml:space="preserve"> </w:t>
      </w:r>
      <w:r w:rsidR="00300775">
        <w:rPr>
          <w:highlight w:val="yellow"/>
        </w:rPr>
        <w:t>Soldiers pending Court Martials, civilian criminal proceedings, or adverse administrative actions will deploy but will be afforded adequate time to prepare for and attend any related hearings or boards.</w:t>
      </w:r>
    </w:p>
    <w:p w14:paraId="5A88C08F" w14:textId="77777777" w:rsidR="003E48A9" w:rsidRDefault="000B136C" w:rsidP="00DE4E4F">
      <w:pPr>
        <w:pStyle w:val="UMilpara"/>
        <w:numPr>
          <w:ilvl w:val="4"/>
          <w:numId w:val="22"/>
        </w:numPr>
        <w:rPr>
          <w:highlight w:val="yellow"/>
        </w:rPr>
      </w:pPr>
      <w:r>
        <w:rPr>
          <w:b/>
          <w:bCs/>
          <w:highlight w:val="yellow"/>
        </w:rPr>
        <w:t xml:space="preserve">(ADD) </w:t>
      </w:r>
      <w:r w:rsidRPr="003E48A9">
        <w:rPr>
          <w:highlight w:val="yellow"/>
        </w:rPr>
        <w:t xml:space="preserve">Soldiers considered “at </w:t>
      </w:r>
      <w:r w:rsidR="003E48A9" w:rsidRPr="003E48A9">
        <w:rPr>
          <w:highlight w:val="yellow"/>
        </w:rPr>
        <w:t>risk</w:t>
      </w:r>
      <w:r w:rsidRPr="003E48A9">
        <w:rPr>
          <w:highlight w:val="yellow"/>
        </w:rPr>
        <w:t>” for disciplinary</w:t>
      </w:r>
      <w:r w:rsidR="000D4FF5" w:rsidRPr="003E48A9">
        <w:rPr>
          <w:highlight w:val="yellow"/>
        </w:rPr>
        <w:t>, beha</w:t>
      </w:r>
      <w:r w:rsidR="00EF1992" w:rsidRPr="003E48A9">
        <w:rPr>
          <w:highlight w:val="yellow"/>
        </w:rPr>
        <w:t>vi</w:t>
      </w:r>
      <w:r w:rsidR="00B5137B" w:rsidRPr="003E48A9">
        <w:rPr>
          <w:highlight w:val="yellow"/>
        </w:rPr>
        <w:t xml:space="preserve">oral health, or family </w:t>
      </w:r>
      <w:r w:rsidR="003E48A9" w:rsidRPr="003E48A9">
        <w:rPr>
          <w:highlight w:val="yellow"/>
        </w:rPr>
        <w:t>concerns</w:t>
      </w:r>
      <w:r w:rsidR="00B5137B" w:rsidRPr="003E48A9">
        <w:rPr>
          <w:highlight w:val="yellow"/>
        </w:rPr>
        <w:t xml:space="preserve"> are typically best cared for under direct super</w:t>
      </w:r>
      <w:r w:rsidR="0016676D" w:rsidRPr="003E48A9">
        <w:rPr>
          <w:highlight w:val="yellow"/>
        </w:rPr>
        <w:t>vision in a training environment. There Soldiers will deploy unless deemed unsafe or impractical by the BN CDR. If an at-risk Soldier remains on Rear Detachment, the unit (Company) is responsible for providing an action plan to the Rear Detachment Chain of Command.</w:t>
      </w:r>
    </w:p>
    <w:p w14:paraId="64342C29" w14:textId="1CE2DC85" w:rsidR="000B136C" w:rsidRPr="00C1201D" w:rsidRDefault="003E48A9" w:rsidP="00DE4E4F">
      <w:pPr>
        <w:pStyle w:val="UMilpara"/>
        <w:numPr>
          <w:ilvl w:val="4"/>
          <w:numId w:val="22"/>
        </w:numPr>
        <w:rPr>
          <w:highlight w:val="yellow"/>
        </w:rPr>
      </w:pPr>
      <w:r>
        <w:rPr>
          <w:b/>
          <w:bCs/>
          <w:highlight w:val="yellow"/>
        </w:rPr>
        <w:t xml:space="preserve">(ADD) </w:t>
      </w:r>
      <w:r w:rsidRPr="00AB1CD3">
        <w:rPr>
          <w:highlight w:val="yellow"/>
        </w:rPr>
        <w:t xml:space="preserve">Soldiers will be present for the birth of their children. For Soldiers with spouse due dates between </w:t>
      </w:r>
      <w:r w:rsidRPr="00AB1CD3">
        <w:rPr>
          <w:b/>
          <w:bCs/>
          <w:highlight w:val="yellow"/>
        </w:rPr>
        <w:t>17-31 March 2023</w:t>
      </w:r>
      <w:r w:rsidRPr="00AB1CD3">
        <w:rPr>
          <w:highlight w:val="yellow"/>
        </w:rPr>
        <w:t xml:space="preserve">, CO CDRs will </w:t>
      </w:r>
      <w:proofErr w:type="spellStart"/>
      <w:r w:rsidRPr="00AB1CD3">
        <w:rPr>
          <w:highlight w:val="yellow"/>
        </w:rPr>
        <w:t>backbrief</w:t>
      </w:r>
      <w:proofErr w:type="spellEnd"/>
      <w:r w:rsidRPr="00AB1CD3">
        <w:rPr>
          <w:highlight w:val="yellow"/>
        </w:rPr>
        <w:t xml:space="preserve"> the BN CDR </w:t>
      </w:r>
      <w:r w:rsidRPr="00AB1CD3">
        <w:rPr>
          <w:b/>
          <w:bCs/>
          <w:highlight w:val="yellow"/>
        </w:rPr>
        <w:t>NLT 07 March 2023</w:t>
      </w:r>
      <w:r w:rsidRPr="00AB1CD3">
        <w:rPr>
          <w:highlight w:val="yellow"/>
        </w:rPr>
        <w:t xml:space="preserve"> on a course of action </w:t>
      </w:r>
      <w:r w:rsidR="009C6E20" w:rsidRPr="00AB1CD3">
        <w:rPr>
          <w:highlight w:val="yellow"/>
        </w:rPr>
        <w:t>to ensure each Soldier can be present</w:t>
      </w:r>
      <w:r w:rsidR="00AB1CD3" w:rsidRPr="00AB1CD3">
        <w:rPr>
          <w:highlight w:val="yellow"/>
        </w:rPr>
        <w:t>, if labor occurs during training. Soldiers will deploy with an appropriate evacuation plan. Parental leave will be considered on a case-by-case basis.</w:t>
      </w:r>
      <w:r w:rsidR="00AB1CD3">
        <w:rPr>
          <w:b/>
          <w:bCs/>
          <w:highlight w:val="yellow"/>
        </w:rPr>
        <w:t xml:space="preserve"> </w:t>
      </w:r>
      <w:r w:rsidR="009C6E20">
        <w:rPr>
          <w:b/>
          <w:bCs/>
          <w:highlight w:val="yellow"/>
        </w:rPr>
        <w:t xml:space="preserve"> </w:t>
      </w:r>
      <w:r w:rsidR="0016676D">
        <w:rPr>
          <w:b/>
          <w:bCs/>
          <w:highlight w:val="yellow"/>
        </w:rPr>
        <w:t xml:space="preserve"> </w:t>
      </w:r>
    </w:p>
    <w:p w14:paraId="5D5151E9" w14:textId="26C0F1F6" w:rsidR="00167D4E" w:rsidRPr="00C1201D" w:rsidRDefault="00167D4E" w:rsidP="00DE4E4F">
      <w:pPr>
        <w:pStyle w:val="UMilpara"/>
        <w:numPr>
          <w:ilvl w:val="4"/>
          <w:numId w:val="22"/>
        </w:numPr>
        <w:rPr>
          <w:highlight w:val="yellow"/>
        </w:rPr>
      </w:pPr>
      <w:r>
        <w:rPr>
          <w:b/>
          <w:bCs/>
          <w:highlight w:val="yellow"/>
        </w:rPr>
        <w:t xml:space="preserve">(ADD) </w:t>
      </w:r>
      <w:r w:rsidR="0093499E">
        <w:rPr>
          <w:highlight w:val="yellow"/>
        </w:rPr>
        <w:t>Provide AMR manifest to S</w:t>
      </w:r>
      <w:r w:rsidR="005A2F52">
        <w:rPr>
          <w:highlight w:val="yellow"/>
        </w:rPr>
        <w:t>3</w:t>
      </w:r>
      <w:r w:rsidR="0093499E">
        <w:rPr>
          <w:highlight w:val="yellow"/>
        </w:rPr>
        <w:t xml:space="preserve"> </w:t>
      </w:r>
      <w:r w:rsidR="0093499E" w:rsidRPr="00BB2923">
        <w:rPr>
          <w:b/>
          <w:highlight w:val="yellow"/>
        </w:rPr>
        <w:t>NLT</w:t>
      </w:r>
      <w:r w:rsidR="0093499E">
        <w:rPr>
          <w:highlight w:val="yellow"/>
        </w:rPr>
        <w:t xml:space="preserve"> </w:t>
      </w:r>
      <w:r w:rsidR="0093499E" w:rsidRPr="00BB2923">
        <w:rPr>
          <w:b/>
          <w:highlight w:val="yellow"/>
        </w:rPr>
        <w:t>07 March 2023</w:t>
      </w:r>
      <w:r w:rsidR="0093499E">
        <w:rPr>
          <w:highlight w:val="yellow"/>
        </w:rPr>
        <w:t>.</w:t>
      </w:r>
    </w:p>
    <w:p w14:paraId="7ECEC769" w14:textId="1E27CEC8" w:rsidR="0093499E" w:rsidRDefault="0093499E" w:rsidP="00DE4E4F">
      <w:pPr>
        <w:pStyle w:val="UMilpara"/>
        <w:numPr>
          <w:ilvl w:val="4"/>
          <w:numId w:val="22"/>
        </w:numPr>
        <w:rPr>
          <w:highlight w:val="yellow"/>
        </w:rPr>
      </w:pPr>
      <w:r>
        <w:rPr>
          <w:b/>
          <w:bCs/>
          <w:highlight w:val="yellow"/>
        </w:rPr>
        <w:t xml:space="preserve">(ADD) </w:t>
      </w:r>
      <w:r>
        <w:rPr>
          <w:highlight w:val="yellow"/>
        </w:rPr>
        <w:t>Conduct Cold Load Training in sequence listed below:</w:t>
      </w:r>
    </w:p>
    <w:p w14:paraId="14A73F0A" w14:textId="46C5C0CD" w:rsidR="0093499E" w:rsidRPr="0093499E" w:rsidRDefault="0093499E" w:rsidP="0093499E">
      <w:pPr>
        <w:pStyle w:val="UMilpara"/>
        <w:numPr>
          <w:ilvl w:val="5"/>
          <w:numId w:val="22"/>
        </w:numPr>
        <w:rPr>
          <w:highlight w:val="yellow"/>
        </w:rPr>
      </w:pPr>
      <w:r>
        <w:rPr>
          <w:b/>
          <w:bCs/>
          <w:highlight w:val="yellow"/>
        </w:rPr>
        <w:t xml:space="preserve">A CO: </w:t>
      </w:r>
      <w:r w:rsidR="00C25C15">
        <w:rPr>
          <w:b/>
          <w:bCs/>
          <w:highlight w:val="yellow"/>
        </w:rPr>
        <w:t xml:space="preserve">14 0930 </w:t>
      </w:r>
      <w:r w:rsidR="00BB2923">
        <w:rPr>
          <w:b/>
          <w:bCs/>
          <w:highlight w:val="yellow"/>
        </w:rPr>
        <w:t>March</w:t>
      </w:r>
      <w:r w:rsidR="00C25C15">
        <w:rPr>
          <w:b/>
          <w:bCs/>
          <w:highlight w:val="yellow"/>
        </w:rPr>
        <w:t xml:space="preserve"> 23 </w:t>
      </w:r>
      <w:r w:rsidR="005E4717">
        <w:rPr>
          <w:b/>
          <w:bCs/>
          <w:highlight w:val="yellow"/>
        </w:rPr>
        <w:t>in</w:t>
      </w:r>
      <w:r w:rsidR="00C25C15">
        <w:rPr>
          <w:b/>
          <w:bCs/>
          <w:highlight w:val="yellow"/>
        </w:rPr>
        <w:t xml:space="preserve"> TA Bravo</w:t>
      </w:r>
      <w:r w:rsidR="005E4717">
        <w:rPr>
          <w:b/>
          <w:bCs/>
          <w:highlight w:val="yellow"/>
        </w:rPr>
        <w:t xml:space="preserve"> </w:t>
      </w:r>
      <w:r w:rsidR="00F97679">
        <w:rPr>
          <w:b/>
          <w:bCs/>
          <w:highlight w:val="yellow"/>
        </w:rPr>
        <w:t>(13S EC 2025 8788)</w:t>
      </w:r>
    </w:p>
    <w:p w14:paraId="7057050E" w14:textId="4B39A68E" w:rsidR="0093499E" w:rsidRPr="0093499E" w:rsidRDefault="0093499E" w:rsidP="0093499E">
      <w:pPr>
        <w:pStyle w:val="UMilpara"/>
        <w:numPr>
          <w:ilvl w:val="5"/>
          <w:numId w:val="22"/>
        </w:numPr>
        <w:rPr>
          <w:highlight w:val="yellow"/>
        </w:rPr>
      </w:pPr>
      <w:r>
        <w:rPr>
          <w:b/>
          <w:bCs/>
          <w:highlight w:val="yellow"/>
        </w:rPr>
        <w:lastRenderedPageBreak/>
        <w:t>B CO:</w:t>
      </w:r>
      <w:r w:rsidR="00C25C15">
        <w:rPr>
          <w:b/>
          <w:bCs/>
          <w:highlight w:val="yellow"/>
        </w:rPr>
        <w:t xml:space="preserve"> 14 </w:t>
      </w:r>
      <w:r w:rsidR="005E4717">
        <w:rPr>
          <w:b/>
          <w:bCs/>
          <w:highlight w:val="yellow"/>
        </w:rPr>
        <w:t xml:space="preserve">1130 </w:t>
      </w:r>
      <w:r w:rsidR="00BB2923">
        <w:rPr>
          <w:b/>
          <w:bCs/>
          <w:highlight w:val="yellow"/>
        </w:rPr>
        <w:t>March</w:t>
      </w:r>
      <w:r w:rsidR="005E4717">
        <w:rPr>
          <w:b/>
          <w:bCs/>
          <w:highlight w:val="yellow"/>
        </w:rPr>
        <w:t xml:space="preserve"> 23 in TA Bravo</w:t>
      </w:r>
      <w:r w:rsidR="000B2959">
        <w:rPr>
          <w:b/>
          <w:bCs/>
          <w:highlight w:val="yellow"/>
        </w:rPr>
        <w:t xml:space="preserve"> (13S EC 2025 8788)</w:t>
      </w:r>
    </w:p>
    <w:p w14:paraId="5A98A31E" w14:textId="1915F5B0" w:rsidR="0093499E" w:rsidRPr="0093499E" w:rsidRDefault="0093499E" w:rsidP="0093499E">
      <w:pPr>
        <w:pStyle w:val="UMilpara"/>
        <w:numPr>
          <w:ilvl w:val="5"/>
          <w:numId w:val="22"/>
        </w:numPr>
        <w:rPr>
          <w:highlight w:val="yellow"/>
        </w:rPr>
      </w:pPr>
      <w:r>
        <w:rPr>
          <w:b/>
          <w:bCs/>
          <w:highlight w:val="yellow"/>
        </w:rPr>
        <w:t>C CO:</w:t>
      </w:r>
      <w:r w:rsidR="000B2959">
        <w:rPr>
          <w:b/>
          <w:bCs/>
          <w:highlight w:val="yellow"/>
        </w:rPr>
        <w:t xml:space="preserve"> 14 14</w:t>
      </w:r>
      <w:r w:rsidR="005923F1">
        <w:rPr>
          <w:b/>
          <w:bCs/>
          <w:highlight w:val="yellow"/>
        </w:rPr>
        <w:t>3</w:t>
      </w:r>
      <w:r w:rsidR="000B2959">
        <w:rPr>
          <w:b/>
          <w:bCs/>
          <w:highlight w:val="yellow"/>
        </w:rPr>
        <w:t xml:space="preserve">0 </w:t>
      </w:r>
      <w:r w:rsidR="00BB2923">
        <w:rPr>
          <w:b/>
          <w:bCs/>
          <w:highlight w:val="yellow"/>
        </w:rPr>
        <w:t>March</w:t>
      </w:r>
      <w:r w:rsidR="000B2959">
        <w:rPr>
          <w:b/>
          <w:bCs/>
          <w:highlight w:val="yellow"/>
        </w:rPr>
        <w:t xml:space="preserve"> 23 in TA Bravo (13S EC 2025 8788)</w:t>
      </w:r>
    </w:p>
    <w:p w14:paraId="49BDD4A6" w14:textId="3C91F65B" w:rsidR="0093499E" w:rsidRPr="00C1201D" w:rsidRDefault="0093499E" w:rsidP="0093499E">
      <w:pPr>
        <w:pStyle w:val="UMilpara"/>
        <w:numPr>
          <w:ilvl w:val="4"/>
          <w:numId w:val="22"/>
        </w:numPr>
        <w:rPr>
          <w:highlight w:val="yellow"/>
        </w:rPr>
      </w:pPr>
      <w:r>
        <w:rPr>
          <w:b/>
          <w:bCs/>
          <w:highlight w:val="yellow"/>
        </w:rPr>
        <w:t xml:space="preserve">(ADD) </w:t>
      </w:r>
      <w:r w:rsidR="00A65EFC">
        <w:rPr>
          <w:highlight w:val="yellow"/>
        </w:rPr>
        <w:t>Sandbag Detail:</w:t>
      </w:r>
    </w:p>
    <w:p w14:paraId="7BFBAFCA" w14:textId="77777777" w:rsidR="00373519" w:rsidRPr="00373519" w:rsidRDefault="0021464E" w:rsidP="00A65EFC">
      <w:pPr>
        <w:pStyle w:val="UMilpara"/>
        <w:numPr>
          <w:ilvl w:val="5"/>
          <w:numId w:val="22"/>
        </w:numPr>
        <w:rPr>
          <w:highlight w:val="yellow"/>
        </w:rPr>
      </w:pPr>
      <w:r>
        <w:rPr>
          <w:b/>
          <w:bCs/>
          <w:highlight w:val="yellow"/>
        </w:rPr>
        <w:t xml:space="preserve">HHC: </w:t>
      </w:r>
    </w:p>
    <w:p w14:paraId="2352CE43" w14:textId="3D41FAEB" w:rsidR="00373519" w:rsidRDefault="00373519" w:rsidP="00373519">
      <w:pPr>
        <w:pStyle w:val="UMilpara"/>
        <w:numPr>
          <w:ilvl w:val="7"/>
          <w:numId w:val="22"/>
        </w:numPr>
        <w:rPr>
          <w:highlight w:val="yellow"/>
        </w:rPr>
      </w:pPr>
      <w:r>
        <w:rPr>
          <w:highlight w:val="yellow"/>
        </w:rPr>
        <w:t>(U) Dispatch 1x LMTV</w:t>
      </w:r>
      <w:r w:rsidR="00354DA9">
        <w:rPr>
          <w:highlight w:val="yellow"/>
        </w:rPr>
        <w:t xml:space="preserve"> and staged NLT </w:t>
      </w:r>
      <w:r w:rsidR="00306AA5" w:rsidRPr="00C36BA0">
        <w:rPr>
          <w:b/>
          <w:highlight w:val="yellow"/>
        </w:rPr>
        <w:t>06-</w:t>
      </w:r>
      <w:r w:rsidR="00306AA5" w:rsidRPr="00C36BA0">
        <w:rPr>
          <w:b/>
          <w:bCs/>
          <w:highlight w:val="yellow"/>
        </w:rPr>
        <w:t>0</w:t>
      </w:r>
      <w:r w:rsidR="00C36BA0" w:rsidRPr="00C36BA0">
        <w:rPr>
          <w:b/>
          <w:bCs/>
          <w:highlight w:val="yellow"/>
        </w:rPr>
        <w:t>8</w:t>
      </w:r>
      <w:r w:rsidR="00BB2923">
        <w:rPr>
          <w:b/>
          <w:bCs/>
          <w:highlight w:val="yellow"/>
        </w:rPr>
        <w:t xml:space="preserve"> </w:t>
      </w:r>
      <w:r w:rsidR="00C36BA0" w:rsidRPr="00C36BA0">
        <w:rPr>
          <w:b/>
          <w:bCs/>
          <w:highlight w:val="yellow"/>
        </w:rPr>
        <w:t>09</w:t>
      </w:r>
      <w:r w:rsidR="00BB74D3">
        <w:rPr>
          <w:b/>
          <w:bCs/>
          <w:highlight w:val="yellow"/>
        </w:rPr>
        <w:t>3</w:t>
      </w:r>
      <w:r w:rsidR="00C36BA0" w:rsidRPr="00C36BA0">
        <w:rPr>
          <w:b/>
          <w:bCs/>
          <w:highlight w:val="yellow"/>
        </w:rPr>
        <w:t>0</w:t>
      </w:r>
      <w:r w:rsidR="00BB2923">
        <w:rPr>
          <w:b/>
          <w:bCs/>
          <w:highlight w:val="yellow"/>
        </w:rPr>
        <w:t xml:space="preserve"> March </w:t>
      </w:r>
      <w:r w:rsidR="00C36BA0" w:rsidRPr="00C36BA0">
        <w:rPr>
          <w:b/>
          <w:bCs/>
          <w:highlight w:val="yellow"/>
        </w:rPr>
        <w:t>23</w:t>
      </w:r>
      <w:r w:rsidR="00C36BA0">
        <w:rPr>
          <w:highlight w:val="yellow"/>
        </w:rPr>
        <w:t xml:space="preserve"> behind HHC’s COF</w:t>
      </w:r>
      <w:r w:rsidR="0089740E">
        <w:rPr>
          <w:highlight w:val="yellow"/>
        </w:rPr>
        <w:t>.</w:t>
      </w:r>
    </w:p>
    <w:p w14:paraId="15B48CA6" w14:textId="26AF8300" w:rsidR="0018525D" w:rsidRDefault="00E7430E" w:rsidP="00373519">
      <w:pPr>
        <w:pStyle w:val="UMilpara"/>
        <w:numPr>
          <w:ilvl w:val="7"/>
          <w:numId w:val="22"/>
        </w:numPr>
        <w:rPr>
          <w:highlight w:val="yellow"/>
        </w:rPr>
      </w:pPr>
      <w:r>
        <w:rPr>
          <w:highlight w:val="yellow"/>
        </w:rPr>
        <w:t>(U) Provide 1x Driver and 1x TC</w:t>
      </w:r>
      <w:r w:rsidR="0017533C">
        <w:rPr>
          <w:highlight w:val="yellow"/>
        </w:rPr>
        <w:t xml:space="preserve"> </w:t>
      </w:r>
      <w:r w:rsidR="00020FA1">
        <w:rPr>
          <w:highlight w:val="yellow"/>
        </w:rPr>
        <w:t xml:space="preserve">NLT </w:t>
      </w:r>
      <w:r w:rsidR="00020FA1" w:rsidRPr="00020FA1">
        <w:rPr>
          <w:b/>
          <w:bCs/>
          <w:highlight w:val="yellow"/>
        </w:rPr>
        <w:t>06-08</w:t>
      </w:r>
      <w:r w:rsidR="00BB2923">
        <w:rPr>
          <w:b/>
          <w:bCs/>
          <w:highlight w:val="yellow"/>
        </w:rPr>
        <w:t xml:space="preserve"> </w:t>
      </w:r>
      <w:r w:rsidR="00020FA1" w:rsidRPr="00020FA1">
        <w:rPr>
          <w:b/>
          <w:bCs/>
          <w:highlight w:val="yellow"/>
        </w:rPr>
        <w:t>0930</w:t>
      </w:r>
      <w:r w:rsidR="00BB2923">
        <w:rPr>
          <w:b/>
          <w:bCs/>
          <w:highlight w:val="yellow"/>
        </w:rPr>
        <w:t xml:space="preserve"> March </w:t>
      </w:r>
      <w:r w:rsidR="00020FA1" w:rsidRPr="00020FA1">
        <w:rPr>
          <w:b/>
          <w:bCs/>
          <w:highlight w:val="yellow"/>
        </w:rPr>
        <w:t>23</w:t>
      </w:r>
      <w:r w:rsidR="00020FA1">
        <w:rPr>
          <w:highlight w:val="yellow"/>
        </w:rPr>
        <w:t xml:space="preserve"> ISO range set up</w:t>
      </w:r>
      <w:r w:rsidR="0089740E">
        <w:rPr>
          <w:highlight w:val="yellow"/>
        </w:rPr>
        <w:t>.</w:t>
      </w:r>
    </w:p>
    <w:p w14:paraId="75BA5A12" w14:textId="1B38CAEB" w:rsidR="00972B93" w:rsidRDefault="00972B93" w:rsidP="00373519">
      <w:pPr>
        <w:pStyle w:val="UMilpara"/>
        <w:numPr>
          <w:ilvl w:val="7"/>
          <w:numId w:val="22"/>
        </w:numPr>
        <w:rPr>
          <w:highlight w:val="yellow"/>
        </w:rPr>
      </w:pPr>
      <w:r>
        <w:rPr>
          <w:highlight w:val="yellow"/>
        </w:rPr>
        <w:t xml:space="preserve">(U) </w:t>
      </w:r>
      <w:r w:rsidR="00A14B7C">
        <w:rPr>
          <w:highlight w:val="yellow"/>
        </w:rPr>
        <w:t xml:space="preserve">Provide 3x Details from </w:t>
      </w:r>
      <w:r w:rsidR="00A14B7C" w:rsidRPr="004774BA">
        <w:rPr>
          <w:b/>
          <w:bCs/>
          <w:highlight w:val="yellow"/>
        </w:rPr>
        <w:t>06</w:t>
      </w:r>
      <w:r w:rsidR="004774BA" w:rsidRPr="004774BA">
        <w:rPr>
          <w:b/>
          <w:bCs/>
          <w:highlight w:val="yellow"/>
        </w:rPr>
        <w:t>-08</w:t>
      </w:r>
      <w:r w:rsidR="00BB2923">
        <w:rPr>
          <w:b/>
          <w:bCs/>
          <w:highlight w:val="yellow"/>
        </w:rPr>
        <w:t xml:space="preserve"> </w:t>
      </w:r>
      <w:r w:rsidR="004774BA" w:rsidRPr="004774BA">
        <w:rPr>
          <w:b/>
          <w:bCs/>
          <w:highlight w:val="yellow"/>
        </w:rPr>
        <w:t>0930</w:t>
      </w:r>
      <w:r w:rsidR="00BB2923">
        <w:rPr>
          <w:b/>
          <w:bCs/>
          <w:highlight w:val="yellow"/>
        </w:rPr>
        <w:t xml:space="preserve"> </w:t>
      </w:r>
      <w:r w:rsidR="00E85C95">
        <w:rPr>
          <w:b/>
          <w:bCs/>
          <w:highlight w:val="yellow"/>
        </w:rPr>
        <w:t>March</w:t>
      </w:r>
      <w:r w:rsidR="00BB2923">
        <w:rPr>
          <w:b/>
          <w:bCs/>
          <w:highlight w:val="yellow"/>
        </w:rPr>
        <w:t xml:space="preserve"> </w:t>
      </w:r>
      <w:r w:rsidR="004774BA" w:rsidRPr="004774BA">
        <w:rPr>
          <w:b/>
          <w:bCs/>
          <w:highlight w:val="yellow"/>
        </w:rPr>
        <w:t>23</w:t>
      </w:r>
      <w:r w:rsidR="004774BA">
        <w:rPr>
          <w:highlight w:val="yellow"/>
        </w:rPr>
        <w:t xml:space="preserve"> for Sandbag Detail</w:t>
      </w:r>
      <w:r w:rsidR="0089740E">
        <w:rPr>
          <w:highlight w:val="yellow"/>
        </w:rPr>
        <w:t>.</w:t>
      </w:r>
    </w:p>
    <w:p w14:paraId="2ADD71B3" w14:textId="298FB069" w:rsidR="0021464E" w:rsidRPr="0021464E" w:rsidRDefault="00373519" w:rsidP="00373519">
      <w:pPr>
        <w:pStyle w:val="UMilpara"/>
        <w:numPr>
          <w:ilvl w:val="7"/>
          <w:numId w:val="22"/>
        </w:numPr>
        <w:rPr>
          <w:highlight w:val="yellow"/>
        </w:rPr>
      </w:pPr>
      <w:r>
        <w:rPr>
          <w:highlight w:val="yellow"/>
        </w:rPr>
        <w:t>(U)</w:t>
      </w:r>
      <w:r w:rsidR="0021464E">
        <w:rPr>
          <w:highlight w:val="yellow"/>
        </w:rPr>
        <w:t xml:space="preserve"> Provide 4x Details from </w:t>
      </w:r>
      <w:r w:rsidR="0021464E" w:rsidRPr="00C36BA0">
        <w:rPr>
          <w:b/>
          <w:highlight w:val="yellow"/>
        </w:rPr>
        <w:t>13-</w:t>
      </w:r>
      <w:r w:rsidR="0021464E" w:rsidRPr="00C36BA0">
        <w:rPr>
          <w:b/>
          <w:bCs/>
          <w:highlight w:val="yellow"/>
        </w:rPr>
        <w:t>16</w:t>
      </w:r>
      <w:r w:rsidR="00E85C95">
        <w:rPr>
          <w:b/>
          <w:bCs/>
          <w:highlight w:val="yellow"/>
        </w:rPr>
        <w:t xml:space="preserve"> March </w:t>
      </w:r>
      <w:r w:rsidR="0021464E" w:rsidRPr="00C36BA0">
        <w:rPr>
          <w:b/>
          <w:bCs/>
          <w:highlight w:val="yellow"/>
        </w:rPr>
        <w:t>23</w:t>
      </w:r>
      <w:r w:rsidR="0021464E">
        <w:rPr>
          <w:highlight w:val="yellow"/>
        </w:rPr>
        <w:t xml:space="preserve"> for RG 153 set up</w:t>
      </w:r>
      <w:r w:rsidR="0089740E">
        <w:rPr>
          <w:highlight w:val="yellow"/>
        </w:rPr>
        <w:t>.</w:t>
      </w:r>
    </w:p>
    <w:p w14:paraId="694FA74F" w14:textId="77777777" w:rsidR="0092011A" w:rsidRPr="0092011A" w:rsidRDefault="00A65EFC" w:rsidP="00A65EFC">
      <w:pPr>
        <w:pStyle w:val="UMilpara"/>
        <w:numPr>
          <w:ilvl w:val="5"/>
          <w:numId w:val="22"/>
        </w:numPr>
        <w:rPr>
          <w:highlight w:val="yellow"/>
        </w:rPr>
      </w:pPr>
      <w:r w:rsidRPr="544CBF17">
        <w:rPr>
          <w:b/>
          <w:bCs/>
          <w:highlight w:val="yellow"/>
        </w:rPr>
        <w:t xml:space="preserve">A CO: </w:t>
      </w:r>
    </w:p>
    <w:p w14:paraId="2BC27A24" w14:textId="716004A4" w:rsidR="00143B46" w:rsidRDefault="00143B46" w:rsidP="0092011A">
      <w:pPr>
        <w:pStyle w:val="UMilpara"/>
        <w:numPr>
          <w:ilvl w:val="0"/>
          <w:numId w:val="35"/>
        </w:numPr>
        <w:rPr>
          <w:highlight w:val="yellow"/>
        </w:rPr>
      </w:pPr>
      <w:r w:rsidRPr="544CBF17">
        <w:rPr>
          <w:highlight w:val="yellow"/>
        </w:rPr>
        <w:t xml:space="preserve">(U) Provide 3x Details from </w:t>
      </w:r>
      <w:r w:rsidRPr="544CBF17">
        <w:rPr>
          <w:b/>
          <w:bCs/>
          <w:highlight w:val="yellow"/>
        </w:rPr>
        <w:t>06-</w:t>
      </w:r>
      <w:r w:rsidRPr="004774BA">
        <w:rPr>
          <w:b/>
          <w:bCs/>
          <w:highlight w:val="yellow"/>
        </w:rPr>
        <w:t>08</w:t>
      </w:r>
      <w:r w:rsidR="00E85C95">
        <w:rPr>
          <w:b/>
          <w:bCs/>
          <w:highlight w:val="yellow"/>
        </w:rPr>
        <w:t xml:space="preserve"> </w:t>
      </w:r>
      <w:r w:rsidRPr="004774BA">
        <w:rPr>
          <w:b/>
          <w:bCs/>
          <w:highlight w:val="yellow"/>
        </w:rPr>
        <w:t>0930</w:t>
      </w:r>
      <w:r w:rsidR="00E85C95">
        <w:rPr>
          <w:b/>
          <w:bCs/>
          <w:highlight w:val="yellow"/>
        </w:rPr>
        <w:t xml:space="preserve"> March </w:t>
      </w:r>
      <w:r w:rsidRPr="004774BA">
        <w:rPr>
          <w:b/>
          <w:bCs/>
          <w:highlight w:val="yellow"/>
        </w:rPr>
        <w:t>23</w:t>
      </w:r>
      <w:r w:rsidRPr="544CBF17">
        <w:rPr>
          <w:highlight w:val="yellow"/>
        </w:rPr>
        <w:t xml:space="preserve"> for Sandbag Detail</w:t>
      </w:r>
      <w:r w:rsidR="0089740E">
        <w:rPr>
          <w:highlight w:val="yellow"/>
        </w:rPr>
        <w:t>.</w:t>
      </w:r>
    </w:p>
    <w:p w14:paraId="4062CB5A" w14:textId="5A5D84D7" w:rsidR="00020FA1" w:rsidRDefault="00020FA1" w:rsidP="0092011A">
      <w:pPr>
        <w:pStyle w:val="UMilpara"/>
        <w:numPr>
          <w:ilvl w:val="0"/>
          <w:numId w:val="35"/>
        </w:numPr>
        <w:rPr>
          <w:highlight w:val="yellow"/>
        </w:rPr>
      </w:pPr>
      <w:r>
        <w:rPr>
          <w:highlight w:val="yellow"/>
        </w:rPr>
        <w:t xml:space="preserve">(U) Provide 1x Driver and 1x TC NLT </w:t>
      </w:r>
      <w:r w:rsidRPr="00020FA1">
        <w:rPr>
          <w:b/>
          <w:bCs/>
          <w:highlight w:val="yellow"/>
        </w:rPr>
        <w:t>13-16</w:t>
      </w:r>
      <w:r w:rsidR="00E85C95">
        <w:rPr>
          <w:b/>
          <w:bCs/>
          <w:highlight w:val="yellow"/>
        </w:rPr>
        <w:t xml:space="preserve"> </w:t>
      </w:r>
      <w:r w:rsidRPr="00020FA1">
        <w:rPr>
          <w:b/>
          <w:bCs/>
          <w:highlight w:val="yellow"/>
        </w:rPr>
        <w:t>0930</w:t>
      </w:r>
      <w:r w:rsidR="00E85C95">
        <w:rPr>
          <w:b/>
          <w:bCs/>
          <w:highlight w:val="yellow"/>
        </w:rPr>
        <w:t xml:space="preserve"> March </w:t>
      </w:r>
      <w:r w:rsidRPr="00020FA1">
        <w:rPr>
          <w:b/>
          <w:bCs/>
          <w:highlight w:val="yellow"/>
        </w:rPr>
        <w:t>23</w:t>
      </w:r>
      <w:r>
        <w:rPr>
          <w:highlight w:val="yellow"/>
        </w:rPr>
        <w:t xml:space="preserve"> ISO range set up</w:t>
      </w:r>
      <w:r w:rsidR="0089740E">
        <w:rPr>
          <w:highlight w:val="yellow"/>
        </w:rPr>
        <w:t>.</w:t>
      </w:r>
    </w:p>
    <w:p w14:paraId="110324CD" w14:textId="40002530" w:rsidR="00B85617" w:rsidRDefault="0092011A" w:rsidP="0092011A">
      <w:pPr>
        <w:pStyle w:val="UMilpara"/>
        <w:numPr>
          <w:ilvl w:val="0"/>
          <w:numId w:val="35"/>
        </w:numPr>
        <w:rPr>
          <w:highlight w:val="yellow"/>
        </w:rPr>
      </w:pPr>
      <w:r>
        <w:rPr>
          <w:highlight w:val="yellow"/>
        </w:rPr>
        <w:t>(U)</w:t>
      </w:r>
      <w:r w:rsidR="00A65EFC">
        <w:rPr>
          <w:highlight w:val="yellow"/>
        </w:rPr>
        <w:t xml:space="preserve"> </w:t>
      </w:r>
      <w:r w:rsidR="000639F9">
        <w:rPr>
          <w:highlight w:val="yellow"/>
        </w:rPr>
        <w:t xml:space="preserve">Dispatch 1x LMTV </w:t>
      </w:r>
      <w:r w:rsidR="00FB5E51">
        <w:rPr>
          <w:highlight w:val="yellow"/>
        </w:rPr>
        <w:t>and stage</w:t>
      </w:r>
      <w:r w:rsidR="00F77D8A">
        <w:rPr>
          <w:highlight w:val="yellow"/>
        </w:rPr>
        <w:t>d</w:t>
      </w:r>
      <w:r w:rsidR="00FB5E51">
        <w:rPr>
          <w:highlight w:val="yellow"/>
        </w:rPr>
        <w:t xml:space="preserve"> </w:t>
      </w:r>
      <w:r w:rsidR="000639F9">
        <w:rPr>
          <w:highlight w:val="yellow"/>
        </w:rPr>
        <w:t xml:space="preserve">NLT </w:t>
      </w:r>
      <w:r w:rsidR="00FB5E51" w:rsidRPr="00FB5E51">
        <w:rPr>
          <w:b/>
          <w:bCs/>
          <w:highlight w:val="yellow"/>
        </w:rPr>
        <w:t>13-16</w:t>
      </w:r>
      <w:r w:rsidR="00E85C95">
        <w:rPr>
          <w:b/>
          <w:bCs/>
          <w:highlight w:val="yellow"/>
        </w:rPr>
        <w:t xml:space="preserve"> </w:t>
      </w:r>
      <w:r w:rsidR="00FB5E51" w:rsidRPr="00FB5E51">
        <w:rPr>
          <w:b/>
          <w:bCs/>
          <w:highlight w:val="yellow"/>
        </w:rPr>
        <w:t>0930</w:t>
      </w:r>
      <w:r w:rsidR="00E85C95">
        <w:rPr>
          <w:b/>
          <w:bCs/>
          <w:highlight w:val="yellow"/>
        </w:rPr>
        <w:t xml:space="preserve"> March </w:t>
      </w:r>
      <w:r w:rsidR="00FB5E51" w:rsidRPr="00FB5E51">
        <w:rPr>
          <w:b/>
          <w:bCs/>
          <w:highlight w:val="yellow"/>
        </w:rPr>
        <w:t>23</w:t>
      </w:r>
      <w:r w:rsidR="00FB5E51">
        <w:rPr>
          <w:highlight w:val="yellow"/>
        </w:rPr>
        <w:t xml:space="preserve"> behind HHC’s COF</w:t>
      </w:r>
      <w:r w:rsidR="0089740E">
        <w:rPr>
          <w:highlight w:val="yellow"/>
        </w:rPr>
        <w:t>.</w:t>
      </w:r>
    </w:p>
    <w:p w14:paraId="579630C9" w14:textId="6E492A78" w:rsidR="0092011A" w:rsidRDefault="0092011A" w:rsidP="0092011A">
      <w:pPr>
        <w:pStyle w:val="UMilpara"/>
        <w:numPr>
          <w:ilvl w:val="0"/>
          <w:numId w:val="35"/>
        </w:numPr>
        <w:rPr>
          <w:highlight w:val="yellow"/>
        </w:rPr>
      </w:pPr>
      <w:r>
        <w:rPr>
          <w:highlight w:val="yellow"/>
        </w:rPr>
        <w:t xml:space="preserve">(U) Provide 2x Details from </w:t>
      </w:r>
      <w:r w:rsidRPr="0092011A">
        <w:rPr>
          <w:b/>
          <w:bCs/>
          <w:highlight w:val="yellow"/>
        </w:rPr>
        <w:t>13-16</w:t>
      </w:r>
      <w:r w:rsidR="00E85C95">
        <w:rPr>
          <w:b/>
          <w:bCs/>
          <w:highlight w:val="yellow"/>
        </w:rPr>
        <w:t xml:space="preserve"> </w:t>
      </w:r>
      <w:r w:rsidRPr="0092011A">
        <w:rPr>
          <w:b/>
          <w:bCs/>
          <w:highlight w:val="yellow"/>
        </w:rPr>
        <w:t>0930</w:t>
      </w:r>
      <w:r w:rsidR="00E85C95">
        <w:rPr>
          <w:b/>
          <w:bCs/>
          <w:highlight w:val="yellow"/>
        </w:rPr>
        <w:t xml:space="preserve"> March </w:t>
      </w:r>
      <w:r w:rsidRPr="0092011A">
        <w:rPr>
          <w:b/>
          <w:bCs/>
          <w:highlight w:val="yellow"/>
        </w:rPr>
        <w:t>23</w:t>
      </w:r>
      <w:r>
        <w:rPr>
          <w:highlight w:val="yellow"/>
        </w:rPr>
        <w:t xml:space="preserve"> for RG 153 set up</w:t>
      </w:r>
      <w:r w:rsidR="0089740E">
        <w:rPr>
          <w:highlight w:val="yellow"/>
        </w:rPr>
        <w:t>.</w:t>
      </w:r>
    </w:p>
    <w:p w14:paraId="5EC983A2" w14:textId="77777777" w:rsidR="00C36BA0" w:rsidRDefault="00B85617" w:rsidP="00A65EFC">
      <w:pPr>
        <w:pStyle w:val="UMilpara"/>
        <w:numPr>
          <w:ilvl w:val="5"/>
          <w:numId w:val="22"/>
        </w:numPr>
        <w:rPr>
          <w:highlight w:val="yellow"/>
        </w:rPr>
      </w:pPr>
      <w:r w:rsidRPr="544CBF17">
        <w:rPr>
          <w:b/>
          <w:bCs/>
          <w:highlight w:val="yellow"/>
        </w:rPr>
        <w:t>B CO:</w:t>
      </w:r>
      <w:r w:rsidRPr="544CBF17">
        <w:rPr>
          <w:highlight w:val="yellow"/>
        </w:rPr>
        <w:t xml:space="preserve"> </w:t>
      </w:r>
    </w:p>
    <w:p w14:paraId="4111783B" w14:textId="755BE0F7" w:rsidR="00143B46" w:rsidRDefault="00143B46" w:rsidP="00C36BA0">
      <w:pPr>
        <w:pStyle w:val="UMilpara"/>
        <w:numPr>
          <w:ilvl w:val="7"/>
          <w:numId w:val="22"/>
        </w:numPr>
        <w:rPr>
          <w:highlight w:val="yellow"/>
        </w:rPr>
      </w:pPr>
      <w:r w:rsidRPr="544CBF17">
        <w:rPr>
          <w:highlight w:val="yellow"/>
        </w:rPr>
        <w:t xml:space="preserve">(U) Provide 3x Details from </w:t>
      </w:r>
      <w:r w:rsidRPr="544CBF17">
        <w:rPr>
          <w:b/>
          <w:bCs/>
          <w:highlight w:val="yellow"/>
        </w:rPr>
        <w:t>06-</w:t>
      </w:r>
      <w:r w:rsidRPr="004774BA">
        <w:rPr>
          <w:b/>
          <w:bCs/>
          <w:highlight w:val="yellow"/>
        </w:rPr>
        <w:t>08</w:t>
      </w:r>
      <w:r w:rsidR="00E85C95">
        <w:rPr>
          <w:b/>
          <w:bCs/>
          <w:highlight w:val="yellow"/>
        </w:rPr>
        <w:t xml:space="preserve"> </w:t>
      </w:r>
      <w:r w:rsidRPr="004774BA">
        <w:rPr>
          <w:b/>
          <w:bCs/>
          <w:highlight w:val="yellow"/>
        </w:rPr>
        <w:t>0930</w:t>
      </w:r>
      <w:r w:rsidR="00E85C95">
        <w:rPr>
          <w:b/>
          <w:bCs/>
          <w:highlight w:val="yellow"/>
        </w:rPr>
        <w:t xml:space="preserve"> March </w:t>
      </w:r>
      <w:r w:rsidRPr="004774BA">
        <w:rPr>
          <w:b/>
          <w:bCs/>
          <w:highlight w:val="yellow"/>
        </w:rPr>
        <w:t>23</w:t>
      </w:r>
      <w:r w:rsidRPr="544CBF17">
        <w:rPr>
          <w:highlight w:val="yellow"/>
        </w:rPr>
        <w:t xml:space="preserve"> for Sandbag Detail</w:t>
      </w:r>
      <w:r w:rsidR="0089740E">
        <w:rPr>
          <w:highlight w:val="yellow"/>
        </w:rPr>
        <w:t>.</w:t>
      </w:r>
    </w:p>
    <w:p w14:paraId="73080529" w14:textId="03982136" w:rsidR="00020FA1" w:rsidRPr="00020FA1" w:rsidRDefault="00020FA1" w:rsidP="00020FA1">
      <w:pPr>
        <w:pStyle w:val="UMilpara"/>
        <w:numPr>
          <w:ilvl w:val="7"/>
          <w:numId w:val="22"/>
        </w:numPr>
        <w:rPr>
          <w:highlight w:val="yellow"/>
        </w:rPr>
      </w:pPr>
      <w:r>
        <w:rPr>
          <w:highlight w:val="yellow"/>
        </w:rPr>
        <w:t xml:space="preserve">(U) Provide 1x Driver and 1x TC NLT </w:t>
      </w:r>
      <w:r w:rsidRPr="00020FA1">
        <w:rPr>
          <w:b/>
          <w:bCs/>
          <w:highlight w:val="yellow"/>
        </w:rPr>
        <w:t>06-08</w:t>
      </w:r>
      <w:r w:rsidR="00E85C95">
        <w:rPr>
          <w:b/>
          <w:bCs/>
          <w:highlight w:val="yellow"/>
        </w:rPr>
        <w:t xml:space="preserve"> </w:t>
      </w:r>
      <w:r w:rsidRPr="00020FA1">
        <w:rPr>
          <w:b/>
          <w:bCs/>
          <w:highlight w:val="yellow"/>
        </w:rPr>
        <w:t>0930</w:t>
      </w:r>
      <w:r w:rsidR="00E85C95">
        <w:rPr>
          <w:b/>
          <w:bCs/>
          <w:highlight w:val="yellow"/>
        </w:rPr>
        <w:t xml:space="preserve"> March </w:t>
      </w:r>
      <w:r w:rsidRPr="00020FA1">
        <w:rPr>
          <w:b/>
          <w:bCs/>
          <w:highlight w:val="yellow"/>
        </w:rPr>
        <w:t>23</w:t>
      </w:r>
      <w:r>
        <w:rPr>
          <w:highlight w:val="yellow"/>
        </w:rPr>
        <w:t xml:space="preserve"> ISO range set up</w:t>
      </w:r>
      <w:r w:rsidR="0089740E">
        <w:rPr>
          <w:highlight w:val="yellow"/>
        </w:rPr>
        <w:t>.</w:t>
      </w:r>
    </w:p>
    <w:p w14:paraId="350A8BD7" w14:textId="442AC143" w:rsidR="00C36BA0" w:rsidRDefault="00C36BA0" w:rsidP="00C36BA0">
      <w:pPr>
        <w:pStyle w:val="UMilpara"/>
        <w:numPr>
          <w:ilvl w:val="7"/>
          <w:numId w:val="22"/>
        </w:numPr>
        <w:rPr>
          <w:highlight w:val="yellow"/>
        </w:rPr>
      </w:pPr>
      <w:r>
        <w:rPr>
          <w:highlight w:val="yellow"/>
        </w:rPr>
        <w:t xml:space="preserve">(U) Dispatch 1x LMTV and staged NLT </w:t>
      </w:r>
      <w:r w:rsidRPr="00C36BA0">
        <w:rPr>
          <w:b/>
          <w:bCs/>
          <w:highlight w:val="yellow"/>
        </w:rPr>
        <w:t>06-08</w:t>
      </w:r>
      <w:r w:rsidR="00E85C95">
        <w:rPr>
          <w:b/>
          <w:bCs/>
          <w:highlight w:val="yellow"/>
        </w:rPr>
        <w:t xml:space="preserve"> </w:t>
      </w:r>
      <w:r w:rsidRPr="00C36BA0">
        <w:rPr>
          <w:b/>
          <w:bCs/>
          <w:highlight w:val="yellow"/>
        </w:rPr>
        <w:t>09</w:t>
      </w:r>
      <w:r w:rsidR="00BB74D3">
        <w:rPr>
          <w:b/>
          <w:bCs/>
          <w:highlight w:val="yellow"/>
        </w:rPr>
        <w:t>3</w:t>
      </w:r>
      <w:r w:rsidRPr="00C36BA0">
        <w:rPr>
          <w:b/>
          <w:bCs/>
          <w:highlight w:val="yellow"/>
        </w:rPr>
        <w:t>0</w:t>
      </w:r>
      <w:r w:rsidR="00E85C95">
        <w:rPr>
          <w:b/>
          <w:bCs/>
          <w:highlight w:val="yellow"/>
        </w:rPr>
        <w:t xml:space="preserve"> March </w:t>
      </w:r>
      <w:r w:rsidRPr="00C36BA0">
        <w:rPr>
          <w:b/>
          <w:bCs/>
          <w:highlight w:val="yellow"/>
        </w:rPr>
        <w:t>23</w:t>
      </w:r>
      <w:r>
        <w:rPr>
          <w:highlight w:val="yellow"/>
        </w:rPr>
        <w:t xml:space="preserve"> behind HHC’s COF</w:t>
      </w:r>
      <w:r w:rsidR="0089740E">
        <w:rPr>
          <w:highlight w:val="yellow"/>
        </w:rPr>
        <w:t>.</w:t>
      </w:r>
    </w:p>
    <w:p w14:paraId="090F3F13" w14:textId="338BAB5C" w:rsidR="00A65EFC" w:rsidRPr="00C1201D" w:rsidRDefault="00C36BA0" w:rsidP="00C36BA0">
      <w:pPr>
        <w:pStyle w:val="UMilpara"/>
        <w:numPr>
          <w:ilvl w:val="7"/>
          <w:numId w:val="22"/>
        </w:numPr>
        <w:rPr>
          <w:highlight w:val="yellow"/>
        </w:rPr>
      </w:pPr>
      <w:r>
        <w:rPr>
          <w:highlight w:val="yellow"/>
        </w:rPr>
        <w:t xml:space="preserve">(U) </w:t>
      </w:r>
      <w:r w:rsidR="00656200">
        <w:rPr>
          <w:highlight w:val="yellow"/>
        </w:rPr>
        <w:t xml:space="preserve">Provide </w:t>
      </w:r>
      <w:r w:rsidR="0063299B">
        <w:rPr>
          <w:highlight w:val="yellow"/>
        </w:rPr>
        <w:t xml:space="preserve">4x Details </w:t>
      </w:r>
      <w:r w:rsidR="009C1CF9">
        <w:rPr>
          <w:highlight w:val="yellow"/>
        </w:rPr>
        <w:t xml:space="preserve">from </w:t>
      </w:r>
      <w:r w:rsidR="009C1CF9" w:rsidRPr="007B23A8">
        <w:rPr>
          <w:b/>
          <w:bCs/>
          <w:highlight w:val="yellow"/>
        </w:rPr>
        <w:t>13-16</w:t>
      </w:r>
      <w:r w:rsidR="00E85C95">
        <w:rPr>
          <w:b/>
          <w:bCs/>
          <w:highlight w:val="yellow"/>
        </w:rPr>
        <w:t xml:space="preserve"> </w:t>
      </w:r>
      <w:r w:rsidR="00413005">
        <w:rPr>
          <w:b/>
          <w:bCs/>
          <w:highlight w:val="yellow"/>
        </w:rPr>
        <w:t>0930</w:t>
      </w:r>
      <w:r w:rsidR="00E85C95">
        <w:rPr>
          <w:b/>
          <w:bCs/>
          <w:highlight w:val="yellow"/>
        </w:rPr>
        <w:t xml:space="preserve"> March </w:t>
      </w:r>
      <w:r w:rsidR="009C1CF9" w:rsidRPr="007B23A8">
        <w:rPr>
          <w:b/>
          <w:bCs/>
          <w:highlight w:val="yellow"/>
        </w:rPr>
        <w:t>23</w:t>
      </w:r>
      <w:r w:rsidR="009C1CF9">
        <w:rPr>
          <w:highlight w:val="yellow"/>
        </w:rPr>
        <w:t xml:space="preserve"> </w:t>
      </w:r>
      <w:r w:rsidR="007B23A8">
        <w:rPr>
          <w:highlight w:val="yellow"/>
        </w:rPr>
        <w:t>for RG 153 set up</w:t>
      </w:r>
      <w:r w:rsidR="0089740E">
        <w:rPr>
          <w:highlight w:val="yellow"/>
        </w:rPr>
        <w:t>.</w:t>
      </w:r>
    </w:p>
    <w:p w14:paraId="5B89B9F7" w14:textId="77777777" w:rsidR="0092011A" w:rsidRDefault="007B23A8" w:rsidP="00A65EFC">
      <w:pPr>
        <w:pStyle w:val="UMilpara"/>
        <w:numPr>
          <w:ilvl w:val="5"/>
          <w:numId w:val="22"/>
        </w:numPr>
        <w:rPr>
          <w:highlight w:val="yellow"/>
        </w:rPr>
      </w:pPr>
      <w:r w:rsidRPr="544CBF17">
        <w:rPr>
          <w:b/>
          <w:bCs/>
          <w:highlight w:val="yellow"/>
        </w:rPr>
        <w:lastRenderedPageBreak/>
        <w:t>C CO:</w:t>
      </w:r>
      <w:r w:rsidRPr="544CBF17">
        <w:rPr>
          <w:highlight w:val="yellow"/>
        </w:rPr>
        <w:t xml:space="preserve"> </w:t>
      </w:r>
    </w:p>
    <w:p w14:paraId="013ABB79" w14:textId="75D91D35" w:rsidR="00143B46" w:rsidRDefault="00143B46" w:rsidP="0092011A">
      <w:pPr>
        <w:pStyle w:val="UMilpara"/>
        <w:numPr>
          <w:ilvl w:val="7"/>
          <w:numId w:val="22"/>
        </w:numPr>
        <w:rPr>
          <w:highlight w:val="yellow"/>
        </w:rPr>
      </w:pPr>
      <w:r w:rsidRPr="544CBF17">
        <w:rPr>
          <w:highlight w:val="yellow"/>
        </w:rPr>
        <w:t xml:space="preserve">(U) Provide 3x Details from </w:t>
      </w:r>
      <w:r w:rsidRPr="544CBF17">
        <w:rPr>
          <w:b/>
          <w:bCs/>
          <w:highlight w:val="yellow"/>
        </w:rPr>
        <w:t>06-</w:t>
      </w:r>
      <w:r w:rsidRPr="004774BA">
        <w:rPr>
          <w:b/>
          <w:bCs/>
          <w:highlight w:val="yellow"/>
        </w:rPr>
        <w:t>08</w:t>
      </w:r>
      <w:r w:rsidR="00E85C95">
        <w:rPr>
          <w:b/>
          <w:bCs/>
          <w:highlight w:val="yellow"/>
        </w:rPr>
        <w:t xml:space="preserve"> </w:t>
      </w:r>
      <w:r w:rsidRPr="004774BA">
        <w:rPr>
          <w:b/>
          <w:bCs/>
          <w:highlight w:val="yellow"/>
        </w:rPr>
        <w:t>0930</w:t>
      </w:r>
      <w:r w:rsidR="00E85C95">
        <w:rPr>
          <w:b/>
          <w:bCs/>
          <w:highlight w:val="yellow"/>
        </w:rPr>
        <w:t xml:space="preserve"> March </w:t>
      </w:r>
      <w:r w:rsidRPr="004774BA">
        <w:rPr>
          <w:b/>
          <w:bCs/>
          <w:highlight w:val="yellow"/>
        </w:rPr>
        <w:t>23</w:t>
      </w:r>
      <w:r w:rsidRPr="544CBF17">
        <w:rPr>
          <w:highlight w:val="yellow"/>
        </w:rPr>
        <w:t xml:space="preserve"> for Sandbag Detail</w:t>
      </w:r>
      <w:r w:rsidR="0089740E">
        <w:rPr>
          <w:highlight w:val="yellow"/>
        </w:rPr>
        <w:t>.</w:t>
      </w:r>
    </w:p>
    <w:p w14:paraId="1EC84E41" w14:textId="19C3CED2" w:rsidR="007B23A8" w:rsidRPr="00C1201D" w:rsidRDefault="0092011A" w:rsidP="0092011A">
      <w:pPr>
        <w:pStyle w:val="UMilpara"/>
        <w:numPr>
          <w:ilvl w:val="7"/>
          <w:numId w:val="22"/>
        </w:numPr>
        <w:rPr>
          <w:highlight w:val="yellow"/>
        </w:rPr>
      </w:pPr>
      <w:r>
        <w:rPr>
          <w:highlight w:val="yellow"/>
        </w:rPr>
        <w:t xml:space="preserve">(U) </w:t>
      </w:r>
      <w:r w:rsidR="007B23A8">
        <w:rPr>
          <w:highlight w:val="yellow"/>
        </w:rPr>
        <w:t xml:space="preserve">Provide </w:t>
      </w:r>
      <w:r w:rsidR="0021464E">
        <w:rPr>
          <w:highlight w:val="yellow"/>
        </w:rPr>
        <w:t xml:space="preserve">3x Details from </w:t>
      </w:r>
      <w:r w:rsidR="0021464E" w:rsidRPr="00C36BA0">
        <w:rPr>
          <w:b/>
          <w:highlight w:val="yellow"/>
        </w:rPr>
        <w:t>13-</w:t>
      </w:r>
      <w:r w:rsidR="0021464E" w:rsidRPr="00C36BA0">
        <w:rPr>
          <w:b/>
          <w:bCs/>
          <w:highlight w:val="yellow"/>
        </w:rPr>
        <w:t>16</w:t>
      </w:r>
      <w:r w:rsidR="00E85C95">
        <w:rPr>
          <w:b/>
          <w:bCs/>
          <w:highlight w:val="yellow"/>
        </w:rPr>
        <w:t xml:space="preserve"> </w:t>
      </w:r>
      <w:r w:rsidR="00413005" w:rsidRPr="00C36BA0">
        <w:rPr>
          <w:b/>
          <w:bCs/>
          <w:highlight w:val="yellow"/>
        </w:rPr>
        <w:t>0930</w:t>
      </w:r>
      <w:r w:rsidR="00E85C95">
        <w:rPr>
          <w:b/>
          <w:bCs/>
          <w:highlight w:val="yellow"/>
        </w:rPr>
        <w:t xml:space="preserve"> March </w:t>
      </w:r>
      <w:r w:rsidR="0021464E" w:rsidRPr="00C36BA0">
        <w:rPr>
          <w:b/>
          <w:bCs/>
          <w:highlight w:val="yellow"/>
        </w:rPr>
        <w:t>23</w:t>
      </w:r>
      <w:r w:rsidR="0021464E">
        <w:rPr>
          <w:highlight w:val="yellow"/>
        </w:rPr>
        <w:t xml:space="preserve"> for RG 153 set up</w:t>
      </w:r>
      <w:r w:rsidR="0089740E">
        <w:rPr>
          <w:highlight w:val="yellow"/>
        </w:rPr>
        <w:t>.</w:t>
      </w:r>
    </w:p>
    <w:p w14:paraId="129AE273" w14:textId="3F760D62" w:rsidR="00981A97" w:rsidRDefault="00981A97" w:rsidP="0092011A">
      <w:pPr>
        <w:pStyle w:val="UMilpara"/>
        <w:numPr>
          <w:ilvl w:val="7"/>
          <w:numId w:val="22"/>
        </w:numPr>
        <w:rPr>
          <w:highlight w:val="yellow"/>
        </w:rPr>
      </w:pPr>
      <w:r>
        <w:rPr>
          <w:highlight w:val="yellow"/>
        </w:rPr>
        <w:t xml:space="preserve">(U) Dispatch 1x LMTV and staged NLT </w:t>
      </w:r>
      <w:r w:rsidRPr="00FB5E51">
        <w:rPr>
          <w:b/>
          <w:bCs/>
          <w:highlight w:val="yellow"/>
        </w:rPr>
        <w:t>13-16</w:t>
      </w:r>
      <w:r w:rsidR="00E85C95">
        <w:rPr>
          <w:b/>
          <w:bCs/>
          <w:highlight w:val="yellow"/>
        </w:rPr>
        <w:t xml:space="preserve"> </w:t>
      </w:r>
      <w:r w:rsidRPr="00FB5E51">
        <w:rPr>
          <w:b/>
          <w:bCs/>
          <w:highlight w:val="yellow"/>
        </w:rPr>
        <w:t>0930</w:t>
      </w:r>
      <w:r w:rsidR="00E85C95">
        <w:rPr>
          <w:b/>
          <w:bCs/>
          <w:highlight w:val="yellow"/>
        </w:rPr>
        <w:t xml:space="preserve"> March </w:t>
      </w:r>
      <w:r w:rsidRPr="00FB5E51">
        <w:rPr>
          <w:b/>
          <w:bCs/>
          <w:highlight w:val="yellow"/>
        </w:rPr>
        <w:t>23</w:t>
      </w:r>
      <w:r>
        <w:rPr>
          <w:highlight w:val="yellow"/>
        </w:rPr>
        <w:t xml:space="preserve"> behind HHC’s COF</w:t>
      </w:r>
      <w:r w:rsidR="0089740E">
        <w:rPr>
          <w:highlight w:val="yellow"/>
        </w:rPr>
        <w:t>.</w:t>
      </w:r>
    </w:p>
    <w:p w14:paraId="50882FFA" w14:textId="0C380B5E" w:rsidR="00020FA1" w:rsidRDefault="00020FA1" w:rsidP="00020FA1">
      <w:pPr>
        <w:pStyle w:val="UMilpara"/>
        <w:numPr>
          <w:ilvl w:val="0"/>
          <w:numId w:val="37"/>
        </w:numPr>
        <w:rPr>
          <w:highlight w:val="yellow"/>
        </w:rPr>
      </w:pPr>
      <w:r>
        <w:rPr>
          <w:highlight w:val="yellow"/>
        </w:rPr>
        <w:t xml:space="preserve">(U) Provide 1x Driver and 1x TC NLT </w:t>
      </w:r>
      <w:r w:rsidRPr="00020FA1">
        <w:rPr>
          <w:b/>
          <w:bCs/>
          <w:highlight w:val="yellow"/>
        </w:rPr>
        <w:t>13-16</w:t>
      </w:r>
      <w:r w:rsidR="00E85C95">
        <w:rPr>
          <w:b/>
          <w:bCs/>
          <w:highlight w:val="yellow"/>
        </w:rPr>
        <w:t xml:space="preserve"> </w:t>
      </w:r>
      <w:r w:rsidRPr="00020FA1">
        <w:rPr>
          <w:b/>
          <w:bCs/>
          <w:highlight w:val="yellow"/>
        </w:rPr>
        <w:t>0930</w:t>
      </w:r>
      <w:r w:rsidR="00E85C95">
        <w:rPr>
          <w:b/>
          <w:bCs/>
          <w:highlight w:val="yellow"/>
        </w:rPr>
        <w:t xml:space="preserve"> March </w:t>
      </w:r>
      <w:r w:rsidRPr="00020FA1">
        <w:rPr>
          <w:b/>
          <w:bCs/>
          <w:highlight w:val="yellow"/>
        </w:rPr>
        <w:t>23</w:t>
      </w:r>
      <w:r>
        <w:rPr>
          <w:highlight w:val="yellow"/>
        </w:rPr>
        <w:t xml:space="preserve"> ISO range set up</w:t>
      </w:r>
      <w:r w:rsidR="0089740E">
        <w:rPr>
          <w:highlight w:val="yellow"/>
        </w:rPr>
        <w:t>.</w:t>
      </w:r>
    </w:p>
    <w:p w14:paraId="2A53284A" w14:textId="13A5586C" w:rsidR="00020FA1" w:rsidRDefault="00020FA1" w:rsidP="00020FA1">
      <w:pPr>
        <w:pStyle w:val="UMilpara"/>
        <w:numPr>
          <w:ilvl w:val="0"/>
          <w:numId w:val="0"/>
        </w:numPr>
        <w:rPr>
          <w:highlight w:val="yellow"/>
        </w:rPr>
      </w:pPr>
    </w:p>
    <w:p w14:paraId="16025499" w14:textId="77777777" w:rsidR="00981A97" w:rsidRDefault="00413005" w:rsidP="00A65EFC">
      <w:pPr>
        <w:pStyle w:val="UMilpara"/>
        <w:numPr>
          <w:ilvl w:val="5"/>
          <w:numId w:val="22"/>
        </w:numPr>
        <w:rPr>
          <w:highlight w:val="yellow"/>
        </w:rPr>
      </w:pPr>
      <w:r w:rsidRPr="00E67861">
        <w:rPr>
          <w:b/>
          <w:highlight w:val="yellow"/>
        </w:rPr>
        <w:t>G FSC</w:t>
      </w:r>
      <w:r w:rsidRPr="544CBF17">
        <w:rPr>
          <w:highlight w:val="yellow"/>
        </w:rPr>
        <w:t xml:space="preserve">: </w:t>
      </w:r>
    </w:p>
    <w:p w14:paraId="3DAE8BB3" w14:textId="247EC8C0" w:rsidR="00143B46" w:rsidRDefault="00143B46" w:rsidP="00981A97">
      <w:pPr>
        <w:pStyle w:val="UMilpara"/>
        <w:numPr>
          <w:ilvl w:val="7"/>
          <w:numId w:val="22"/>
        </w:numPr>
        <w:rPr>
          <w:highlight w:val="yellow"/>
        </w:rPr>
      </w:pPr>
      <w:r w:rsidRPr="544CBF17">
        <w:rPr>
          <w:highlight w:val="yellow"/>
        </w:rPr>
        <w:t xml:space="preserve">Provide 2x Details from </w:t>
      </w:r>
      <w:r w:rsidRPr="544CBF17">
        <w:rPr>
          <w:b/>
          <w:bCs/>
          <w:highlight w:val="yellow"/>
        </w:rPr>
        <w:t>06-</w:t>
      </w:r>
      <w:r w:rsidRPr="004774BA">
        <w:rPr>
          <w:b/>
          <w:bCs/>
          <w:highlight w:val="yellow"/>
        </w:rPr>
        <w:t>08</w:t>
      </w:r>
      <w:r w:rsidR="00E85C95">
        <w:rPr>
          <w:b/>
          <w:bCs/>
          <w:highlight w:val="yellow"/>
        </w:rPr>
        <w:t xml:space="preserve"> </w:t>
      </w:r>
      <w:r w:rsidRPr="004774BA">
        <w:rPr>
          <w:b/>
          <w:bCs/>
          <w:highlight w:val="yellow"/>
        </w:rPr>
        <w:t>0930</w:t>
      </w:r>
      <w:r w:rsidR="00E85C95">
        <w:rPr>
          <w:b/>
          <w:bCs/>
          <w:highlight w:val="yellow"/>
        </w:rPr>
        <w:t xml:space="preserve"> March </w:t>
      </w:r>
      <w:r w:rsidRPr="004774BA">
        <w:rPr>
          <w:b/>
          <w:bCs/>
          <w:highlight w:val="yellow"/>
        </w:rPr>
        <w:t>23</w:t>
      </w:r>
      <w:r w:rsidRPr="544CBF17">
        <w:rPr>
          <w:highlight w:val="yellow"/>
        </w:rPr>
        <w:t xml:space="preserve"> for Sandbag Detail</w:t>
      </w:r>
      <w:r w:rsidR="0089740E">
        <w:rPr>
          <w:highlight w:val="yellow"/>
        </w:rPr>
        <w:t>.</w:t>
      </w:r>
    </w:p>
    <w:p w14:paraId="66AA4655" w14:textId="3CD5F153" w:rsidR="00143B46" w:rsidRDefault="00143B46" w:rsidP="00981A97">
      <w:pPr>
        <w:pStyle w:val="UMilpara"/>
        <w:numPr>
          <w:ilvl w:val="7"/>
          <w:numId w:val="22"/>
        </w:numPr>
        <w:rPr>
          <w:highlight w:val="yellow"/>
        </w:rPr>
      </w:pPr>
      <w:r w:rsidRPr="544CBF17">
        <w:rPr>
          <w:highlight w:val="yellow"/>
        </w:rPr>
        <w:t xml:space="preserve">Provide 1x CROP </w:t>
      </w:r>
      <w:r w:rsidR="00EA4D05">
        <w:rPr>
          <w:highlight w:val="yellow"/>
        </w:rPr>
        <w:t xml:space="preserve">NLT </w:t>
      </w:r>
      <w:r w:rsidR="00EA4D05" w:rsidRPr="00EA4D05">
        <w:rPr>
          <w:b/>
          <w:bCs/>
          <w:highlight w:val="yellow"/>
        </w:rPr>
        <w:t>06</w:t>
      </w:r>
      <w:r w:rsidR="00E85C95">
        <w:rPr>
          <w:b/>
          <w:bCs/>
          <w:highlight w:val="yellow"/>
        </w:rPr>
        <w:t xml:space="preserve"> </w:t>
      </w:r>
      <w:r w:rsidR="00EA4D05" w:rsidRPr="00EA4D05">
        <w:rPr>
          <w:b/>
          <w:bCs/>
          <w:highlight w:val="yellow"/>
        </w:rPr>
        <w:t>1000</w:t>
      </w:r>
      <w:r w:rsidR="00E85C95">
        <w:rPr>
          <w:b/>
          <w:bCs/>
          <w:highlight w:val="yellow"/>
        </w:rPr>
        <w:t xml:space="preserve"> March </w:t>
      </w:r>
      <w:r w:rsidR="00EA4D05" w:rsidRPr="00EA4D05">
        <w:rPr>
          <w:b/>
          <w:bCs/>
          <w:highlight w:val="yellow"/>
        </w:rPr>
        <w:t>23</w:t>
      </w:r>
      <w:r w:rsidR="00EA4D05">
        <w:rPr>
          <w:highlight w:val="yellow"/>
        </w:rPr>
        <w:t xml:space="preserve"> at </w:t>
      </w:r>
      <w:r w:rsidRPr="544CBF17">
        <w:rPr>
          <w:highlight w:val="yellow"/>
        </w:rPr>
        <w:t xml:space="preserve">RG 153 </w:t>
      </w:r>
      <w:r w:rsidR="00EA4D05">
        <w:rPr>
          <w:highlight w:val="yellow"/>
        </w:rPr>
        <w:t xml:space="preserve">ISO range </w:t>
      </w:r>
      <w:r w:rsidRPr="544CBF17">
        <w:rPr>
          <w:highlight w:val="yellow"/>
        </w:rPr>
        <w:t>set up</w:t>
      </w:r>
      <w:r w:rsidR="0089740E">
        <w:rPr>
          <w:highlight w:val="yellow"/>
        </w:rPr>
        <w:t>.</w:t>
      </w:r>
    </w:p>
    <w:p w14:paraId="7D044BCA" w14:textId="5DAC3CAF" w:rsidR="0021464E" w:rsidRPr="00C1201D" w:rsidRDefault="00981A97" w:rsidP="00981A97">
      <w:pPr>
        <w:pStyle w:val="UMilpara"/>
        <w:numPr>
          <w:ilvl w:val="7"/>
          <w:numId w:val="22"/>
        </w:numPr>
        <w:rPr>
          <w:highlight w:val="yellow"/>
        </w:rPr>
      </w:pPr>
      <w:r>
        <w:rPr>
          <w:highlight w:val="yellow"/>
        </w:rPr>
        <w:t xml:space="preserve">(U) </w:t>
      </w:r>
      <w:r w:rsidR="00413005">
        <w:rPr>
          <w:highlight w:val="yellow"/>
        </w:rPr>
        <w:t xml:space="preserve"> 2x Details from </w:t>
      </w:r>
      <w:r w:rsidR="00413005" w:rsidRPr="00C36BA0">
        <w:rPr>
          <w:b/>
          <w:highlight w:val="yellow"/>
        </w:rPr>
        <w:t>13-</w:t>
      </w:r>
      <w:r w:rsidR="00413005" w:rsidRPr="00C36BA0">
        <w:rPr>
          <w:b/>
          <w:bCs/>
          <w:highlight w:val="yellow"/>
        </w:rPr>
        <w:t>16</w:t>
      </w:r>
      <w:r w:rsidR="00E85C95">
        <w:rPr>
          <w:b/>
          <w:bCs/>
          <w:highlight w:val="yellow"/>
        </w:rPr>
        <w:t xml:space="preserve"> </w:t>
      </w:r>
      <w:r w:rsidR="00413005" w:rsidRPr="00C36BA0">
        <w:rPr>
          <w:b/>
          <w:bCs/>
          <w:highlight w:val="yellow"/>
        </w:rPr>
        <w:t>0930</w:t>
      </w:r>
      <w:r w:rsidR="00E85C95">
        <w:rPr>
          <w:b/>
          <w:bCs/>
          <w:highlight w:val="yellow"/>
        </w:rPr>
        <w:t xml:space="preserve"> March </w:t>
      </w:r>
      <w:r w:rsidR="00413005" w:rsidRPr="00C36BA0">
        <w:rPr>
          <w:b/>
          <w:bCs/>
          <w:highlight w:val="yellow"/>
        </w:rPr>
        <w:t>23</w:t>
      </w:r>
      <w:r w:rsidR="00413005">
        <w:rPr>
          <w:highlight w:val="yellow"/>
        </w:rPr>
        <w:t xml:space="preserve"> for RG 153 set up</w:t>
      </w:r>
      <w:r w:rsidR="0089740E">
        <w:rPr>
          <w:highlight w:val="yellow"/>
        </w:rPr>
        <w:t>.</w:t>
      </w:r>
    </w:p>
    <w:p w14:paraId="50B38FA4" w14:textId="6AEBD21C" w:rsidR="00981A97" w:rsidRPr="00C1201D" w:rsidRDefault="00981A97" w:rsidP="00981A97">
      <w:pPr>
        <w:pStyle w:val="UMilpara"/>
        <w:numPr>
          <w:ilvl w:val="7"/>
          <w:numId w:val="22"/>
        </w:numPr>
        <w:rPr>
          <w:highlight w:val="yellow"/>
        </w:rPr>
      </w:pPr>
      <w:r>
        <w:rPr>
          <w:highlight w:val="yellow"/>
        </w:rPr>
        <w:t xml:space="preserve">(U) Dispatch 1x LMTV and staged NLT </w:t>
      </w:r>
      <w:r w:rsidRPr="00FB5E51">
        <w:rPr>
          <w:b/>
          <w:bCs/>
          <w:highlight w:val="yellow"/>
        </w:rPr>
        <w:t>13-16</w:t>
      </w:r>
      <w:r w:rsidR="00E85C95">
        <w:rPr>
          <w:b/>
          <w:bCs/>
          <w:highlight w:val="yellow"/>
        </w:rPr>
        <w:t xml:space="preserve"> </w:t>
      </w:r>
      <w:r w:rsidRPr="00FB5E51">
        <w:rPr>
          <w:b/>
          <w:bCs/>
          <w:highlight w:val="yellow"/>
        </w:rPr>
        <w:t>0930</w:t>
      </w:r>
      <w:r w:rsidR="00E85C95">
        <w:rPr>
          <w:b/>
          <w:bCs/>
          <w:highlight w:val="yellow"/>
        </w:rPr>
        <w:t xml:space="preserve"> March </w:t>
      </w:r>
      <w:r w:rsidRPr="00FB5E51">
        <w:rPr>
          <w:b/>
          <w:bCs/>
          <w:highlight w:val="yellow"/>
        </w:rPr>
        <w:t>23</w:t>
      </w:r>
      <w:r>
        <w:rPr>
          <w:highlight w:val="yellow"/>
        </w:rPr>
        <w:t xml:space="preserve"> behind HHC’s COF</w:t>
      </w:r>
      <w:r w:rsidR="0089740E">
        <w:rPr>
          <w:highlight w:val="yellow"/>
        </w:rPr>
        <w:t>.</w:t>
      </w:r>
    </w:p>
    <w:p w14:paraId="079C45E6" w14:textId="2388884F" w:rsidR="00020FA1" w:rsidRPr="00020FA1" w:rsidRDefault="00020FA1" w:rsidP="00020FA1">
      <w:pPr>
        <w:pStyle w:val="UMilpara"/>
        <w:numPr>
          <w:ilvl w:val="0"/>
          <w:numId w:val="35"/>
        </w:numPr>
        <w:rPr>
          <w:highlight w:val="yellow"/>
        </w:rPr>
      </w:pPr>
      <w:r>
        <w:rPr>
          <w:highlight w:val="yellow"/>
        </w:rPr>
        <w:t xml:space="preserve">(U) Provide 1x Driver and 1x TC NLT </w:t>
      </w:r>
      <w:r w:rsidRPr="00020FA1">
        <w:rPr>
          <w:b/>
          <w:bCs/>
          <w:highlight w:val="yellow"/>
        </w:rPr>
        <w:t>13-16</w:t>
      </w:r>
      <w:r w:rsidR="00E85C95">
        <w:rPr>
          <w:b/>
          <w:bCs/>
          <w:highlight w:val="yellow"/>
        </w:rPr>
        <w:t xml:space="preserve"> </w:t>
      </w:r>
      <w:r w:rsidRPr="00020FA1">
        <w:rPr>
          <w:b/>
          <w:bCs/>
          <w:highlight w:val="yellow"/>
        </w:rPr>
        <w:t>0930</w:t>
      </w:r>
      <w:r w:rsidR="00E85C95">
        <w:rPr>
          <w:b/>
          <w:bCs/>
          <w:highlight w:val="yellow"/>
        </w:rPr>
        <w:t xml:space="preserve"> March </w:t>
      </w:r>
      <w:r w:rsidRPr="00020FA1">
        <w:rPr>
          <w:b/>
          <w:bCs/>
          <w:highlight w:val="yellow"/>
        </w:rPr>
        <w:t>23</w:t>
      </w:r>
      <w:r>
        <w:rPr>
          <w:highlight w:val="yellow"/>
        </w:rPr>
        <w:t xml:space="preserve"> ISO range set up</w:t>
      </w:r>
      <w:r w:rsidR="0089740E">
        <w:rPr>
          <w:highlight w:val="yellow"/>
        </w:rPr>
        <w:t>.</w:t>
      </w:r>
    </w:p>
    <w:p w14:paraId="67DF9FA3" w14:textId="77777777" w:rsidR="00301153" w:rsidRPr="00301153" w:rsidRDefault="00301153" w:rsidP="00700B12">
      <w:pPr>
        <w:pStyle w:val="UMilpara"/>
        <w:numPr>
          <w:ilvl w:val="2"/>
          <w:numId w:val="22"/>
        </w:numPr>
      </w:pPr>
      <w:r w:rsidRPr="00301153">
        <w:rPr>
          <w:b/>
        </w:rPr>
        <w:t>TSC equipment Draw</w:t>
      </w:r>
      <w:r w:rsidRPr="00301153">
        <w:t>.</w:t>
      </w:r>
    </w:p>
    <w:p w14:paraId="08FC2BC6" w14:textId="77777777" w:rsidR="00256173" w:rsidRDefault="0026515B" w:rsidP="00700B12">
      <w:pPr>
        <w:pStyle w:val="UMilpara"/>
        <w:numPr>
          <w:ilvl w:val="3"/>
          <w:numId w:val="22"/>
        </w:numPr>
      </w:pPr>
      <w:r>
        <w:t xml:space="preserve">HHC representative (Signature Card rep.) </w:t>
      </w:r>
      <w:r w:rsidRPr="0049411B">
        <w:t xml:space="preserve">will coordinate with TSC directly for issue of </w:t>
      </w:r>
      <w:r>
        <w:t>OPFOR</w:t>
      </w:r>
      <w:r w:rsidRPr="0049411B">
        <w:t xml:space="preserve"> equipment to support Operation </w:t>
      </w:r>
      <w:r>
        <w:t>Manchu Rampage.</w:t>
      </w:r>
    </w:p>
    <w:p w14:paraId="4D281290" w14:textId="3ADFBADA" w:rsidR="0026515B" w:rsidRDefault="00C1201D" w:rsidP="00700B12">
      <w:pPr>
        <w:pStyle w:val="UMilpara"/>
        <w:numPr>
          <w:ilvl w:val="3"/>
          <w:numId w:val="22"/>
        </w:numPr>
      </w:pPr>
      <w:r w:rsidRPr="00C1201D">
        <w:rPr>
          <w:b/>
          <w:bCs/>
          <w:highlight w:val="yellow"/>
        </w:rPr>
        <w:t xml:space="preserve">(CHANGE) </w:t>
      </w:r>
      <w:r w:rsidR="00301153" w:rsidRPr="00C1201D">
        <w:rPr>
          <w:highlight w:val="yellow"/>
        </w:rPr>
        <w:t xml:space="preserve">Equipment will be drawn </w:t>
      </w:r>
      <w:r w:rsidR="00301153" w:rsidRPr="001B1002">
        <w:rPr>
          <w:b/>
          <w:bCs/>
          <w:highlight w:val="yellow"/>
        </w:rPr>
        <w:t xml:space="preserve">NLT </w:t>
      </w:r>
      <w:r w:rsidR="00BD31CA">
        <w:rPr>
          <w:b/>
          <w:bCs/>
          <w:highlight w:val="yellow"/>
        </w:rPr>
        <w:t>0</w:t>
      </w:r>
      <w:r w:rsidR="000B1339">
        <w:rPr>
          <w:b/>
          <w:bCs/>
          <w:highlight w:val="yellow"/>
        </w:rPr>
        <w:t>9</w:t>
      </w:r>
      <w:r w:rsidR="001B1002" w:rsidRPr="001B1002">
        <w:rPr>
          <w:b/>
          <w:bCs/>
          <w:highlight w:val="yellow"/>
        </w:rPr>
        <w:t xml:space="preserve"> March 2023</w:t>
      </w:r>
      <w:r w:rsidR="001B1002">
        <w:rPr>
          <w:highlight w:val="yellow"/>
        </w:rPr>
        <w:t xml:space="preserve"> </w:t>
      </w:r>
      <w:r w:rsidR="00301153" w:rsidRPr="00C1201D">
        <w:rPr>
          <w:highlight w:val="yellow"/>
        </w:rPr>
        <w:t xml:space="preserve">and must be turned in </w:t>
      </w:r>
      <w:r w:rsidR="00301153" w:rsidRPr="000C6D64">
        <w:rPr>
          <w:b/>
          <w:bCs/>
          <w:highlight w:val="yellow"/>
        </w:rPr>
        <w:t xml:space="preserve">NLT </w:t>
      </w:r>
      <w:r w:rsidR="000C6D64" w:rsidRPr="000C6D64">
        <w:rPr>
          <w:b/>
          <w:bCs/>
          <w:highlight w:val="yellow"/>
        </w:rPr>
        <w:t>03</w:t>
      </w:r>
      <w:r w:rsidR="00301153" w:rsidRPr="000C6D64">
        <w:rPr>
          <w:b/>
          <w:bCs/>
          <w:highlight w:val="yellow"/>
        </w:rPr>
        <w:t xml:space="preserve"> </w:t>
      </w:r>
      <w:r w:rsidR="000C6D64" w:rsidRPr="000C6D64">
        <w:rPr>
          <w:b/>
          <w:bCs/>
          <w:highlight w:val="yellow"/>
        </w:rPr>
        <w:t>June</w:t>
      </w:r>
      <w:r w:rsidR="00301153" w:rsidRPr="000C6D64">
        <w:rPr>
          <w:b/>
          <w:bCs/>
          <w:highlight w:val="yellow"/>
        </w:rPr>
        <w:t xml:space="preserve"> 2023</w:t>
      </w:r>
      <w:r w:rsidR="00301153" w:rsidRPr="00C1201D">
        <w:rPr>
          <w:highlight w:val="yellow"/>
        </w:rPr>
        <w:t xml:space="preserve"> </w:t>
      </w:r>
      <w:r w:rsidR="000C6D64">
        <w:rPr>
          <w:highlight w:val="yellow"/>
        </w:rPr>
        <w:t>ISO</w:t>
      </w:r>
      <w:r w:rsidR="00301153" w:rsidRPr="00C1201D">
        <w:rPr>
          <w:highlight w:val="yellow"/>
        </w:rPr>
        <w:t xml:space="preserve"> Operation Manchu Rampage</w:t>
      </w:r>
      <w:r w:rsidR="000C6D64">
        <w:rPr>
          <w:highlight w:val="yellow"/>
        </w:rPr>
        <w:t xml:space="preserve"> and CALFEX</w:t>
      </w:r>
      <w:r w:rsidR="00301153" w:rsidRPr="00C1201D">
        <w:rPr>
          <w:highlight w:val="yellow"/>
        </w:rPr>
        <w:t>.</w:t>
      </w:r>
      <w:r w:rsidR="00301153">
        <w:t xml:space="preserve"> </w:t>
      </w:r>
    </w:p>
    <w:p w14:paraId="2F6D798C" w14:textId="1C6E7D6E" w:rsidR="00256173" w:rsidRDefault="00256173" w:rsidP="00700B12">
      <w:pPr>
        <w:pStyle w:val="UMilpara"/>
        <w:numPr>
          <w:ilvl w:val="2"/>
          <w:numId w:val="22"/>
        </w:numPr>
      </w:pPr>
      <w:r w:rsidRPr="0049411B">
        <w:rPr>
          <w:b/>
          <w:bCs/>
        </w:rPr>
        <w:t>Tasks to Train.</w:t>
      </w:r>
      <w:r w:rsidRPr="0049411B">
        <w:t xml:space="preserve"> Companies must reach a “P” status on the following METs </w:t>
      </w:r>
      <w:r w:rsidRPr="000C6D64">
        <w:rPr>
          <w:b/>
          <w:bCs/>
        </w:rPr>
        <w:t>NLT 31 March 2023</w:t>
      </w:r>
      <w:r w:rsidR="00FB614F">
        <w:rPr>
          <w:b/>
          <w:bCs/>
        </w:rPr>
        <w:t xml:space="preserve"> </w:t>
      </w:r>
      <w:r w:rsidR="00FB614F" w:rsidRPr="00FB614F">
        <w:t>(Reference Annex C – Operations, Appendix 8)</w:t>
      </w:r>
      <w:r w:rsidRPr="0049411B">
        <w:t>.</w:t>
      </w:r>
    </w:p>
    <w:p w14:paraId="15DCB984" w14:textId="77777777" w:rsidR="00301153" w:rsidRPr="009C442F" w:rsidRDefault="00335598" w:rsidP="00700B12">
      <w:pPr>
        <w:pStyle w:val="UMilpara"/>
        <w:numPr>
          <w:ilvl w:val="3"/>
          <w:numId w:val="22"/>
        </w:numPr>
      </w:pPr>
      <w:r w:rsidRPr="00335598">
        <w:t>07-PLT-9020: Establish a Patrol Base</w:t>
      </w:r>
      <w:r w:rsidR="00E42C11">
        <w:t>.</w:t>
      </w:r>
    </w:p>
    <w:p w14:paraId="4FC5C5A2" w14:textId="77777777" w:rsidR="00301153" w:rsidRPr="009C442F" w:rsidRDefault="00335598" w:rsidP="00700B12">
      <w:pPr>
        <w:pStyle w:val="UMilpara"/>
        <w:numPr>
          <w:ilvl w:val="3"/>
          <w:numId w:val="22"/>
        </w:numPr>
      </w:pPr>
      <w:r w:rsidRPr="00335598">
        <w:t>07-PLT-5100: Conduct TLP’s</w:t>
      </w:r>
      <w:r w:rsidR="00E42C11">
        <w:t>.</w:t>
      </w:r>
    </w:p>
    <w:p w14:paraId="713BB908" w14:textId="77777777" w:rsidR="00301153" w:rsidRDefault="00335598" w:rsidP="00700B12">
      <w:pPr>
        <w:pStyle w:val="UMilpara"/>
        <w:numPr>
          <w:ilvl w:val="3"/>
          <w:numId w:val="22"/>
        </w:numPr>
      </w:pPr>
      <w:r w:rsidRPr="00335598">
        <w:t>07-PLT-5900: Conduct PLT RXL’s</w:t>
      </w:r>
      <w:r w:rsidR="00E42C11">
        <w:t>.</w:t>
      </w:r>
    </w:p>
    <w:p w14:paraId="1B36584D" w14:textId="77777777" w:rsidR="00335598" w:rsidRDefault="00335598" w:rsidP="00700B12">
      <w:pPr>
        <w:pStyle w:val="UMilpara"/>
        <w:numPr>
          <w:ilvl w:val="3"/>
          <w:numId w:val="22"/>
        </w:numPr>
      </w:pPr>
      <w:r w:rsidRPr="00335598">
        <w:lastRenderedPageBreak/>
        <w:t>07-PLT-1093: Conduct a PLT attack</w:t>
      </w:r>
      <w:r w:rsidR="00E42C11">
        <w:t>.</w:t>
      </w:r>
      <w:r w:rsidRPr="00335598">
        <w:t>​</w:t>
      </w:r>
    </w:p>
    <w:p w14:paraId="0EE64723" w14:textId="77777777" w:rsidR="00335598" w:rsidRDefault="00335598" w:rsidP="00700B12">
      <w:pPr>
        <w:pStyle w:val="UMilpara"/>
        <w:numPr>
          <w:ilvl w:val="3"/>
          <w:numId w:val="22"/>
        </w:numPr>
      </w:pPr>
      <w:r w:rsidRPr="00335598">
        <w:t>07-PLT-9013: Conduct Actions on Contact</w:t>
      </w:r>
      <w:r w:rsidR="00E42C11">
        <w:t>.</w:t>
      </w:r>
    </w:p>
    <w:p w14:paraId="3343AFEE" w14:textId="77777777" w:rsidR="00335598" w:rsidRDefault="00335598" w:rsidP="00700B12">
      <w:pPr>
        <w:pStyle w:val="UMilpara"/>
        <w:numPr>
          <w:ilvl w:val="3"/>
          <w:numId w:val="22"/>
        </w:numPr>
      </w:pPr>
      <w:r w:rsidRPr="00335598">
        <w:t>07-PLT-1029: Conduct an Area Defense</w:t>
      </w:r>
      <w:r w:rsidR="00E42C11">
        <w:t>.</w:t>
      </w:r>
    </w:p>
    <w:p w14:paraId="46C1095D" w14:textId="77777777" w:rsidR="00335598" w:rsidRDefault="00335598" w:rsidP="00700B12">
      <w:pPr>
        <w:pStyle w:val="UMilpara"/>
        <w:numPr>
          <w:ilvl w:val="3"/>
          <w:numId w:val="22"/>
        </w:numPr>
      </w:pPr>
      <w:r w:rsidRPr="00335598">
        <w:t>07-PLT-1342: Conduct Tactical Movement</w:t>
      </w:r>
      <w:r w:rsidR="00E42C11">
        <w:t>.</w:t>
      </w:r>
    </w:p>
    <w:p w14:paraId="76910EB2" w14:textId="77777777" w:rsidR="00335598" w:rsidRDefault="000644BE" w:rsidP="00700B12">
      <w:pPr>
        <w:pStyle w:val="UMilpara"/>
        <w:numPr>
          <w:ilvl w:val="3"/>
          <w:numId w:val="22"/>
        </w:numPr>
      </w:pPr>
      <w:r w:rsidRPr="000644BE">
        <w:t>07-PLT-3036: Integrate Indirect Fires</w:t>
      </w:r>
      <w:r w:rsidR="00E42C11">
        <w:t>.</w:t>
      </w:r>
    </w:p>
    <w:p w14:paraId="35EDC1AB" w14:textId="77777777" w:rsidR="000644BE" w:rsidRDefault="000644BE" w:rsidP="00700B12">
      <w:pPr>
        <w:pStyle w:val="UMilpara"/>
        <w:numPr>
          <w:ilvl w:val="3"/>
          <w:numId w:val="22"/>
        </w:numPr>
      </w:pPr>
      <w:r w:rsidRPr="000644BE">
        <w:t>63-2-4546: Conduct Logistics Package Support</w:t>
      </w:r>
      <w:r w:rsidR="00E42C11">
        <w:t>.</w:t>
      </w:r>
    </w:p>
    <w:p w14:paraId="7D2B9276" w14:textId="77777777" w:rsidR="000644BE" w:rsidRDefault="000644BE" w:rsidP="00700B12">
      <w:pPr>
        <w:pStyle w:val="UMilpara"/>
        <w:numPr>
          <w:ilvl w:val="3"/>
          <w:numId w:val="22"/>
        </w:numPr>
      </w:pPr>
      <w:r w:rsidRPr="000644BE">
        <w:t>19-PLT-2203: Perform Command Post (CP) Security</w:t>
      </w:r>
      <w:r w:rsidR="00E42C11">
        <w:t>.</w:t>
      </w:r>
    </w:p>
    <w:p w14:paraId="0B9EB4CD" w14:textId="77777777" w:rsidR="000644BE" w:rsidRDefault="000644BE" w:rsidP="00700B12">
      <w:pPr>
        <w:pStyle w:val="UMilpara"/>
        <w:numPr>
          <w:ilvl w:val="3"/>
          <w:numId w:val="22"/>
        </w:numPr>
      </w:pPr>
      <w:r w:rsidRPr="000644BE">
        <w:t>07-PLT-1198: Conduct a Mounted Tactical Road March</w:t>
      </w:r>
      <w:r w:rsidR="00E42C11">
        <w:t>.</w:t>
      </w:r>
    </w:p>
    <w:p w14:paraId="628AE0BB" w14:textId="77777777" w:rsidR="000644BE" w:rsidRDefault="000644BE" w:rsidP="00700B12">
      <w:pPr>
        <w:pStyle w:val="UMilpara"/>
        <w:numPr>
          <w:ilvl w:val="3"/>
          <w:numId w:val="22"/>
        </w:numPr>
      </w:pPr>
      <w:r w:rsidRPr="000644BE">
        <w:t>07-PLT-1396: Employ Obstacles</w:t>
      </w:r>
      <w:r w:rsidR="00E42C11">
        <w:t>.</w:t>
      </w:r>
    </w:p>
    <w:p w14:paraId="04DC51FC" w14:textId="77777777" w:rsidR="000644BE" w:rsidRDefault="000644BE" w:rsidP="00700B12">
      <w:pPr>
        <w:pStyle w:val="UMilpara"/>
        <w:numPr>
          <w:ilvl w:val="3"/>
          <w:numId w:val="22"/>
        </w:numPr>
      </w:pPr>
      <w:r w:rsidRPr="000644BE">
        <w:t>07-2-3000: Conduct Support by Fire</w:t>
      </w:r>
      <w:r w:rsidR="00E42C11">
        <w:t>.</w:t>
      </w:r>
    </w:p>
    <w:p w14:paraId="1341E12E" w14:textId="77777777" w:rsidR="000644BE" w:rsidRDefault="000644BE" w:rsidP="00700B12">
      <w:pPr>
        <w:pStyle w:val="UMilpara"/>
        <w:numPr>
          <w:ilvl w:val="3"/>
          <w:numId w:val="22"/>
        </w:numPr>
      </w:pPr>
      <w:r w:rsidRPr="000644BE">
        <w:t>07-PLT-5181: Occupy an Assembly Area</w:t>
      </w:r>
      <w:r w:rsidR="00E42C11">
        <w:t>.</w:t>
      </w:r>
    </w:p>
    <w:p w14:paraId="616850C4" w14:textId="77777777" w:rsidR="000644BE" w:rsidRDefault="000644BE" w:rsidP="00700B12">
      <w:pPr>
        <w:pStyle w:val="UMilpara"/>
        <w:numPr>
          <w:ilvl w:val="3"/>
          <w:numId w:val="22"/>
        </w:numPr>
      </w:pPr>
      <w:r w:rsidRPr="000644BE">
        <w:t>07-2-5027: Conduct Consolidation and Reorganization</w:t>
      </w:r>
      <w:r w:rsidR="00E42C11">
        <w:t>.</w:t>
      </w:r>
    </w:p>
    <w:p w14:paraId="79EF4BBD" w14:textId="77777777" w:rsidR="000644BE" w:rsidRDefault="000644BE" w:rsidP="00700B12">
      <w:pPr>
        <w:pStyle w:val="UMilpara"/>
        <w:numPr>
          <w:ilvl w:val="3"/>
          <w:numId w:val="22"/>
        </w:numPr>
      </w:pPr>
      <w:r w:rsidRPr="000644BE">
        <w:t>07-PLT-9033: Evacuate a Casualty</w:t>
      </w:r>
      <w:r w:rsidR="00E42C11">
        <w:t>.</w:t>
      </w:r>
    </w:p>
    <w:p w14:paraId="6C397803" w14:textId="77777777" w:rsidR="000644BE" w:rsidRDefault="000644BE" w:rsidP="00700B12">
      <w:pPr>
        <w:pStyle w:val="UMilpara"/>
        <w:numPr>
          <w:ilvl w:val="3"/>
          <w:numId w:val="22"/>
        </w:numPr>
      </w:pPr>
      <w:r w:rsidRPr="000644BE">
        <w:t>08-2-0003: Treat Casualties</w:t>
      </w:r>
      <w:r w:rsidR="00E42C11">
        <w:t>.</w:t>
      </w:r>
    </w:p>
    <w:p w14:paraId="73BDE9B9" w14:textId="77777777" w:rsidR="000644BE" w:rsidRDefault="000644BE" w:rsidP="00700B12">
      <w:pPr>
        <w:pStyle w:val="UMilpara"/>
        <w:numPr>
          <w:ilvl w:val="3"/>
          <w:numId w:val="22"/>
        </w:numPr>
      </w:pPr>
      <w:r w:rsidRPr="000644BE">
        <w:t>17-PLT-3070: Breach an obstacle (explosive/mechanical)</w:t>
      </w:r>
      <w:r w:rsidR="00E42C11">
        <w:t>.</w:t>
      </w:r>
    </w:p>
    <w:p w14:paraId="57BC47EE" w14:textId="77777777" w:rsidR="00E42C11" w:rsidRDefault="000644BE" w:rsidP="00700B12">
      <w:pPr>
        <w:pStyle w:val="UMilpara"/>
        <w:numPr>
          <w:ilvl w:val="3"/>
          <w:numId w:val="22"/>
        </w:numPr>
      </w:pPr>
      <w:r w:rsidRPr="000644BE">
        <w:t>07-4-D110: Enter and Clear a Trench to secure foothold (BD VII)</w:t>
      </w:r>
    </w:p>
    <w:p w14:paraId="6D205AB0" w14:textId="77777777" w:rsidR="000644BE" w:rsidRDefault="000644BE" w:rsidP="00700B12">
      <w:pPr>
        <w:pStyle w:val="UMilpara"/>
        <w:numPr>
          <w:ilvl w:val="3"/>
          <w:numId w:val="22"/>
        </w:numPr>
      </w:pPr>
      <w:r w:rsidRPr="000644BE">
        <w:t xml:space="preserve">07-PLT-1333: Knock Out Bunkers </w:t>
      </w:r>
      <w:r>
        <w:t>–</w:t>
      </w:r>
      <w:r w:rsidRPr="000644BE">
        <w:t xml:space="preserve"> Platoon</w:t>
      </w:r>
      <w:r w:rsidR="00E42C11">
        <w:t>.</w:t>
      </w:r>
    </w:p>
    <w:p w14:paraId="0D43FAFE" w14:textId="77777777" w:rsidR="000644BE" w:rsidRDefault="000644BE" w:rsidP="00700B12">
      <w:pPr>
        <w:pStyle w:val="UMilpara"/>
        <w:numPr>
          <w:ilvl w:val="3"/>
          <w:numId w:val="22"/>
        </w:numPr>
      </w:pPr>
      <w:r w:rsidRPr="000644BE">
        <w:t xml:space="preserve">07-2-1256: Conduct an attack by </w:t>
      </w:r>
      <w:r w:rsidR="00700B12">
        <w:t>F</w:t>
      </w:r>
      <w:r w:rsidRPr="000644BE">
        <w:t>ire</w:t>
      </w:r>
      <w:r w:rsidR="00E42C11">
        <w:t>.</w:t>
      </w:r>
    </w:p>
    <w:p w14:paraId="040088DE" w14:textId="77777777" w:rsidR="000644BE" w:rsidRDefault="000644BE" w:rsidP="00700B12">
      <w:pPr>
        <w:pStyle w:val="UMilpara"/>
        <w:numPr>
          <w:ilvl w:val="3"/>
          <w:numId w:val="22"/>
        </w:numPr>
      </w:pPr>
      <w:r w:rsidRPr="000644BE">
        <w:t>07-PLT-1351: Occupy Mortar Firing Position</w:t>
      </w:r>
      <w:r w:rsidR="00E42C11">
        <w:t>.</w:t>
      </w:r>
    </w:p>
    <w:p w14:paraId="238F4EAB" w14:textId="77777777" w:rsidR="000644BE" w:rsidRDefault="000644BE" w:rsidP="00700B12">
      <w:pPr>
        <w:pStyle w:val="UMilpara"/>
        <w:numPr>
          <w:ilvl w:val="3"/>
          <w:numId w:val="22"/>
        </w:numPr>
      </w:pPr>
      <w:r w:rsidRPr="000644BE">
        <w:t>07-PLT-5090: Process a Mortar Call for Fire Mission</w:t>
      </w:r>
      <w:r w:rsidR="00E42C11">
        <w:t>.</w:t>
      </w:r>
    </w:p>
    <w:p w14:paraId="4BC9BB6E" w14:textId="77777777" w:rsidR="000644BE" w:rsidRDefault="000644BE" w:rsidP="00700B12">
      <w:pPr>
        <w:pStyle w:val="UMilpara"/>
        <w:numPr>
          <w:ilvl w:val="3"/>
          <w:numId w:val="22"/>
        </w:numPr>
      </w:pPr>
      <w:r w:rsidRPr="000644BE">
        <w:t xml:space="preserve">07-PLT-1495: Conduct </w:t>
      </w:r>
      <w:r w:rsidR="009F5DA6">
        <w:t>a</w:t>
      </w:r>
      <w:r w:rsidRPr="000644BE">
        <w:t>n Air Assault</w:t>
      </w:r>
      <w:r w:rsidR="00E42C11">
        <w:t>.</w:t>
      </w:r>
    </w:p>
    <w:p w14:paraId="1528457A" w14:textId="77777777" w:rsidR="000644BE" w:rsidRDefault="000644BE" w:rsidP="00700B12">
      <w:pPr>
        <w:pStyle w:val="UMilpara"/>
        <w:numPr>
          <w:ilvl w:val="3"/>
          <w:numId w:val="22"/>
        </w:numPr>
      </w:pPr>
      <w:r w:rsidRPr="000644BE">
        <w:t>07-PLT-1029: Conduct and Area Defense</w:t>
      </w:r>
      <w:r w:rsidR="00E42C11">
        <w:t>.</w:t>
      </w:r>
    </w:p>
    <w:p w14:paraId="44FE1CFB" w14:textId="77777777" w:rsidR="00D66ADE" w:rsidRDefault="00D66ADE" w:rsidP="00700B12">
      <w:pPr>
        <w:pStyle w:val="UMilpara"/>
        <w:numPr>
          <w:ilvl w:val="3"/>
          <w:numId w:val="22"/>
        </w:numPr>
      </w:pPr>
      <w:r w:rsidRPr="00D66ADE">
        <w:t>07-4-D9510: Enter and Clear a Room (BD VI)</w:t>
      </w:r>
      <w:r w:rsidR="00E42C11">
        <w:t>.</w:t>
      </w:r>
    </w:p>
    <w:p w14:paraId="63AAA3D8" w14:textId="77777777" w:rsidR="00D66ADE" w:rsidRDefault="00D66ADE" w:rsidP="00700B12">
      <w:pPr>
        <w:pStyle w:val="UMilpara"/>
        <w:numPr>
          <w:ilvl w:val="3"/>
          <w:numId w:val="22"/>
        </w:numPr>
      </w:pPr>
      <w:r w:rsidRPr="00D66ADE">
        <w:t>19-PLT-2203: Perform Command Post (CP) Security</w:t>
      </w:r>
      <w:r w:rsidR="00E42C11">
        <w:t>.</w:t>
      </w:r>
    </w:p>
    <w:p w14:paraId="245C8D6E" w14:textId="77777777" w:rsidR="00D66ADE" w:rsidRPr="0049411B" w:rsidRDefault="00D66ADE" w:rsidP="00700B12">
      <w:pPr>
        <w:pStyle w:val="UMilpara"/>
        <w:numPr>
          <w:ilvl w:val="3"/>
          <w:numId w:val="22"/>
        </w:numPr>
      </w:pPr>
      <w:r w:rsidRPr="00D66ADE">
        <w:t>07-PLT-5181: Occupy an Assembly Area</w:t>
      </w:r>
      <w:r w:rsidR="00E42C11">
        <w:t>.</w:t>
      </w:r>
    </w:p>
    <w:p w14:paraId="22A7217C" w14:textId="50917397" w:rsidR="0072207C" w:rsidRPr="009848E1" w:rsidRDefault="005E7BB1" w:rsidP="000301EF">
      <w:pPr>
        <w:pStyle w:val="UMilpara"/>
        <w:numPr>
          <w:ilvl w:val="2"/>
          <w:numId w:val="22"/>
        </w:numPr>
        <w:rPr>
          <w:highlight w:val="yellow"/>
        </w:rPr>
      </w:pPr>
      <w:r w:rsidRPr="005E7BB1">
        <w:rPr>
          <w:b/>
          <w:bCs/>
          <w:highlight w:val="yellow"/>
        </w:rPr>
        <w:lastRenderedPageBreak/>
        <w:t>(</w:t>
      </w:r>
      <w:r w:rsidR="009848E1" w:rsidRPr="005E7BB1">
        <w:rPr>
          <w:b/>
          <w:bCs/>
          <w:highlight w:val="yellow"/>
        </w:rPr>
        <w:t>ADD</w:t>
      </w:r>
      <w:r w:rsidRPr="005E7BB1">
        <w:rPr>
          <w:b/>
          <w:bCs/>
          <w:highlight w:val="yellow"/>
        </w:rPr>
        <w:t>)</w:t>
      </w:r>
      <w:r w:rsidR="009848E1" w:rsidRPr="009848E1">
        <w:rPr>
          <w:highlight w:val="yellow"/>
        </w:rPr>
        <w:t xml:space="preserve"> </w:t>
      </w:r>
      <w:r w:rsidR="0072207C" w:rsidRPr="009848E1">
        <w:rPr>
          <w:highlight w:val="yellow"/>
        </w:rPr>
        <w:t xml:space="preserve">All Companies and Staff Sections will </w:t>
      </w:r>
      <w:r w:rsidR="00846BB8" w:rsidRPr="009848E1">
        <w:rPr>
          <w:highlight w:val="yellow"/>
        </w:rPr>
        <w:t>participate in the BN COMMEX on 15</w:t>
      </w:r>
      <w:r w:rsidR="00C82138">
        <w:rPr>
          <w:highlight w:val="yellow"/>
        </w:rPr>
        <w:t xml:space="preserve"> </w:t>
      </w:r>
      <w:r w:rsidR="00846BB8" w:rsidRPr="009848E1">
        <w:rPr>
          <w:highlight w:val="yellow"/>
        </w:rPr>
        <w:t>M</w:t>
      </w:r>
      <w:r w:rsidR="00C82138">
        <w:rPr>
          <w:highlight w:val="yellow"/>
        </w:rPr>
        <w:t>arch 20</w:t>
      </w:r>
      <w:r w:rsidR="00846BB8" w:rsidRPr="009848E1">
        <w:rPr>
          <w:highlight w:val="yellow"/>
        </w:rPr>
        <w:t>23 at the Motor Pool</w:t>
      </w:r>
      <w:r w:rsidR="00C82138">
        <w:rPr>
          <w:highlight w:val="yellow"/>
        </w:rPr>
        <w:t xml:space="preserve"> (</w:t>
      </w:r>
      <w:r w:rsidR="00846BB8" w:rsidRPr="009848E1">
        <w:rPr>
          <w:highlight w:val="yellow"/>
        </w:rPr>
        <w:t>Reference A</w:t>
      </w:r>
      <w:r w:rsidR="009848E1" w:rsidRPr="009848E1">
        <w:rPr>
          <w:highlight w:val="yellow"/>
        </w:rPr>
        <w:t>nnex H</w:t>
      </w:r>
      <w:r w:rsidR="00C82138">
        <w:rPr>
          <w:highlight w:val="yellow"/>
        </w:rPr>
        <w:t xml:space="preserve"> – Signal,</w:t>
      </w:r>
      <w:r w:rsidR="009848E1" w:rsidRPr="009848E1">
        <w:rPr>
          <w:highlight w:val="yellow"/>
        </w:rPr>
        <w:t xml:space="preserve"> Appendix 1</w:t>
      </w:r>
      <w:r w:rsidR="00C82138">
        <w:rPr>
          <w:highlight w:val="yellow"/>
        </w:rPr>
        <w:t>)</w:t>
      </w:r>
      <w:r w:rsidR="009848E1" w:rsidRPr="009848E1">
        <w:rPr>
          <w:highlight w:val="yellow"/>
        </w:rPr>
        <w:t xml:space="preserve">. </w:t>
      </w:r>
    </w:p>
    <w:p w14:paraId="62E411A7" w14:textId="77777777" w:rsidR="00256173" w:rsidRPr="001C23BE" w:rsidRDefault="00256173" w:rsidP="00256173">
      <w:pPr>
        <w:pStyle w:val="UMilpara"/>
        <w:numPr>
          <w:ilvl w:val="1"/>
          <w:numId w:val="22"/>
        </w:numPr>
        <w:rPr>
          <w:b/>
          <w:bCs/>
        </w:rPr>
      </w:pPr>
      <w:r w:rsidRPr="00D22525">
        <w:rPr>
          <w:b/>
          <w:bCs/>
        </w:rPr>
        <w:t>Planning Timeline</w:t>
      </w:r>
      <w:r w:rsidRPr="001C23BE">
        <w:rPr>
          <w:b/>
          <w:bCs/>
        </w:rPr>
        <w:t>.</w:t>
      </w:r>
    </w:p>
    <w:tbl>
      <w:tblPr>
        <w:tblW w:w="9180" w:type="dxa"/>
        <w:tblInd w:w="-100" w:type="dxa"/>
        <w:tblLook w:val="04A0" w:firstRow="1" w:lastRow="0" w:firstColumn="1" w:lastColumn="0" w:noHBand="0" w:noVBand="1"/>
      </w:tblPr>
      <w:tblGrid>
        <w:gridCol w:w="2070"/>
        <w:gridCol w:w="2467"/>
        <w:gridCol w:w="2422"/>
        <w:gridCol w:w="2221"/>
      </w:tblGrid>
      <w:tr w:rsidR="00C41DD7" w:rsidRPr="0049411B" w14:paraId="4F6F47D6" w14:textId="77777777" w:rsidTr="00D14D52">
        <w:trPr>
          <w:trHeight w:val="330"/>
        </w:trPr>
        <w:tc>
          <w:tcPr>
            <w:tcW w:w="207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2862987" w14:textId="77777777" w:rsidR="00256173" w:rsidRPr="0049411B" w:rsidRDefault="00256173" w:rsidP="00C912E1">
            <w:pPr>
              <w:jc w:val="center"/>
              <w:rPr>
                <w:rFonts w:eastAsia="Times New Roman" w:cs="Arial"/>
                <w:b/>
                <w:bCs/>
                <w:color w:val="000000"/>
                <w:sz w:val="22"/>
              </w:rPr>
            </w:pPr>
            <w:r w:rsidRPr="0049411B">
              <w:rPr>
                <w:rFonts w:eastAsia="Arial Unicode MS" w:cs="Arial"/>
                <w:b/>
                <w:bCs/>
                <w:color w:val="000000"/>
                <w:sz w:val="22"/>
              </w:rPr>
              <w:t>DTG</w:t>
            </w:r>
          </w:p>
        </w:tc>
        <w:tc>
          <w:tcPr>
            <w:tcW w:w="2467" w:type="dxa"/>
            <w:tcBorders>
              <w:top w:val="single" w:sz="8" w:space="0" w:color="auto"/>
              <w:left w:val="nil"/>
              <w:bottom w:val="single" w:sz="8" w:space="0" w:color="auto"/>
              <w:right w:val="single" w:sz="8" w:space="0" w:color="auto"/>
            </w:tcBorders>
            <w:shd w:val="clear" w:color="auto" w:fill="auto"/>
            <w:vAlign w:val="center"/>
            <w:hideMark/>
          </w:tcPr>
          <w:p w14:paraId="4FF41588" w14:textId="77777777" w:rsidR="00256173" w:rsidRPr="0049411B" w:rsidRDefault="00256173" w:rsidP="00C912E1">
            <w:pPr>
              <w:jc w:val="center"/>
              <w:rPr>
                <w:rFonts w:eastAsia="Times New Roman" w:cs="Arial"/>
                <w:b/>
                <w:bCs/>
                <w:color w:val="000000"/>
                <w:sz w:val="22"/>
              </w:rPr>
            </w:pPr>
            <w:r w:rsidRPr="0049411B">
              <w:rPr>
                <w:rFonts w:eastAsia="Arial Unicode MS" w:cs="Arial"/>
                <w:b/>
                <w:bCs/>
                <w:color w:val="000000"/>
                <w:sz w:val="22"/>
              </w:rPr>
              <w:t>ACTION</w:t>
            </w:r>
          </w:p>
        </w:tc>
        <w:tc>
          <w:tcPr>
            <w:tcW w:w="2422" w:type="dxa"/>
            <w:tcBorders>
              <w:top w:val="single" w:sz="8" w:space="0" w:color="auto"/>
              <w:left w:val="nil"/>
              <w:bottom w:val="single" w:sz="8" w:space="0" w:color="auto"/>
              <w:right w:val="single" w:sz="8" w:space="0" w:color="auto"/>
            </w:tcBorders>
            <w:shd w:val="clear" w:color="auto" w:fill="auto"/>
            <w:vAlign w:val="center"/>
            <w:hideMark/>
          </w:tcPr>
          <w:p w14:paraId="61EAD50D" w14:textId="77777777" w:rsidR="00256173" w:rsidRPr="0049411B" w:rsidRDefault="00256173" w:rsidP="00C912E1">
            <w:pPr>
              <w:jc w:val="center"/>
              <w:rPr>
                <w:rFonts w:eastAsia="Times New Roman" w:cs="Arial"/>
                <w:b/>
                <w:bCs/>
                <w:color w:val="000000"/>
                <w:sz w:val="22"/>
              </w:rPr>
            </w:pPr>
            <w:r w:rsidRPr="0049411B">
              <w:rPr>
                <w:rFonts w:eastAsia="Arial Unicode MS" w:cs="Arial"/>
                <w:b/>
                <w:bCs/>
                <w:color w:val="000000"/>
                <w:sz w:val="22"/>
              </w:rPr>
              <w:t>LOCATION</w:t>
            </w:r>
          </w:p>
        </w:tc>
        <w:tc>
          <w:tcPr>
            <w:tcW w:w="2221" w:type="dxa"/>
            <w:tcBorders>
              <w:top w:val="single" w:sz="8" w:space="0" w:color="auto"/>
              <w:left w:val="nil"/>
              <w:bottom w:val="single" w:sz="8" w:space="0" w:color="auto"/>
              <w:right w:val="single" w:sz="8" w:space="0" w:color="auto"/>
            </w:tcBorders>
            <w:shd w:val="clear" w:color="auto" w:fill="auto"/>
            <w:vAlign w:val="center"/>
            <w:hideMark/>
          </w:tcPr>
          <w:p w14:paraId="08FC3AFA" w14:textId="77777777" w:rsidR="00256173" w:rsidRPr="0049411B" w:rsidRDefault="00256173" w:rsidP="00C912E1">
            <w:pPr>
              <w:jc w:val="center"/>
              <w:rPr>
                <w:rFonts w:eastAsia="Times New Roman" w:cs="Arial"/>
                <w:b/>
                <w:bCs/>
                <w:color w:val="000000"/>
                <w:sz w:val="22"/>
              </w:rPr>
            </w:pPr>
            <w:r w:rsidRPr="0049411B">
              <w:rPr>
                <w:rFonts w:eastAsia="Arial Unicode MS" w:cs="Arial"/>
                <w:b/>
                <w:bCs/>
                <w:color w:val="000000"/>
                <w:sz w:val="22"/>
              </w:rPr>
              <w:t>AUDIENCE</w:t>
            </w:r>
          </w:p>
        </w:tc>
      </w:tr>
      <w:tr w:rsidR="00463F2C" w:rsidRPr="0049411B" w14:paraId="2AD439AF"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09AAE6B9" w14:textId="727702AD" w:rsidR="00516889" w:rsidRDefault="00516889" w:rsidP="00C912E1">
            <w:pPr>
              <w:jc w:val="center"/>
              <w:rPr>
                <w:rFonts w:cs="Arial"/>
                <w:b/>
                <w:bCs/>
                <w:sz w:val="22"/>
              </w:rPr>
            </w:pPr>
            <w:r>
              <w:rPr>
                <w:rFonts w:cs="Arial"/>
                <w:b/>
                <w:bCs/>
                <w:sz w:val="22"/>
              </w:rPr>
              <w:t>0</w:t>
            </w:r>
            <w:r w:rsidR="003E6456">
              <w:rPr>
                <w:rFonts w:cs="Arial"/>
                <w:b/>
                <w:bCs/>
                <w:sz w:val="22"/>
              </w:rPr>
              <w:t>9</w:t>
            </w:r>
            <w:r>
              <w:rPr>
                <w:rFonts w:cs="Arial"/>
                <w:b/>
                <w:bCs/>
                <w:sz w:val="22"/>
              </w:rPr>
              <w:t xml:space="preserve"> FEB 23</w:t>
            </w:r>
          </w:p>
        </w:tc>
        <w:tc>
          <w:tcPr>
            <w:tcW w:w="2467" w:type="dxa"/>
            <w:tcBorders>
              <w:top w:val="nil"/>
              <w:left w:val="nil"/>
              <w:bottom w:val="single" w:sz="8" w:space="0" w:color="auto"/>
              <w:right w:val="single" w:sz="8" w:space="0" w:color="auto"/>
            </w:tcBorders>
            <w:shd w:val="clear" w:color="auto" w:fill="auto"/>
            <w:vAlign w:val="center"/>
          </w:tcPr>
          <w:p w14:paraId="7C61F50F" w14:textId="77777777" w:rsidR="00516889" w:rsidRPr="0049411B" w:rsidRDefault="00516889" w:rsidP="00D22525">
            <w:pPr>
              <w:jc w:val="center"/>
              <w:rPr>
                <w:rFonts w:eastAsia="Times New Roman" w:cs="Arial"/>
                <w:color w:val="000000"/>
                <w:sz w:val="22"/>
              </w:rPr>
            </w:pPr>
            <w:r>
              <w:rPr>
                <w:rFonts w:eastAsia="Times New Roman" w:cs="Arial"/>
                <w:color w:val="000000"/>
                <w:sz w:val="22"/>
              </w:rPr>
              <w:t>Range Concept Approved by Range Operations</w:t>
            </w:r>
          </w:p>
        </w:tc>
        <w:tc>
          <w:tcPr>
            <w:tcW w:w="2422" w:type="dxa"/>
            <w:tcBorders>
              <w:top w:val="nil"/>
              <w:left w:val="nil"/>
              <w:bottom w:val="single" w:sz="8" w:space="0" w:color="auto"/>
              <w:right w:val="single" w:sz="8" w:space="0" w:color="auto"/>
            </w:tcBorders>
            <w:shd w:val="clear" w:color="auto" w:fill="auto"/>
            <w:vAlign w:val="center"/>
          </w:tcPr>
          <w:p w14:paraId="550346F2" w14:textId="77777777" w:rsidR="00516889" w:rsidRPr="0049411B" w:rsidRDefault="00516889" w:rsidP="00D22525">
            <w:pPr>
              <w:jc w:val="center"/>
              <w:rPr>
                <w:rFonts w:eastAsia="Times New Roman" w:cs="Arial"/>
                <w:color w:val="000000"/>
                <w:sz w:val="22"/>
              </w:rPr>
            </w:pPr>
            <w:r>
              <w:rPr>
                <w:rFonts w:eastAsia="Times New Roman" w:cs="Arial"/>
                <w:color w:val="000000"/>
                <w:sz w:val="22"/>
              </w:rPr>
              <w:t>N/A</w:t>
            </w:r>
          </w:p>
        </w:tc>
        <w:tc>
          <w:tcPr>
            <w:tcW w:w="2221" w:type="dxa"/>
            <w:tcBorders>
              <w:top w:val="nil"/>
              <w:left w:val="nil"/>
              <w:bottom w:val="single" w:sz="8" w:space="0" w:color="auto"/>
              <w:right w:val="single" w:sz="8" w:space="0" w:color="auto"/>
            </w:tcBorders>
            <w:shd w:val="clear" w:color="auto" w:fill="auto"/>
            <w:vAlign w:val="center"/>
          </w:tcPr>
          <w:p w14:paraId="79C58D8C" w14:textId="77777777" w:rsidR="00516889" w:rsidRPr="0049411B" w:rsidRDefault="00516889" w:rsidP="00D22525">
            <w:pPr>
              <w:jc w:val="center"/>
              <w:rPr>
                <w:rFonts w:eastAsia="Times New Roman" w:cs="Arial"/>
                <w:color w:val="000000"/>
                <w:sz w:val="22"/>
              </w:rPr>
            </w:pPr>
            <w:r>
              <w:rPr>
                <w:rFonts w:eastAsia="Times New Roman" w:cs="Arial"/>
                <w:color w:val="000000"/>
                <w:sz w:val="22"/>
              </w:rPr>
              <w:t>Staff</w:t>
            </w:r>
          </w:p>
        </w:tc>
      </w:tr>
      <w:tr w:rsidR="00463F2C" w:rsidRPr="0049411B" w14:paraId="1EA80E1E"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74F0B4FD" w14:textId="77777777" w:rsidR="00256173" w:rsidRPr="0049411B" w:rsidRDefault="00256173" w:rsidP="00C912E1">
            <w:pPr>
              <w:jc w:val="center"/>
              <w:rPr>
                <w:rFonts w:eastAsia="Times New Roman" w:cs="Arial"/>
                <w:b/>
                <w:bCs/>
                <w:color w:val="000000"/>
                <w:sz w:val="22"/>
              </w:rPr>
            </w:pPr>
            <w:r w:rsidRPr="0049411B">
              <w:rPr>
                <w:rFonts w:eastAsia="Times New Roman" w:cs="Arial"/>
                <w:b/>
                <w:bCs/>
                <w:color w:val="000000"/>
                <w:sz w:val="22"/>
              </w:rPr>
              <w:t>13 FEB 23</w:t>
            </w:r>
          </w:p>
        </w:tc>
        <w:tc>
          <w:tcPr>
            <w:tcW w:w="2467" w:type="dxa"/>
            <w:tcBorders>
              <w:top w:val="nil"/>
              <w:left w:val="nil"/>
              <w:bottom w:val="single" w:sz="8" w:space="0" w:color="auto"/>
              <w:right w:val="single" w:sz="8" w:space="0" w:color="auto"/>
            </w:tcBorders>
            <w:shd w:val="clear" w:color="auto" w:fill="auto"/>
            <w:vAlign w:val="center"/>
            <w:hideMark/>
          </w:tcPr>
          <w:p w14:paraId="515C4259" w14:textId="33DE7074" w:rsidR="00256173" w:rsidRPr="0049411B" w:rsidRDefault="00256173" w:rsidP="00D22525">
            <w:pPr>
              <w:jc w:val="center"/>
              <w:rPr>
                <w:rFonts w:eastAsia="Times New Roman" w:cs="Arial"/>
                <w:color w:val="000000"/>
                <w:sz w:val="22"/>
              </w:rPr>
            </w:pPr>
            <w:r w:rsidRPr="0049411B">
              <w:rPr>
                <w:rFonts w:eastAsia="Times New Roman" w:cs="Arial"/>
                <w:color w:val="000000"/>
                <w:sz w:val="22"/>
              </w:rPr>
              <w:t xml:space="preserve">M6 Range </w:t>
            </w:r>
            <w:r w:rsidR="00D33AB0">
              <w:rPr>
                <w:rFonts w:eastAsia="Times New Roman" w:cs="Arial"/>
                <w:color w:val="000000"/>
                <w:sz w:val="22"/>
              </w:rPr>
              <w:t xml:space="preserve">LFX </w:t>
            </w:r>
            <w:r w:rsidR="003E6456">
              <w:rPr>
                <w:rFonts w:eastAsia="Times New Roman" w:cs="Arial"/>
                <w:color w:val="000000"/>
                <w:sz w:val="22"/>
              </w:rPr>
              <w:t>SDZ review</w:t>
            </w:r>
          </w:p>
        </w:tc>
        <w:tc>
          <w:tcPr>
            <w:tcW w:w="2422" w:type="dxa"/>
            <w:tcBorders>
              <w:top w:val="nil"/>
              <w:left w:val="nil"/>
              <w:bottom w:val="single" w:sz="8" w:space="0" w:color="auto"/>
              <w:right w:val="single" w:sz="8" w:space="0" w:color="auto"/>
            </w:tcBorders>
            <w:shd w:val="clear" w:color="auto" w:fill="auto"/>
            <w:vAlign w:val="center"/>
            <w:hideMark/>
          </w:tcPr>
          <w:p w14:paraId="5B6A34A9" w14:textId="77777777" w:rsidR="00256173" w:rsidRPr="0049411B" w:rsidRDefault="009C442F" w:rsidP="00D22525">
            <w:pPr>
              <w:jc w:val="center"/>
              <w:rPr>
                <w:rFonts w:eastAsia="Times New Roman" w:cs="Arial"/>
                <w:color w:val="000000"/>
                <w:sz w:val="22"/>
              </w:rPr>
            </w:pPr>
            <w:r>
              <w:rPr>
                <w:rFonts w:eastAsia="Times New Roman" w:cs="Arial"/>
                <w:color w:val="000000"/>
                <w:sz w:val="22"/>
              </w:rPr>
              <w:t>BN Classroom</w:t>
            </w:r>
          </w:p>
        </w:tc>
        <w:tc>
          <w:tcPr>
            <w:tcW w:w="2221" w:type="dxa"/>
            <w:tcBorders>
              <w:top w:val="nil"/>
              <w:left w:val="nil"/>
              <w:bottom w:val="single" w:sz="8" w:space="0" w:color="auto"/>
              <w:right w:val="single" w:sz="8" w:space="0" w:color="auto"/>
            </w:tcBorders>
            <w:shd w:val="clear" w:color="auto" w:fill="auto"/>
            <w:vAlign w:val="center"/>
            <w:hideMark/>
          </w:tcPr>
          <w:p w14:paraId="1473198E" w14:textId="493D779A" w:rsidR="00256173" w:rsidRPr="0049411B" w:rsidRDefault="003E6456" w:rsidP="00D22525">
            <w:pPr>
              <w:jc w:val="center"/>
              <w:rPr>
                <w:rFonts w:eastAsia="Times New Roman" w:cs="Arial"/>
                <w:color w:val="000000"/>
                <w:sz w:val="22"/>
              </w:rPr>
            </w:pPr>
            <w:r>
              <w:rPr>
                <w:rFonts w:eastAsia="Times New Roman" w:cs="Arial"/>
                <w:color w:val="000000"/>
                <w:sz w:val="22"/>
              </w:rPr>
              <w:t>M6/M3/CPT Vargas</w:t>
            </w:r>
          </w:p>
        </w:tc>
      </w:tr>
      <w:tr w:rsidR="00463F2C" w:rsidRPr="0049411B" w14:paraId="043EB2B1"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5A38AA00" w14:textId="7840DB3F" w:rsidR="006C0343" w:rsidRPr="0049411B" w:rsidRDefault="006C0343" w:rsidP="006C0343">
            <w:pPr>
              <w:jc w:val="center"/>
              <w:rPr>
                <w:rFonts w:eastAsia="Times New Roman" w:cs="Arial"/>
                <w:b/>
                <w:bCs/>
                <w:color w:val="000000"/>
                <w:sz w:val="22"/>
              </w:rPr>
            </w:pPr>
            <w:r w:rsidRPr="0049411B">
              <w:rPr>
                <w:rFonts w:eastAsia="Times New Roman" w:cs="Arial"/>
                <w:b/>
                <w:bCs/>
                <w:color w:val="000000"/>
                <w:sz w:val="22"/>
              </w:rPr>
              <w:t>1</w:t>
            </w:r>
            <w:r>
              <w:rPr>
                <w:rFonts w:eastAsia="Times New Roman" w:cs="Arial"/>
                <w:b/>
                <w:bCs/>
                <w:color w:val="000000"/>
                <w:sz w:val="22"/>
              </w:rPr>
              <w:t>4</w:t>
            </w:r>
            <w:r w:rsidRPr="0049411B">
              <w:rPr>
                <w:rFonts w:eastAsia="Times New Roman" w:cs="Arial"/>
                <w:b/>
                <w:bCs/>
                <w:color w:val="000000"/>
                <w:sz w:val="22"/>
              </w:rPr>
              <w:t xml:space="preserve"> </w:t>
            </w:r>
            <w:r w:rsidR="004A7F21">
              <w:rPr>
                <w:rFonts w:eastAsia="Times New Roman" w:cs="Arial"/>
                <w:b/>
                <w:bCs/>
                <w:color w:val="000000"/>
                <w:sz w:val="22"/>
              </w:rPr>
              <w:t xml:space="preserve">1300 </w:t>
            </w:r>
            <w:r w:rsidRPr="0049411B">
              <w:rPr>
                <w:rFonts w:eastAsia="Times New Roman" w:cs="Arial"/>
                <w:b/>
                <w:bCs/>
                <w:color w:val="000000"/>
                <w:sz w:val="22"/>
              </w:rPr>
              <w:t>FEB 23</w:t>
            </w:r>
          </w:p>
        </w:tc>
        <w:tc>
          <w:tcPr>
            <w:tcW w:w="2467" w:type="dxa"/>
            <w:tcBorders>
              <w:top w:val="nil"/>
              <w:left w:val="nil"/>
              <w:bottom w:val="single" w:sz="8" w:space="0" w:color="auto"/>
              <w:right w:val="single" w:sz="8" w:space="0" w:color="auto"/>
            </w:tcBorders>
            <w:shd w:val="clear" w:color="auto" w:fill="auto"/>
            <w:vAlign w:val="center"/>
          </w:tcPr>
          <w:p w14:paraId="4ADEA91A" w14:textId="0E05C55D" w:rsidR="006C0343" w:rsidRPr="0049411B" w:rsidRDefault="006C0343" w:rsidP="006C0343">
            <w:pPr>
              <w:jc w:val="center"/>
              <w:rPr>
                <w:rFonts w:eastAsia="Times New Roman" w:cs="Arial"/>
                <w:color w:val="000000"/>
                <w:sz w:val="22"/>
              </w:rPr>
            </w:pPr>
            <w:r w:rsidRPr="0049411B">
              <w:rPr>
                <w:rFonts w:eastAsia="Times New Roman" w:cs="Arial"/>
                <w:color w:val="000000"/>
                <w:sz w:val="22"/>
              </w:rPr>
              <w:t>Stress Mindset LPD</w:t>
            </w:r>
          </w:p>
        </w:tc>
        <w:tc>
          <w:tcPr>
            <w:tcW w:w="2422" w:type="dxa"/>
            <w:tcBorders>
              <w:top w:val="nil"/>
              <w:left w:val="nil"/>
              <w:bottom w:val="single" w:sz="8" w:space="0" w:color="auto"/>
              <w:right w:val="single" w:sz="8" w:space="0" w:color="auto"/>
            </w:tcBorders>
            <w:shd w:val="clear" w:color="auto" w:fill="auto"/>
            <w:vAlign w:val="center"/>
          </w:tcPr>
          <w:p w14:paraId="5B0A21E3" w14:textId="0E7138AF" w:rsidR="006C0343" w:rsidRDefault="006C0343" w:rsidP="006C0343">
            <w:pPr>
              <w:jc w:val="center"/>
              <w:rPr>
                <w:rFonts w:eastAsia="Times New Roman" w:cs="Arial"/>
                <w:color w:val="000000"/>
                <w:sz w:val="22"/>
              </w:rPr>
            </w:pPr>
            <w:r>
              <w:rPr>
                <w:rFonts w:eastAsia="Times New Roman" w:cs="Arial"/>
                <w:color w:val="000000"/>
                <w:sz w:val="22"/>
              </w:rPr>
              <w:t>BN Classroom</w:t>
            </w:r>
          </w:p>
        </w:tc>
        <w:tc>
          <w:tcPr>
            <w:tcW w:w="2221" w:type="dxa"/>
            <w:tcBorders>
              <w:top w:val="nil"/>
              <w:left w:val="nil"/>
              <w:bottom w:val="single" w:sz="8" w:space="0" w:color="auto"/>
              <w:right w:val="single" w:sz="8" w:space="0" w:color="auto"/>
            </w:tcBorders>
            <w:shd w:val="clear" w:color="auto" w:fill="auto"/>
            <w:vAlign w:val="center"/>
          </w:tcPr>
          <w:p w14:paraId="2EC2DA55" w14:textId="28985862" w:rsidR="006C0343" w:rsidRDefault="006C0343" w:rsidP="006C0343">
            <w:pPr>
              <w:jc w:val="center"/>
              <w:rPr>
                <w:rFonts w:eastAsia="Times New Roman" w:cs="Arial"/>
                <w:color w:val="000000"/>
                <w:sz w:val="22"/>
              </w:rPr>
            </w:pPr>
            <w:r>
              <w:rPr>
                <w:rFonts w:eastAsia="Times New Roman" w:cs="Arial"/>
                <w:color w:val="000000"/>
                <w:sz w:val="22"/>
              </w:rPr>
              <w:t>PL + PSG</w:t>
            </w:r>
          </w:p>
        </w:tc>
      </w:tr>
      <w:tr w:rsidR="00463F2C" w:rsidRPr="0049411B" w14:paraId="751A073D"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4F7E15CB" w14:textId="79CE5A1F" w:rsidR="006C0343" w:rsidRPr="0049411B" w:rsidRDefault="006C0343" w:rsidP="006C0343">
            <w:pPr>
              <w:jc w:val="center"/>
              <w:rPr>
                <w:rFonts w:eastAsia="Times New Roman" w:cs="Arial"/>
                <w:b/>
                <w:bCs/>
                <w:color w:val="000000"/>
                <w:sz w:val="22"/>
              </w:rPr>
            </w:pPr>
            <w:r w:rsidRPr="0049411B">
              <w:rPr>
                <w:rFonts w:eastAsia="Times New Roman" w:cs="Arial"/>
                <w:b/>
                <w:bCs/>
                <w:color w:val="000000"/>
                <w:sz w:val="22"/>
              </w:rPr>
              <w:t>1</w:t>
            </w:r>
            <w:r>
              <w:rPr>
                <w:rFonts w:eastAsia="Times New Roman" w:cs="Arial"/>
                <w:b/>
                <w:bCs/>
                <w:color w:val="000000"/>
                <w:sz w:val="22"/>
              </w:rPr>
              <w:t>5</w:t>
            </w:r>
            <w:r w:rsidR="00B17D1D">
              <w:rPr>
                <w:rFonts w:eastAsia="Times New Roman" w:cs="Arial"/>
                <w:b/>
                <w:bCs/>
                <w:color w:val="000000"/>
                <w:sz w:val="22"/>
              </w:rPr>
              <w:t xml:space="preserve"> 1400</w:t>
            </w:r>
            <w:r w:rsidRPr="0049411B">
              <w:rPr>
                <w:rFonts w:eastAsia="Times New Roman" w:cs="Arial"/>
                <w:b/>
                <w:bCs/>
                <w:color w:val="000000"/>
                <w:sz w:val="22"/>
              </w:rPr>
              <w:t xml:space="preserve"> FEB 23</w:t>
            </w:r>
          </w:p>
        </w:tc>
        <w:tc>
          <w:tcPr>
            <w:tcW w:w="2467" w:type="dxa"/>
            <w:tcBorders>
              <w:top w:val="nil"/>
              <w:left w:val="nil"/>
              <w:bottom w:val="single" w:sz="8" w:space="0" w:color="auto"/>
              <w:right w:val="single" w:sz="8" w:space="0" w:color="auto"/>
            </w:tcBorders>
            <w:shd w:val="clear" w:color="auto" w:fill="auto"/>
            <w:vAlign w:val="center"/>
            <w:hideMark/>
          </w:tcPr>
          <w:p w14:paraId="3316DEB8" w14:textId="77777777" w:rsidR="006C0343" w:rsidRPr="0049411B" w:rsidRDefault="006C0343" w:rsidP="006C0343">
            <w:pPr>
              <w:jc w:val="center"/>
              <w:rPr>
                <w:rFonts w:eastAsia="Times New Roman" w:cs="Arial"/>
                <w:color w:val="000000"/>
                <w:sz w:val="22"/>
              </w:rPr>
            </w:pPr>
            <w:r w:rsidRPr="0049411B">
              <w:rPr>
                <w:rFonts w:eastAsia="Times New Roman" w:cs="Arial"/>
                <w:color w:val="000000"/>
                <w:sz w:val="22"/>
              </w:rPr>
              <w:t>Command Post LPD</w:t>
            </w:r>
          </w:p>
        </w:tc>
        <w:tc>
          <w:tcPr>
            <w:tcW w:w="2422" w:type="dxa"/>
            <w:tcBorders>
              <w:top w:val="nil"/>
              <w:left w:val="nil"/>
              <w:bottom w:val="single" w:sz="8" w:space="0" w:color="auto"/>
              <w:right w:val="single" w:sz="8" w:space="0" w:color="auto"/>
            </w:tcBorders>
            <w:shd w:val="clear" w:color="auto" w:fill="auto"/>
            <w:vAlign w:val="center"/>
            <w:hideMark/>
          </w:tcPr>
          <w:p w14:paraId="0F6B07BF"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Veterans Chapel</w:t>
            </w:r>
          </w:p>
        </w:tc>
        <w:tc>
          <w:tcPr>
            <w:tcW w:w="2221" w:type="dxa"/>
            <w:tcBorders>
              <w:top w:val="nil"/>
              <w:left w:val="nil"/>
              <w:bottom w:val="single" w:sz="8" w:space="0" w:color="auto"/>
              <w:right w:val="single" w:sz="8" w:space="0" w:color="auto"/>
            </w:tcBorders>
            <w:shd w:val="clear" w:color="auto" w:fill="auto"/>
            <w:vAlign w:val="center"/>
            <w:hideMark/>
          </w:tcPr>
          <w:p w14:paraId="1814E821" w14:textId="2644D357" w:rsidR="006C0343" w:rsidRPr="0049411B" w:rsidRDefault="006C0343" w:rsidP="006C0343">
            <w:pPr>
              <w:jc w:val="center"/>
              <w:rPr>
                <w:rFonts w:eastAsia="Times New Roman" w:cs="Arial"/>
                <w:color w:val="000000"/>
                <w:sz w:val="22"/>
              </w:rPr>
            </w:pPr>
            <w:r>
              <w:rPr>
                <w:rFonts w:eastAsia="Times New Roman" w:cs="Arial"/>
                <w:color w:val="000000"/>
                <w:sz w:val="22"/>
              </w:rPr>
              <w:t>Staff OICs/NCOICs/HHC CMD TM</w:t>
            </w:r>
          </w:p>
        </w:tc>
      </w:tr>
      <w:tr w:rsidR="00511B97" w:rsidRPr="0049411B" w14:paraId="421730B1"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0294936B" w14:textId="4D1F6EB2" w:rsidR="006C0343" w:rsidRPr="0049411B" w:rsidRDefault="006C0343" w:rsidP="006C0343">
            <w:pPr>
              <w:jc w:val="center"/>
              <w:rPr>
                <w:rFonts w:eastAsia="Times New Roman" w:cs="Arial"/>
                <w:b/>
                <w:bCs/>
                <w:color w:val="000000"/>
                <w:sz w:val="22"/>
              </w:rPr>
            </w:pPr>
            <w:r>
              <w:rPr>
                <w:rFonts w:eastAsia="Times New Roman" w:cs="Arial"/>
                <w:b/>
                <w:bCs/>
                <w:color w:val="000000"/>
                <w:sz w:val="22"/>
              </w:rPr>
              <w:t>16 FEB 23</w:t>
            </w:r>
          </w:p>
        </w:tc>
        <w:tc>
          <w:tcPr>
            <w:tcW w:w="2467" w:type="dxa"/>
            <w:tcBorders>
              <w:top w:val="nil"/>
              <w:left w:val="nil"/>
              <w:bottom w:val="single" w:sz="8" w:space="0" w:color="auto"/>
              <w:right w:val="single" w:sz="8" w:space="0" w:color="auto"/>
            </w:tcBorders>
            <w:shd w:val="clear" w:color="auto" w:fill="auto"/>
            <w:vAlign w:val="center"/>
            <w:hideMark/>
          </w:tcPr>
          <w:p w14:paraId="18E824D9" w14:textId="49E67A1B" w:rsidR="006C0343" w:rsidRPr="0049411B" w:rsidRDefault="006C0343" w:rsidP="006C0343">
            <w:pPr>
              <w:jc w:val="center"/>
              <w:rPr>
                <w:rFonts w:eastAsia="Times New Roman" w:cs="Arial"/>
                <w:color w:val="000000"/>
                <w:sz w:val="22"/>
              </w:rPr>
            </w:pPr>
            <w:r>
              <w:rPr>
                <w:rFonts w:eastAsia="Times New Roman" w:cs="Arial"/>
                <w:color w:val="000000"/>
                <w:sz w:val="22"/>
              </w:rPr>
              <w:t>Roster of TRNG PAX due to S4</w:t>
            </w:r>
          </w:p>
        </w:tc>
        <w:tc>
          <w:tcPr>
            <w:tcW w:w="2422" w:type="dxa"/>
            <w:tcBorders>
              <w:top w:val="nil"/>
              <w:left w:val="nil"/>
              <w:bottom w:val="single" w:sz="8" w:space="0" w:color="auto"/>
              <w:right w:val="single" w:sz="8" w:space="0" w:color="auto"/>
            </w:tcBorders>
            <w:shd w:val="clear" w:color="auto" w:fill="auto"/>
            <w:vAlign w:val="center"/>
            <w:hideMark/>
          </w:tcPr>
          <w:p w14:paraId="1CDA5C6C" w14:textId="29E736AD" w:rsidR="006C0343" w:rsidRPr="0049411B" w:rsidRDefault="006C0343" w:rsidP="006C0343">
            <w:pPr>
              <w:jc w:val="center"/>
              <w:rPr>
                <w:rFonts w:eastAsia="Times New Roman" w:cs="Arial"/>
                <w:color w:val="000000"/>
                <w:sz w:val="22"/>
              </w:rPr>
            </w:pPr>
            <w:r>
              <w:rPr>
                <w:rFonts w:eastAsia="Times New Roman" w:cs="Arial"/>
                <w:color w:val="000000"/>
                <w:sz w:val="22"/>
              </w:rPr>
              <w:t>N/A</w:t>
            </w:r>
          </w:p>
        </w:tc>
        <w:tc>
          <w:tcPr>
            <w:tcW w:w="2221" w:type="dxa"/>
            <w:tcBorders>
              <w:top w:val="nil"/>
              <w:left w:val="nil"/>
              <w:bottom w:val="single" w:sz="8" w:space="0" w:color="auto"/>
              <w:right w:val="single" w:sz="8" w:space="0" w:color="auto"/>
            </w:tcBorders>
            <w:shd w:val="clear" w:color="auto" w:fill="auto"/>
            <w:vAlign w:val="center"/>
            <w:hideMark/>
          </w:tcPr>
          <w:p w14:paraId="00185F93" w14:textId="26294EA9" w:rsidR="006C0343" w:rsidRPr="0049411B" w:rsidRDefault="006C0343" w:rsidP="006C0343">
            <w:pPr>
              <w:jc w:val="center"/>
              <w:rPr>
                <w:rFonts w:eastAsia="Times New Roman" w:cs="Arial"/>
                <w:color w:val="000000"/>
                <w:sz w:val="22"/>
              </w:rPr>
            </w:pPr>
            <w:r>
              <w:rPr>
                <w:rFonts w:eastAsia="Times New Roman" w:cs="Arial"/>
                <w:color w:val="000000"/>
                <w:sz w:val="22"/>
              </w:rPr>
              <w:t>All COs</w:t>
            </w:r>
          </w:p>
        </w:tc>
      </w:tr>
      <w:tr w:rsidR="00463F2C" w:rsidRPr="0049411B" w14:paraId="60327FAC"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0EB3C92D" w14:textId="77777777" w:rsidR="006C0343" w:rsidRPr="0049411B" w:rsidRDefault="006C0343" w:rsidP="006C0343">
            <w:pPr>
              <w:jc w:val="center"/>
              <w:rPr>
                <w:rFonts w:eastAsia="Times New Roman" w:cs="Arial"/>
                <w:b/>
                <w:bCs/>
                <w:color w:val="000000"/>
                <w:sz w:val="22"/>
              </w:rPr>
            </w:pPr>
            <w:r>
              <w:rPr>
                <w:rFonts w:eastAsia="Times New Roman" w:cs="Arial"/>
                <w:b/>
                <w:bCs/>
                <w:color w:val="000000"/>
                <w:sz w:val="22"/>
              </w:rPr>
              <w:t>16 FEB 23</w:t>
            </w:r>
          </w:p>
        </w:tc>
        <w:tc>
          <w:tcPr>
            <w:tcW w:w="2467" w:type="dxa"/>
            <w:tcBorders>
              <w:top w:val="nil"/>
              <w:left w:val="nil"/>
              <w:bottom w:val="single" w:sz="8" w:space="0" w:color="auto"/>
              <w:right w:val="single" w:sz="8" w:space="0" w:color="auto"/>
            </w:tcBorders>
            <w:shd w:val="clear" w:color="auto" w:fill="auto"/>
            <w:vAlign w:val="center"/>
          </w:tcPr>
          <w:p w14:paraId="2239806B" w14:textId="5769CACF" w:rsidR="006C0343" w:rsidRPr="0049411B" w:rsidRDefault="006C0343" w:rsidP="006C0343">
            <w:pPr>
              <w:jc w:val="center"/>
              <w:rPr>
                <w:rFonts w:eastAsia="Times New Roman" w:cs="Arial"/>
                <w:color w:val="000000"/>
                <w:sz w:val="22"/>
              </w:rPr>
            </w:pPr>
            <w:r>
              <w:rPr>
                <w:rFonts w:eastAsia="Times New Roman" w:cs="Arial"/>
                <w:color w:val="000000"/>
                <w:sz w:val="22"/>
              </w:rPr>
              <w:t>M6 Validates Range Dig</w:t>
            </w:r>
            <w:r w:rsidR="003E6456">
              <w:rPr>
                <w:rFonts w:eastAsia="Times New Roman" w:cs="Arial"/>
                <w:color w:val="000000"/>
                <w:sz w:val="22"/>
              </w:rPr>
              <w:t>/Berm</w:t>
            </w:r>
            <w:r>
              <w:rPr>
                <w:rFonts w:eastAsia="Times New Roman" w:cs="Arial"/>
                <w:color w:val="000000"/>
                <w:sz w:val="22"/>
              </w:rPr>
              <w:t xml:space="preserve"> Concept</w:t>
            </w:r>
          </w:p>
        </w:tc>
        <w:tc>
          <w:tcPr>
            <w:tcW w:w="2422" w:type="dxa"/>
            <w:tcBorders>
              <w:top w:val="nil"/>
              <w:left w:val="nil"/>
              <w:bottom w:val="single" w:sz="8" w:space="0" w:color="auto"/>
              <w:right w:val="single" w:sz="8" w:space="0" w:color="auto"/>
            </w:tcBorders>
            <w:shd w:val="clear" w:color="auto" w:fill="auto"/>
            <w:vAlign w:val="center"/>
          </w:tcPr>
          <w:p w14:paraId="13003DC6" w14:textId="77777777" w:rsidR="006C0343" w:rsidRDefault="006C0343"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8" w:space="0" w:color="auto"/>
              <w:right w:val="single" w:sz="8" w:space="0" w:color="auto"/>
            </w:tcBorders>
            <w:shd w:val="clear" w:color="auto" w:fill="auto"/>
            <w:vAlign w:val="center"/>
          </w:tcPr>
          <w:p w14:paraId="0B4E918D" w14:textId="51521343" w:rsidR="006C0343" w:rsidRDefault="006C0343" w:rsidP="006C0343">
            <w:pPr>
              <w:jc w:val="center"/>
              <w:rPr>
                <w:rFonts w:eastAsia="Times New Roman" w:cs="Arial"/>
                <w:color w:val="000000"/>
                <w:sz w:val="22"/>
              </w:rPr>
            </w:pPr>
            <w:r>
              <w:rPr>
                <w:rFonts w:eastAsia="Times New Roman" w:cs="Arial"/>
                <w:color w:val="000000"/>
                <w:sz w:val="22"/>
              </w:rPr>
              <w:t>M6/M7</w:t>
            </w:r>
            <w:r w:rsidR="003E6456">
              <w:rPr>
                <w:rFonts w:eastAsia="Times New Roman" w:cs="Arial"/>
                <w:color w:val="000000"/>
                <w:sz w:val="22"/>
              </w:rPr>
              <w:t>/M3/CPT Vargas</w:t>
            </w:r>
          </w:p>
        </w:tc>
      </w:tr>
      <w:tr w:rsidR="00463F2C" w:rsidRPr="0049411B" w14:paraId="7B3E6D3E"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0C58E532" w14:textId="2DB3620D" w:rsidR="006C0343" w:rsidRPr="0049411B" w:rsidRDefault="006C0343" w:rsidP="006C0343">
            <w:pPr>
              <w:jc w:val="center"/>
              <w:rPr>
                <w:rFonts w:eastAsia="Times New Roman" w:cs="Arial"/>
                <w:b/>
                <w:bCs/>
                <w:color w:val="000000"/>
                <w:sz w:val="22"/>
              </w:rPr>
            </w:pPr>
            <w:r w:rsidRPr="0049411B">
              <w:rPr>
                <w:rFonts w:eastAsia="Times New Roman" w:cs="Arial"/>
                <w:b/>
                <w:bCs/>
                <w:color w:val="000000"/>
                <w:sz w:val="22"/>
              </w:rPr>
              <w:t xml:space="preserve">16 </w:t>
            </w:r>
            <w:r w:rsidR="00732CFF">
              <w:rPr>
                <w:rFonts w:eastAsia="Times New Roman" w:cs="Arial"/>
                <w:b/>
                <w:bCs/>
                <w:color w:val="000000"/>
                <w:sz w:val="22"/>
              </w:rPr>
              <w:t xml:space="preserve">1000 </w:t>
            </w:r>
            <w:r w:rsidRPr="0049411B">
              <w:rPr>
                <w:rFonts w:eastAsia="Times New Roman" w:cs="Arial"/>
                <w:b/>
                <w:bCs/>
                <w:color w:val="000000"/>
                <w:sz w:val="22"/>
              </w:rPr>
              <w:t>FEB 23</w:t>
            </w:r>
          </w:p>
        </w:tc>
        <w:tc>
          <w:tcPr>
            <w:tcW w:w="2467" w:type="dxa"/>
            <w:tcBorders>
              <w:top w:val="nil"/>
              <w:left w:val="nil"/>
              <w:bottom w:val="single" w:sz="8" w:space="0" w:color="auto"/>
              <w:right w:val="single" w:sz="8" w:space="0" w:color="auto"/>
            </w:tcBorders>
            <w:shd w:val="clear" w:color="auto" w:fill="auto"/>
            <w:vAlign w:val="center"/>
            <w:hideMark/>
          </w:tcPr>
          <w:p w14:paraId="495D5E5E" w14:textId="77777777" w:rsidR="006C0343" w:rsidRPr="0049411B" w:rsidRDefault="006C0343" w:rsidP="006C0343">
            <w:pPr>
              <w:jc w:val="center"/>
              <w:rPr>
                <w:rFonts w:eastAsia="Times New Roman" w:cs="Arial"/>
                <w:color w:val="000000"/>
                <w:sz w:val="22"/>
              </w:rPr>
            </w:pPr>
            <w:r w:rsidRPr="0049411B">
              <w:rPr>
                <w:rFonts w:eastAsia="Times New Roman" w:cs="Arial"/>
                <w:color w:val="000000"/>
                <w:sz w:val="22"/>
              </w:rPr>
              <w:t>OC/T &amp; Fire Marker Academy</w:t>
            </w:r>
          </w:p>
        </w:tc>
        <w:tc>
          <w:tcPr>
            <w:tcW w:w="2422" w:type="dxa"/>
            <w:tcBorders>
              <w:top w:val="nil"/>
              <w:left w:val="nil"/>
              <w:bottom w:val="single" w:sz="8" w:space="0" w:color="auto"/>
              <w:right w:val="single" w:sz="8" w:space="0" w:color="auto"/>
            </w:tcBorders>
            <w:shd w:val="clear" w:color="auto" w:fill="auto"/>
            <w:vAlign w:val="center"/>
            <w:hideMark/>
          </w:tcPr>
          <w:p w14:paraId="1DFA26A0"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Veterans Chapel</w:t>
            </w:r>
          </w:p>
        </w:tc>
        <w:tc>
          <w:tcPr>
            <w:tcW w:w="2221" w:type="dxa"/>
            <w:tcBorders>
              <w:top w:val="nil"/>
              <w:left w:val="nil"/>
              <w:bottom w:val="single" w:sz="8" w:space="0" w:color="auto"/>
              <w:right w:val="single" w:sz="8" w:space="0" w:color="auto"/>
            </w:tcBorders>
            <w:shd w:val="clear" w:color="auto" w:fill="auto"/>
            <w:vAlign w:val="center"/>
            <w:hideMark/>
          </w:tcPr>
          <w:p w14:paraId="20A87FE0" w14:textId="537CF8C7" w:rsidR="006C0343" w:rsidRPr="0049411B" w:rsidRDefault="006C0343" w:rsidP="006C0343">
            <w:pPr>
              <w:jc w:val="center"/>
              <w:rPr>
                <w:rFonts w:eastAsia="Times New Roman" w:cs="Arial"/>
                <w:color w:val="000000"/>
                <w:sz w:val="22"/>
              </w:rPr>
            </w:pPr>
            <w:r>
              <w:rPr>
                <w:rFonts w:eastAsia="Times New Roman" w:cs="Arial"/>
                <w:color w:val="000000"/>
                <w:sz w:val="22"/>
              </w:rPr>
              <w:t>OC/Ts/Lane OIC/NCOICs</w:t>
            </w:r>
          </w:p>
        </w:tc>
      </w:tr>
      <w:tr w:rsidR="00463F2C" w:rsidRPr="0049411B" w14:paraId="1482DAE0"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618A40A1" w14:textId="61E1322D" w:rsidR="006C0343" w:rsidRPr="0049411B" w:rsidRDefault="006C0343" w:rsidP="006C0343">
            <w:pPr>
              <w:jc w:val="center"/>
              <w:rPr>
                <w:rFonts w:eastAsia="Times New Roman" w:cs="Arial"/>
                <w:b/>
                <w:bCs/>
                <w:color w:val="000000"/>
                <w:sz w:val="22"/>
              </w:rPr>
            </w:pPr>
            <w:r>
              <w:rPr>
                <w:rFonts w:cs="Arial"/>
                <w:b/>
                <w:bCs/>
                <w:sz w:val="22"/>
              </w:rPr>
              <w:t>16 FEB 23</w:t>
            </w:r>
          </w:p>
        </w:tc>
        <w:tc>
          <w:tcPr>
            <w:tcW w:w="2467" w:type="dxa"/>
            <w:tcBorders>
              <w:top w:val="nil"/>
              <w:left w:val="nil"/>
              <w:bottom w:val="single" w:sz="8" w:space="0" w:color="auto"/>
              <w:right w:val="single" w:sz="8" w:space="0" w:color="auto"/>
            </w:tcBorders>
            <w:shd w:val="clear" w:color="auto" w:fill="auto"/>
            <w:vAlign w:val="center"/>
          </w:tcPr>
          <w:p w14:paraId="0FDE5647" w14:textId="174EDDC3" w:rsidR="006C0343" w:rsidRPr="0049411B" w:rsidRDefault="006C0343" w:rsidP="006C0343">
            <w:pPr>
              <w:jc w:val="center"/>
              <w:rPr>
                <w:rFonts w:eastAsia="Times New Roman" w:cs="Arial"/>
                <w:color w:val="000000"/>
                <w:sz w:val="22"/>
              </w:rPr>
            </w:pPr>
            <w:r>
              <w:rPr>
                <w:rFonts w:eastAsia="Times New Roman" w:cs="Arial"/>
                <w:color w:val="000000"/>
                <w:sz w:val="22"/>
              </w:rPr>
              <w:t>VIP Boards submitted to VOIS</w:t>
            </w:r>
          </w:p>
        </w:tc>
        <w:tc>
          <w:tcPr>
            <w:tcW w:w="2422" w:type="dxa"/>
            <w:tcBorders>
              <w:top w:val="nil"/>
              <w:left w:val="nil"/>
              <w:bottom w:val="single" w:sz="8" w:space="0" w:color="auto"/>
              <w:right w:val="single" w:sz="8" w:space="0" w:color="auto"/>
            </w:tcBorders>
            <w:shd w:val="clear" w:color="auto" w:fill="auto"/>
            <w:vAlign w:val="center"/>
          </w:tcPr>
          <w:p w14:paraId="5FA0A9F3" w14:textId="0DD67448" w:rsidR="006C0343" w:rsidRDefault="00C149CC" w:rsidP="006C0343">
            <w:pPr>
              <w:jc w:val="center"/>
              <w:rPr>
                <w:rFonts w:eastAsia="Times New Roman" w:cs="Arial"/>
                <w:color w:val="000000"/>
                <w:sz w:val="22"/>
              </w:rPr>
            </w:pPr>
            <w:r>
              <w:rPr>
                <w:rFonts w:eastAsia="Times New Roman" w:cs="Arial"/>
                <w:color w:val="000000"/>
                <w:sz w:val="22"/>
              </w:rPr>
              <w:t>FCCO</w:t>
            </w:r>
          </w:p>
        </w:tc>
        <w:tc>
          <w:tcPr>
            <w:tcW w:w="2221" w:type="dxa"/>
            <w:tcBorders>
              <w:top w:val="nil"/>
              <w:left w:val="nil"/>
              <w:bottom w:val="single" w:sz="8" w:space="0" w:color="auto"/>
              <w:right w:val="single" w:sz="8" w:space="0" w:color="auto"/>
            </w:tcBorders>
            <w:shd w:val="clear" w:color="auto" w:fill="auto"/>
            <w:vAlign w:val="center"/>
          </w:tcPr>
          <w:p w14:paraId="31A4A60C" w14:textId="1F10AC54" w:rsidR="006C0343" w:rsidRDefault="006C0343" w:rsidP="006C0343">
            <w:pPr>
              <w:jc w:val="center"/>
              <w:rPr>
                <w:rFonts w:eastAsia="Times New Roman" w:cs="Arial"/>
                <w:color w:val="000000"/>
                <w:sz w:val="22"/>
              </w:rPr>
            </w:pPr>
            <w:r>
              <w:rPr>
                <w:rFonts w:eastAsia="Times New Roman" w:cs="Arial"/>
                <w:color w:val="000000"/>
                <w:sz w:val="22"/>
              </w:rPr>
              <w:t>S2/S3</w:t>
            </w:r>
          </w:p>
        </w:tc>
      </w:tr>
      <w:tr w:rsidR="00463F2C" w:rsidRPr="0049411B" w14:paraId="1ACF9C6F"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293FBB50" w14:textId="77777777" w:rsidR="006C0343" w:rsidRDefault="006C0343" w:rsidP="006C0343">
            <w:pPr>
              <w:jc w:val="center"/>
              <w:rPr>
                <w:rFonts w:eastAsia="Times New Roman" w:cs="Arial"/>
                <w:b/>
                <w:bCs/>
                <w:color w:val="000000"/>
                <w:sz w:val="22"/>
              </w:rPr>
            </w:pPr>
            <w:r>
              <w:rPr>
                <w:rFonts w:eastAsia="Times New Roman" w:cs="Arial"/>
                <w:b/>
                <w:bCs/>
                <w:color w:val="000000"/>
                <w:sz w:val="22"/>
              </w:rPr>
              <w:t>24 FEB 23</w:t>
            </w:r>
          </w:p>
        </w:tc>
        <w:tc>
          <w:tcPr>
            <w:tcW w:w="2467" w:type="dxa"/>
            <w:tcBorders>
              <w:top w:val="nil"/>
              <w:left w:val="nil"/>
              <w:bottom w:val="single" w:sz="8" w:space="0" w:color="auto"/>
              <w:right w:val="single" w:sz="8" w:space="0" w:color="auto"/>
            </w:tcBorders>
            <w:shd w:val="clear" w:color="auto" w:fill="auto"/>
            <w:vAlign w:val="center"/>
          </w:tcPr>
          <w:p w14:paraId="0D01BE43" w14:textId="77777777" w:rsidR="006C0343" w:rsidRDefault="006C0343" w:rsidP="006C0343">
            <w:pPr>
              <w:jc w:val="center"/>
              <w:rPr>
                <w:rFonts w:eastAsia="Times New Roman" w:cs="Arial"/>
                <w:color w:val="000000"/>
                <w:sz w:val="22"/>
              </w:rPr>
            </w:pPr>
            <w:r>
              <w:rPr>
                <w:rFonts w:eastAsia="Times New Roman" w:cs="Arial"/>
                <w:color w:val="000000"/>
                <w:sz w:val="22"/>
              </w:rPr>
              <w:t>TACORD Review</w:t>
            </w:r>
          </w:p>
        </w:tc>
        <w:tc>
          <w:tcPr>
            <w:tcW w:w="2422" w:type="dxa"/>
            <w:tcBorders>
              <w:top w:val="nil"/>
              <w:left w:val="nil"/>
              <w:bottom w:val="single" w:sz="8" w:space="0" w:color="auto"/>
              <w:right w:val="single" w:sz="8" w:space="0" w:color="auto"/>
            </w:tcBorders>
            <w:shd w:val="clear" w:color="auto" w:fill="auto"/>
            <w:vAlign w:val="center"/>
          </w:tcPr>
          <w:p w14:paraId="16ECCDC9" w14:textId="77777777" w:rsidR="006C0343" w:rsidRDefault="006C0343" w:rsidP="006C0343">
            <w:pPr>
              <w:jc w:val="center"/>
              <w:rPr>
                <w:rFonts w:eastAsia="Times New Roman" w:cs="Arial"/>
                <w:color w:val="000000"/>
                <w:sz w:val="22"/>
              </w:rPr>
            </w:pPr>
            <w:r>
              <w:rPr>
                <w:rFonts w:eastAsia="Times New Roman" w:cs="Arial"/>
                <w:color w:val="000000"/>
                <w:sz w:val="22"/>
              </w:rPr>
              <w:t xml:space="preserve">Field </w:t>
            </w:r>
          </w:p>
        </w:tc>
        <w:tc>
          <w:tcPr>
            <w:tcW w:w="2221" w:type="dxa"/>
            <w:tcBorders>
              <w:top w:val="nil"/>
              <w:left w:val="nil"/>
              <w:bottom w:val="single" w:sz="8" w:space="0" w:color="auto"/>
              <w:right w:val="single" w:sz="8" w:space="0" w:color="auto"/>
            </w:tcBorders>
            <w:shd w:val="clear" w:color="auto" w:fill="auto"/>
            <w:vAlign w:val="center"/>
          </w:tcPr>
          <w:p w14:paraId="159F4966" w14:textId="77777777" w:rsidR="006C0343" w:rsidRDefault="006C0343" w:rsidP="006C0343">
            <w:pPr>
              <w:jc w:val="center"/>
              <w:rPr>
                <w:rFonts w:eastAsia="Times New Roman" w:cs="Arial"/>
                <w:color w:val="000000"/>
                <w:sz w:val="22"/>
              </w:rPr>
            </w:pPr>
            <w:r>
              <w:rPr>
                <w:rFonts w:eastAsia="Times New Roman" w:cs="Arial"/>
                <w:color w:val="000000"/>
                <w:sz w:val="22"/>
              </w:rPr>
              <w:t>Staff primaries/M6/M7/M5</w:t>
            </w:r>
          </w:p>
        </w:tc>
      </w:tr>
      <w:tr w:rsidR="00463F2C" w:rsidRPr="0049411B" w14:paraId="2C6E9353"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29B101A7" w14:textId="705F6CC4" w:rsidR="006C0343" w:rsidRDefault="006C0343" w:rsidP="006C0343">
            <w:pPr>
              <w:jc w:val="center"/>
              <w:rPr>
                <w:rFonts w:eastAsia="Times New Roman" w:cs="Arial"/>
                <w:b/>
                <w:bCs/>
                <w:color w:val="000000"/>
                <w:sz w:val="22"/>
              </w:rPr>
            </w:pPr>
            <w:r>
              <w:rPr>
                <w:rFonts w:eastAsia="Times New Roman" w:cs="Arial"/>
                <w:b/>
                <w:bCs/>
                <w:color w:val="000000"/>
                <w:sz w:val="22"/>
              </w:rPr>
              <w:t>0</w:t>
            </w:r>
            <w:r w:rsidR="00500DD1">
              <w:rPr>
                <w:rFonts w:eastAsia="Times New Roman" w:cs="Arial"/>
                <w:b/>
                <w:bCs/>
                <w:color w:val="000000"/>
                <w:sz w:val="22"/>
              </w:rPr>
              <w:t>6 1400</w:t>
            </w:r>
            <w:r>
              <w:rPr>
                <w:rFonts w:eastAsia="Times New Roman" w:cs="Arial"/>
                <w:b/>
                <w:bCs/>
                <w:color w:val="000000"/>
                <w:sz w:val="22"/>
              </w:rPr>
              <w:t xml:space="preserve"> MAR 23</w:t>
            </w:r>
          </w:p>
        </w:tc>
        <w:tc>
          <w:tcPr>
            <w:tcW w:w="2467" w:type="dxa"/>
            <w:tcBorders>
              <w:top w:val="nil"/>
              <w:left w:val="nil"/>
              <w:bottom w:val="single" w:sz="8" w:space="0" w:color="auto"/>
              <w:right w:val="single" w:sz="8" w:space="0" w:color="auto"/>
            </w:tcBorders>
            <w:shd w:val="clear" w:color="auto" w:fill="auto"/>
            <w:vAlign w:val="center"/>
          </w:tcPr>
          <w:p w14:paraId="06992768" w14:textId="77777777" w:rsidR="006C0343" w:rsidRDefault="006C0343" w:rsidP="006C0343">
            <w:pPr>
              <w:jc w:val="center"/>
              <w:rPr>
                <w:rFonts w:eastAsia="Times New Roman" w:cs="Arial"/>
                <w:color w:val="000000"/>
                <w:sz w:val="22"/>
              </w:rPr>
            </w:pPr>
            <w:r>
              <w:rPr>
                <w:rFonts w:eastAsia="Times New Roman" w:cs="Arial"/>
                <w:color w:val="000000"/>
                <w:sz w:val="22"/>
              </w:rPr>
              <w:t>OPFOR Academy</w:t>
            </w:r>
          </w:p>
        </w:tc>
        <w:tc>
          <w:tcPr>
            <w:tcW w:w="2422" w:type="dxa"/>
            <w:tcBorders>
              <w:top w:val="nil"/>
              <w:left w:val="nil"/>
              <w:bottom w:val="single" w:sz="8" w:space="0" w:color="auto"/>
              <w:right w:val="single" w:sz="8" w:space="0" w:color="auto"/>
            </w:tcBorders>
            <w:shd w:val="clear" w:color="auto" w:fill="auto"/>
            <w:vAlign w:val="center"/>
          </w:tcPr>
          <w:p w14:paraId="3C897C0D" w14:textId="77777777" w:rsidR="006C0343" w:rsidRDefault="006C0343" w:rsidP="006C0343">
            <w:pPr>
              <w:jc w:val="center"/>
              <w:rPr>
                <w:rFonts w:eastAsia="Times New Roman" w:cs="Arial"/>
                <w:color w:val="000000"/>
                <w:sz w:val="22"/>
              </w:rPr>
            </w:pPr>
            <w:r>
              <w:rPr>
                <w:rFonts w:eastAsia="Times New Roman" w:cs="Arial"/>
                <w:color w:val="000000"/>
                <w:sz w:val="22"/>
              </w:rPr>
              <w:t>Regimental Room</w:t>
            </w:r>
          </w:p>
        </w:tc>
        <w:tc>
          <w:tcPr>
            <w:tcW w:w="2221" w:type="dxa"/>
            <w:tcBorders>
              <w:top w:val="nil"/>
              <w:left w:val="nil"/>
              <w:bottom w:val="single" w:sz="8" w:space="0" w:color="auto"/>
              <w:right w:val="single" w:sz="8" w:space="0" w:color="auto"/>
            </w:tcBorders>
            <w:shd w:val="clear" w:color="auto" w:fill="auto"/>
            <w:vAlign w:val="center"/>
          </w:tcPr>
          <w:p w14:paraId="0168CC34" w14:textId="77777777" w:rsidR="006C0343" w:rsidRDefault="006C0343" w:rsidP="006C0343">
            <w:pPr>
              <w:jc w:val="center"/>
              <w:rPr>
                <w:rFonts w:eastAsia="Times New Roman" w:cs="Arial"/>
                <w:color w:val="000000"/>
                <w:sz w:val="22"/>
              </w:rPr>
            </w:pPr>
            <w:r>
              <w:rPr>
                <w:rFonts w:eastAsia="Times New Roman" w:cs="Arial"/>
                <w:color w:val="000000"/>
                <w:sz w:val="22"/>
              </w:rPr>
              <w:t>S2/Scouts</w:t>
            </w:r>
          </w:p>
        </w:tc>
      </w:tr>
      <w:tr w:rsidR="00463F2C" w:rsidRPr="0049411B" w14:paraId="27B5FC04"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2916A5FB" w14:textId="02153B0E" w:rsidR="006C0343" w:rsidRDefault="006C0343" w:rsidP="006C0343">
            <w:pPr>
              <w:jc w:val="center"/>
              <w:rPr>
                <w:rFonts w:eastAsia="Times New Roman" w:cs="Arial"/>
                <w:b/>
                <w:bCs/>
                <w:color w:val="000000"/>
                <w:sz w:val="22"/>
              </w:rPr>
            </w:pPr>
            <w:r>
              <w:rPr>
                <w:rFonts w:eastAsia="Times New Roman" w:cs="Arial"/>
                <w:b/>
                <w:bCs/>
                <w:color w:val="000000"/>
                <w:sz w:val="22"/>
              </w:rPr>
              <w:t xml:space="preserve">03 </w:t>
            </w:r>
            <w:r w:rsidR="00D14D52">
              <w:rPr>
                <w:rFonts w:eastAsia="Times New Roman" w:cs="Arial"/>
                <w:b/>
                <w:bCs/>
                <w:color w:val="000000"/>
                <w:sz w:val="22"/>
              </w:rPr>
              <w:t xml:space="preserve">1500 </w:t>
            </w:r>
            <w:r>
              <w:rPr>
                <w:rFonts w:eastAsia="Times New Roman" w:cs="Arial"/>
                <w:b/>
                <w:bCs/>
                <w:color w:val="000000"/>
                <w:sz w:val="22"/>
              </w:rPr>
              <w:t>MAR 23</w:t>
            </w:r>
          </w:p>
        </w:tc>
        <w:tc>
          <w:tcPr>
            <w:tcW w:w="2467" w:type="dxa"/>
            <w:tcBorders>
              <w:top w:val="nil"/>
              <w:left w:val="nil"/>
              <w:bottom w:val="single" w:sz="8" w:space="0" w:color="auto"/>
              <w:right w:val="single" w:sz="8" w:space="0" w:color="auto"/>
            </w:tcBorders>
            <w:shd w:val="clear" w:color="auto" w:fill="auto"/>
            <w:vAlign w:val="center"/>
          </w:tcPr>
          <w:p w14:paraId="64EA5075" w14:textId="4FC2ACE5" w:rsidR="006C0343" w:rsidRDefault="006C0343" w:rsidP="006C0343">
            <w:pPr>
              <w:jc w:val="center"/>
              <w:rPr>
                <w:rFonts w:eastAsia="Times New Roman" w:cs="Arial"/>
                <w:color w:val="000000"/>
                <w:sz w:val="22"/>
              </w:rPr>
            </w:pPr>
            <w:r>
              <w:rPr>
                <w:rFonts w:eastAsia="Times New Roman" w:cs="Arial"/>
                <w:color w:val="000000"/>
                <w:sz w:val="22"/>
              </w:rPr>
              <w:t>Final Manifest</w:t>
            </w:r>
            <w:r w:rsidR="008C47B8">
              <w:rPr>
                <w:rFonts w:eastAsia="Times New Roman" w:cs="Arial"/>
                <w:color w:val="000000"/>
                <w:sz w:val="22"/>
              </w:rPr>
              <w:t xml:space="preserve"> for </w:t>
            </w:r>
            <w:r w:rsidR="001D1DFB">
              <w:rPr>
                <w:rFonts w:eastAsia="Times New Roman" w:cs="Arial"/>
                <w:color w:val="000000"/>
                <w:sz w:val="22"/>
              </w:rPr>
              <w:t>A/C</w:t>
            </w:r>
            <w:r>
              <w:rPr>
                <w:rFonts w:eastAsia="Times New Roman" w:cs="Arial"/>
                <w:color w:val="000000"/>
                <w:sz w:val="22"/>
              </w:rPr>
              <w:t xml:space="preserve"> &amp; Leave Forms Due</w:t>
            </w:r>
          </w:p>
        </w:tc>
        <w:tc>
          <w:tcPr>
            <w:tcW w:w="2422" w:type="dxa"/>
            <w:tcBorders>
              <w:top w:val="nil"/>
              <w:left w:val="nil"/>
              <w:bottom w:val="single" w:sz="8" w:space="0" w:color="auto"/>
              <w:right w:val="single" w:sz="8" w:space="0" w:color="auto"/>
            </w:tcBorders>
            <w:shd w:val="clear" w:color="auto" w:fill="auto"/>
            <w:vAlign w:val="center"/>
          </w:tcPr>
          <w:p w14:paraId="0C1D7887" w14:textId="77777777" w:rsidR="006C0343" w:rsidRDefault="006C0343" w:rsidP="006C0343">
            <w:pPr>
              <w:jc w:val="center"/>
              <w:rPr>
                <w:rFonts w:eastAsia="Times New Roman" w:cs="Arial"/>
                <w:color w:val="000000"/>
                <w:sz w:val="22"/>
              </w:rPr>
            </w:pPr>
            <w:r>
              <w:rPr>
                <w:rFonts w:eastAsia="Times New Roman" w:cs="Arial"/>
                <w:color w:val="000000"/>
                <w:sz w:val="22"/>
              </w:rPr>
              <w:t>S1 Shop</w:t>
            </w:r>
          </w:p>
        </w:tc>
        <w:tc>
          <w:tcPr>
            <w:tcW w:w="2221" w:type="dxa"/>
            <w:tcBorders>
              <w:top w:val="nil"/>
              <w:left w:val="nil"/>
              <w:bottom w:val="single" w:sz="8" w:space="0" w:color="auto"/>
              <w:right w:val="single" w:sz="8" w:space="0" w:color="auto"/>
            </w:tcBorders>
            <w:shd w:val="clear" w:color="auto" w:fill="auto"/>
            <w:vAlign w:val="center"/>
          </w:tcPr>
          <w:p w14:paraId="61A590EF" w14:textId="77777777" w:rsidR="006C0343" w:rsidRDefault="006C0343" w:rsidP="006C0343">
            <w:pPr>
              <w:jc w:val="center"/>
              <w:rPr>
                <w:rFonts w:eastAsia="Times New Roman" w:cs="Arial"/>
                <w:color w:val="000000"/>
                <w:sz w:val="22"/>
              </w:rPr>
            </w:pPr>
            <w:r>
              <w:rPr>
                <w:rFonts w:eastAsia="Times New Roman" w:cs="Arial"/>
                <w:color w:val="000000"/>
                <w:sz w:val="22"/>
              </w:rPr>
              <w:t>S1 &amp; CO’s</w:t>
            </w:r>
          </w:p>
        </w:tc>
      </w:tr>
      <w:tr w:rsidR="00463F2C" w:rsidRPr="0049411B" w14:paraId="65AC5071"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tcPr>
          <w:p w14:paraId="0B91DB1B" w14:textId="77777777" w:rsidR="006C0343" w:rsidRDefault="006C0343" w:rsidP="006C0343">
            <w:pPr>
              <w:jc w:val="center"/>
              <w:rPr>
                <w:rFonts w:eastAsia="Times New Roman" w:cs="Arial"/>
                <w:b/>
                <w:bCs/>
                <w:color w:val="000000"/>
                <w:sz w:val="22"/>
              </w:rPr>
            </w:pPr>
            <w:r>
              <w:rPr>
                <w:rFonts w:eastAsia="Times New Roman" w:cs="Arial"/>
                <w:b/>
                <w:bCs/>
                <w:color w:val="000000"/>
                <w:sz w:val="22"/>
              </w:rPr>
              <w:t>03 MAR 23</w:t>
            </w:r>
          </w:p>
        </w:tc>
        <w:tc>
          <w:tcPr>
            <w:tcW w:w="2467" w:type="dxa"/>
            <w:tcBorders>
              <w:top w:val="nil"/>
              <w:left w:val="nil"/>
              <w:bottom w:val="single" w:sz="8" w:space="0" w:color="auto"/>
              <w:right w:val="single" w:sz="8" w:space="0" w:color="auto"/>
            </w:tcBorders>
            <w:shd w:val="clear" w:color="auto" w:fill="auto"/>
            <w:vAlign w:val="center"/>
          </w:tcPr>
          <w:p w14:paraId="758F5061" w14:textId="77777777" w:rsidR="006C0343" w:rsidRDefault="006C0343" w:rsidP="006C0343">
            <w:pPr>
              <w:jc w:val="center"/>
              <w:rPr>
                <w:rFonts w:eastAsia="Times New Roman" w:cs="Arial"/>
                <w:color w:val="000000"/>
                <w:sz w:val="22"/>
              </w:rPr>
            </w:pPr>
            <w:r>
              <w:rPr>
                <w:rFonts w:eastAsia="Times New Roman" w:cs="Arial"/>
                <w:color w:val="000000"/>
                <w:sz w:val="22"/>
              </w:rPr>
              <w:t>IPR 4 – Final Conditions Check</w:t>
            </w:r>
          </w:p>
        </w:tc>
        <w:tc>
          <w:tcPr>
            <w:tcW w:w="2422" w:type="dxa"/>
            <w:tcBorders>
              <w:top w:val="nil"/>
              <w:left w:val="nil"/>
              <w:bottom w:val="single" w:sz="8" w:space="0" w:color="auto"/>
              <w:right w:val="single" w:sz="8" w:space="0" w:color="auto"/>
            </w:tcBorders>
            <w:shd w:val="clear" w:color="auto" w:fill="auto"/>
            <w:vAlign w:val="center"/>
          </w:tcPr>
          <w:p w14:paraId="160B9493" w14:textId="77777777" w:rsidR="006C0343" w:rsidRDefault="006C0343" w:rsidP="006C0343">
            <w:pPr>
              <w:jc w:val="center"/>
              <w:rPr>
                <w:rFonts w:eastAsia="Times New Roman" w:cs="Arial"/>
                <w:color w:val="000000"/>
                <w:sz w:val="22"/>
              </w:rPr>
            </w:pPr>
            <w:r>
              <w:rPr>
                <w:rFonts w:eastAsia="Times New Roman" w:cs="Arial"/>
                <w:color w:val="000000"/>
                <w:sz w:val="22"/>
              </w:rPr>
              <w:t>Field</w:t>
            </w:r>
          </w:p>
        </w:tc>
        <w:tc>
          <w:tcPr>
            <w:tcW w:w="2221" w:type="dxa"/>
            <w:tcBorders>
              <w:top w:val="nil"/>
              <w:left w:val="nil"/>
              <w:bottom w:val="single" w:sz="8" w:space="0" w:color="auto"/>
              <w:right w:val="single" w:sz="8" w:space="0" w:color="auto"/>
            </w:tcBorders>
            <w:shd w:val="clear" w:color="auto" w:fill="auto"/>
            <w:vAlign w:val="center"/>
          </w:tcPr>
          <w:p w14:paraId="554F7E47" w14:textId="77777777" w:rsidR="006C0343" w:rsidRDefault="006C0343" w:rsidP="006C0343">
            <w:pPr>
              <w:jc w:val="center"/>
              <w:rPr>
                <w:rFonts w:eastAsia="Times New Roman" w:cs="Arial"/>
                <w:color w:val="000000"/>
                <w:sz w:val="22"/>
              </w:rPr>
            </w:pPr>
            <w:r>
              <w:rPr>
                <w:rFonts w:eastAsia="Times New Roman" w:cs="Arial"/>
                <w:color w:val="000000"/>
                <w:sz w:val="22"/>
              </w:rPr>
              <w:t>M6/M7/XO/M3/Staff</w:t>
            </w:r>
          </w:p>
        </w:tc>
      </w:tr>
      <w:tr w:rsidR="00463F2C" w:rsidRPr="0049411B" w14:paraId="75EC3B21" w14:textId="77777777" w:rsidTr="00D14D52">
        <w:trPr>
          <w:trHeight w:val="315"/>
        </w:trPr>
        <w:tc>
          <w:tcPr>
            <w:tcW w:w="2070" w:type="dxa"/>
            <w:tcBorders>
              <w:top w:val="nil"/>
              <w:left w:val="single" w:sz="8" w:space="0" w:color="auto"/>
              <w:bottom w:val="single" w:sz="8" w:space="0" w:color="auto"/>
              <w:right w:val="single" w:sz="8" w:space="0" w:color="auto"/>
            </w:tcBorders>
            <w:shd w:val="clear" w:color="auto" w:fill="auto"/>
            <w:vAlign w:val="center"/>
            <w:hideMark/>
          </w:tcPr>
          <w:p w14:paraId="1E96F969" w14:textId="7312847E" w:rsidR="006C0343" w:rsidRPr="0049411B" w:rsidRDefault="006C0343" w:rsidP="006C0343">
            <w:pPr>
              <w:jc w:val="center"/>
              <w:rPr>
                <w:rFonts w:eastAsia="Times New Roman" w:cs="Arial"/>
                <w:b/>
                <w:bCs/>
                <w:color w:val="000000"/>
                <w:sz w:val="22"/>
              </w:rPr>
            </w:pPr>
            <w:r>
              <w:rPr>
                <w:rFonts w:eastAsia="Times New Roman" w:cs="Arial"/>
                <w:b/>
                <w:bCs/>
                <w:color w:val="000000"/>
                <w:sz w:val="22"/>
              </w:rPr>
              <w:t>0</w:t>
            </w:r>
            <w:r w:rsidR="00165735">
              <w:rPr>
                <w:rFonts w:eastAsia="Times New Roman" w:cs="Arial"/>
                <w:b/>
                <w:bCs/>
                <w:color w:val="000000"/>
                <w:sz w:val="22"/>
              </w:rPr>
              <w:t>7</w:t>
            </w:r>
            <w:r w:rsidRPr="0049411B">
              <w:rPr>
                <w:rFonts w:eastAsia="Times New Roman" w:cs="Arial"/>
                <w:b/>
                <w:bCs/>
                <w:color w:val="000000"/>
                <w:sz w:val="22"/>
              </w:rPr>
              <w:t xml:space="preserve"> </w:t>
            </w:r>
            <w:r>
              <w:rPr>
                <w:rFonts w:eastAsia="Times New Roman" w:cs="Arial"/>
                <w:b/>
                <w:bCs/>
                <w:color w:val="000000"/>
                <w:sz w:val="22"/>
              </w:rPr>
              <w:t>MAR</w:t>
            </w:r>
            <w:r w:rsidRPr="0049411B">
              <w:rPr>
                <w:rFonts w:eastAsia="Times New Roman" w:cs="Arial"/>
                <w:b/>
                <w:bCs/>
                <w:color w:val="000000"/>
                <w:sz w:val="22"/>
              </w:rPr>
              <w:t xml:space="preserve"> 23</w:t>
            </w:r>
          </w:p>
        </w:tc>
        <w:tc>
          <w:tcPr>
            <w:tcW w:w="2467" w:type="dxa"/>
            <w:tcBorders>
              <w:top w:val="nil"/>
              <w:left w:val="nil"/>
              <w:bottom w:val="single" w:sz="8" w:space="0" w:color="auto"/>
              <w:right w:val="single" w:sz="8" w:space="0" w:color="auto"/>
            </w:tcBorders>
            <w:shd w:val="clear" w:color="auto" w:fill="auto"/>
            <w:vAlign w:val="center"/>
            <w:hideMark/>
          </w:tcPr>
          <w:p w14:paraId="20EAFC60"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OPFOR RXL</w:t>
            </w:r>
          </w:p>
        </w:tc>
        <w:tc>
          <w:tcPr>
            <w:tcW w:w="2422" w:type="dxa"/>
            <w:tcBorders>
              <w:top w:val="nil"/>
              <w:left w:val="nil"/>
              <w:bottom w:val="single" w:sz="8" w:space="0" w:color="auto"/>
              <w:right w:val="single" w:sz="8" w:space="0" w:color="auto"/>
            </w:tcBorders>
            <w:shd w:val="clear" w:color="auto" w:fill="auto"/>
            <w:vAlign w:val="center"/>
            <w:hideMark/>
          </w:tcPr>
          <w:p w14:paraId="71E0B06F"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TA’s</w:t>
            </w:r>
          </w:p>
        </w:tc>
        <w:tc>
          <w:tcPr>
            <w:tcW w:w="2221" w:type="dxa"/>
            <w:tcBorders>
              <w:top w:val="nil"/>
              <w:left w:val="nil"/>
              <w:bottom w:val="single" w:sz="8" w:space="0" w:color="auto"/>
              <w:right w:val="single" w:sz="8" w:space="0" w:color="auto"/>
            </w:tcBorders>
            <w:shd w:val="clear" w:color="auto" w:fill="auto"/>
            <w:vAlign w:val="center"/>
          </w:tcPr>
          <w:p w14:paraId="53DD900E"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S2/Assigned PAX</w:t>
            </w:r>
          </w:p>
        </w:tc>
      </w:tr>
      <w:tr w:rsidR="00262182" w:rsidRPr="0049411B" w14:paraId="54D1E0D9"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02A55D39" w14:textId="77777777" w:rsidR="006C0343" w:rsidRDefault="006C0343" w:rsidP="006C0343">
            <w:pPr>
              <w:jc w:val="center"/>
              <w:rPr>
                <w:rFonts w:eastAsia="Times New Roman" w:cs="Arial"/>
                <w:b/>
                <w:bCs/>
                <w:color w:val="000000"/>
                <w:sz w:val="22"/>
              </w:rPr>
            </w:pPr>
            <w:r>
              <w:rPr>
                <w:rFonts w:eastAsia="Times New Roman" w:cs="Arial"/>
                <w:b/>
                <w:bCs/>
                <w:color w:val="000000"/>
                <w:sz w:val="22"/>
              </w:rPr>
              <w:t>07 MAR 23</w:t>
            </w:r>
          </w:p>
        </w:tc>
        <w:tc>
          <w:tcPr>
            <w:tcW w:w="2467" w:type="dxa"/>
            <w:tcBorders>
              <w:top w:val="nil"/>
              <w:left w:val="nil"/>
              <w:bottom w:val="single" w:sz="4" w:space="0" w:color="auto"/>
              <w:right w:val="single" w:sz="8" w:space="0" w:color="auto"/>
            </w:tcBorders>
            <w:shd w:val="clear" w:color="auto" w:fill="auto"/>
            <w:vAlign w:val="center"/>
          </w:tcPr>
          <w:p w14:paraId="1CF60D7B"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VIP Boards Complete</w:t>
            </w:r>
          </w:p>
        </w:tc>
        <w:tc>
          <w:tcPr>
            <w:tcW w:w="2422" w:type="dxa"/>
            <w:tcBorders>
              <w:top w:val="nil"/>
              <w:left w:val="nil"/>
              <w:bottom w:val="single" w:sz="4" w:space="0" w:color="auto"/>
              <w:right w:val="single" w:sz="8" w:space="0" w:color="auto"/>
            </w:tcBorders>
            <w:shd w:val="clear" w:color="auto" w:fill="auto"/>
            <w:vAlign w:val="center"/>
          </w:tcPr>
          <w:p w14:paraId="266FDCE3"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N/A</w:t>
            </w:r>
          </w:p>
        </w:tc>
        <w:tc>
          <w:tcPr>
            <w:tcW w:w="2221" w:type="dxa"/>
            <w:tcBorders>
              <w:top w:val="nil"/>
              <w:left w:val="nil"/>
              <w:bottom w:val="single" w:sz="4" w:space="0" w:color="auto"/>
              <w:right w:val="single" w:sz="8" w:space="0" w:color="auto"/>
            </w:tcBorders>
            <w:shd w:val="clear" w:color="auto" w:fill="auto"/>
            <w:vAlign w:val="center"/>
          </w:tcPr>
          <w:p w14:paraId="2C79B999" w14:textId="77777777" w:rsidR="006C0343" w:rsidRDefault="006C0343" w:rsidP="006C0343">
            <w:pPr>
              <w:jc w:val="center"/>
              <w:rPr>
                <w:rFonts w:eastAsia="Times New Roman" w:cs="Arial"/>
                <w:color w:val="000000"/>
                <w:sz w:val="22"/>
              </w:rPr>
            </w:pPr>
            <w:r>
              <w:rPr>
                <w:rFonts w:eastAsia="Times New Roman" w:cs="Arial"/>
                <w:color w:val="000000"/>
                <w:sz w:val="22"/>
              </w:rPr>
              <w:t>S2/S3</w:t>
            </w:r>
          </w:p>
        </w:tc>
      </w:tr>
      <w:tr w:rsidR="00262182" w:rsidRPr="0049411B" w14:paraId="0389C77F"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12ABBC80" w14:textId="77777777" w:rsidR="006C0343" w:rsidRDefault="006C0343" w:rsidP="006C0343">
            <w:pPr>
              <w:jc w:val="center"/>
              <w:rPr>
                <w:rFonts w:eastAsia="Times New Roman" w:cs="Arial"/>
                <w:b/>
                <w:bCs/>
                <w:color w:val="000000"/>
                <w:sz w:val="22"/>
              </w:rPr>
            </w:pPr>
            <w:r>
              <w:rPr>
                <w:rFonts w:eastAsia="Times New Roman" w:cs="Arial"/>
                <w:b/>
                <w:bCs/>
                <w:color w:val="000000"/>
                <w:sz w:val="22"/>
              </w:rPr>
              <w:t>07 MAR 23</w:t>
            </w:r>
          </w:p>
        </w:tc>
        <w:tc>
          <w:tcPr>
            <w:tcW w:w="2467" w:type="dxa"/>
            <w:tcBorders>
              <w:top w:val="nil"/>
              <w:left w:val="nil"/>
              <w:bottom w:val="single" w:sz="4" w:space="0" w:color="auto"/>
              <w:right w:val="single" w:sz="8" w:space="0" w:color="auto"/>
            </w:tcBorders>
            <w:shd w:val="clear" w:color="auto" w:fill="auto"/>
            <w:vAlign w:val="center"/>
          </w:tcPr>
          <w:p w14:paraId="616B41E8" w14:textId="77777777" w:rsidR="006C0343" w:rsidRDefault="006C0343" w:rsidP="006C0343">
            <w:pPr>
              <w:jc w:val="center"/>
              <w:rPr>
                <w:rFonts w:eastAsia="Times New Roman" w:cs="Arial"/>
                <w:color w:val="000000"/>
                <w:sz w:val="22"/>
              </w:rPr>
            </w:pPr>
            <w:r>
              <w:rPr>
                <w:rFonts w:eastAsia="Times New Roman" w:cs="Arial"/>
                <w:color w:val="000000"/>
                <w:sz w:val="22"/>
              </w:rPr>
              <w:t>SRP 1</w:t>
            </w:r>
          </w:p>
        </w:tc>
        <w:tc>
          <w:tcPr>
            <w:tcW w:w="2422" w:type="dxa"/>
            <w:tcBorders>
              <w:top w:val="nil"/>
              <w:left w:val="nil"/>
              <w:bottom w:val="single" w:sz="4" w:space="0" w:color="auto"/>
              <w:right w:val="single" w:sz="8" w:space="0" w:color="auto"/>
            </w:tcBorders>
            <w:shd w:val="clear" w:color="auto" w:fill="auto"/>
            <w:vAlign w:val="center"/>
          </w:tcPr>
          <w:p w14:paraId="6ACC3F17" w14:textId="77777777" w:rsidR="006C0343" w:rsidRDefault="006C0343" w:rsidP="006C0343">
            <w:pPr>
              <w:jc w:val="center"/>
              <w:rPr>
                <w:rFonts w:eastAsia="Times New Roman" w:cs="Arial"/>
                <w:color w:val="000000"/>
                <w:sz w:val="22"/>
              </w:rPr>
            </w:pPr>
            <w:r>
              <w:rPr>
                <w:rFonts w:eastAsia="Times New Roman" w:cs="Arial"/>
                <w:color w:val="000000"/>
                <w:sz w:val="22"/>
              </w:rPr>
              <w:t>BN AO</w:t>
            </w:r>
          </w:p>
        </w:tc>
        <w:tc>
          <w:tcPr>
            <w:tcW w:w="2221" w:type="dxa"/>
            <w:tcBorders>
              <w:top w:val="nil"/>
              <w:left w:val="nil"/>
              <w:bottom w:val="single" w:sz="4" w:space="0" w:color="auto"/>
              <w:right w:val="single" w:sz="8" w:space="0" w:color="auto"/>
            </w:tcBorders>
            <w:shd w:val="clear" w:color="auto" w:fill="auto"/>
            <w:vAlign w:val="center"/>
          </w:tcPr>
          <w:p w14:paraId="389D3F14" w14:textId="77777777" w:rsidR="006C0343" w:rsidRDefault="006C0343" w:rsidP="006C0343">
            <w:pPr>
              <w:jc w:val="center"/>
              <w:rPr>
                <w:rFonts w:eastAsia="Times New Roman" w:cs="Arial"/>
                <w:color w:val="000000"/>
                <w:sz w:val="22"/>
              </w:rPr>
            </w:pPr>
            <w:r>
              <w:rPr>
                <w:rFonts w:eastAsia="Times New Roman" w:cs="Arial"/>
                <w:color w:val="000000"/>
                <w:sz w:val="22"/>
              </w:rPr>
              <w:t>S1/CO PAX</w:t>
            </w:r>
          </w:p>
        </w:tc>
      </w:tr>
      <w:tr w:rsidR="00262182" w:rsidRPr="0049411B" w14:paraId="7C14A7C7"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57B715D2" w14:textId="0FE88067" w:rsidR="006C0343" w:rsidRDefault="006C0343" w:rsidP="006C0343">
            <w:pPr>
              <w:jc w:val="center"/>
              <w:rPr>
                <w:rFonts w:eastAsia="Times New Roman" w:cs="Arial"/>
                <w:b/>
                <w:bCs/>
                <w:color w:val="000000"/>
                <w:sz w:val="22"/>
              </w:rPr>
            </w:pPr>
            <w:r>
              <w:rPr>
                <w:rFonts w:eastAsia="Times New Roman" w:cs="Arial"/>
                <w:b/>
                <w:bCs/>
                <w:color w:val="000000"/>
                <w:sz w:val="22"/>
              </w:rPr>
              <w:t xml:space="preserve">08 </w:t>
            </w:r>
            <w:r w:rsidR="00152334">
              <w:rPr>
                <w:rFonts w:eastAsia="Times New Roman" w:cs="Arial"/>
                <w:b/>
                <w:bCs/>
                <w:color w:val="000000"/>
                <w:sz w:val="22"/>
              </w:rPr>
              <w:t xml:space="preserve">1300 </w:t>
            </w:r>
            <w:r>
              <w:rPr>
                <w:rFonts w:eastAsia="Times New Roman" w:cs="Arial"/>
                <w:b/>
                <w:bCs/>
                <w:color w:val="000000"/>
                <w:sz w:val="22"/>
              </w:rPr>
              <w:t>MAR 23</w:t>
            </w:r>
          </w:p>
        </w:tc>
        <w:tc>
          <w:tcPr>
            <w:tcW w:w="2467" w:type="dxa"/>
            <w:tcBorders>
              <w:top w:val="nil"/>
              <w:left w:val="nil"/>
              <w:bottom w:val="single" w:sz="4" w:space="0" w:color="auto"/>
              <w:right w:val="single" w:sz="8" w:space="0" w:color="auto"/>
            </w:tcBorders>
            <w:shd w:val="clear" w:color="auto" w:fill="auto"/>
            <w:vAlign w:val="center"/>
          </w:tcPr>
          <w:p w14:paraId="25CD0C75" w14:textId="77777777" w:rsidR="006C0343" w:rsidRDefault="006C0343" w:rsidP="006C0343">
            <w:pPr>
              <w:jc w:val="center"/>
              <w:rPr>
                <w:rFonts w:eastAsia="Times New Roman" w:cs="Arial"/>
                <w:color w:val="000000"/>
                <w:sz w:val="22"/>
              </w:rPr>
            </w:pPr>
            <w:r>
              <w:rPr>
                <w:rFonts w:eastAsia="Times New Roman" w:cs="Arial"/>
                <w:color w:val="000000"/>
                <w:sz w:val="22"/>
              </w:rPr>
              <w:t>ROC RXL</w:t>
            </w:r>
          </w:p>
        </w:tc>
        <w:tc>
          <w:tcPr>
            <w:tcW w:w="2422" w:type="dxa"/>
            <w:tcBorders>
              <w:top w:val="nil"/>
              <w:left w:val="nil"/>
              <w:bottom w:val="single" w:sz="4" w:space="0" w:color="auto"/>
              <w:right w:val="single" w:sz="8" w:space="0" w:color="auto"/>
            </w:tcBorders>
            <w:shd w:val="clear" w:color="auto" w:fill="auto"/>
            <w:vAlign w:val="center"/>
          </w:tcPr>
          <w:p w14:paraId="46639EF3" w14:textId="0A206D23" w:rsidR="006C0343" w:rsidRDefault="00201C42" w:rsidP="006C0343">
            <w:pPr>
              <w:jc w:val="center"/>
              <w:rPr>
                <w:rFonts w:eastAsia="Times New Roman" w:cs="Arial"/>
                <w:color w:val="000000"/>
                <w:sz w:val="22"/>
              </w:rPr>
            </w:pPr>
            <w:proofErr w:type="spellStart"/>
            <w:r>
              <w:rPr>
                <w:rFonts w:eastAsia="Times New Roman" w:cs="Arial"/>
                <w:color w:val="000000"/>
                <w:sz w:val="22"/>
              </w:rPr>
              <w:t>Motorpool</w:t>
            </w:r>
            <w:proofErr w:type="spellEnd"/>
          </w:p>
        </w:tc>
        <w:tc>
          <w:tcPr>
            <w:tcW w:w="2221" w:type="dxa"/>
            <w:tcBorders>
              <w:top w:val="nil"/>
              <w:left w:val="nil"/>
              <w:bottom w:val="single" w:sz="4" w:space="0" w:color="auto"/>
              <w:right w:val="single" w:sz="8" w:space="0" w:color="auto"/>
            </w:tcBorders>
            <w:shd w:val="clear" w:color="auto" w:fill="auto"/>
            <w:vAlign w:val="center"/>
          </w:tcPr>
          <w:p w14:paraId="76D59DD3" w14:textId="1EA67551" w:rsidR="006C0343" w:rsidRDefault="006C0343" w:rsidP="006C0343">
            <w:pPr>
              <w:jc w:val="center"/>
              <w:rPr>
                <w:rFonts w:eastAsia="Times New Roman" w:cs="Arial"/>
                <w:color w:val="000000"/>
                <w:sz w:val="22"/>
              </w:rPr>
            </w:pPr>
            <w:r>
              <w:rPr>
                <w:rFonts w:eastAsia="Times New Roman" w:cs="Arial"/>
                <w:color w:val="000000"/>
                <w:sz w:val="22"/>
              </w:rPr>
              <w:t>Staff</w:t>
            </w:r>
            <w:r w:rsidR="00FB595B">
              <w:rPr>
                <w:rFonts w:eastAsia="Times New Roman" w:cs="Arial"/>
                <w:color w:val="000000"/>
                <w:sz w:val="22"/>
              </w:rPr>
              <w:t>, OC/Ts/</w:t>
            </w:r>
            <w:r w:rsidR="00F92FB2">
              <w:rPr>
                <w:rFonts w:eastAsia="Times New Roman" w:cs="Arial"/>
                <w:color w:val="000000"/>
                <w:sz w:val="22"/>
              </w:rPr>
              <w:t>AVN</w:t>
            </w:r>
          </w:p>
        </w:tc>
      </w:tr>
      <w:tr w:rsidR="00D30D40" w:rsidRPr="0049411B" w14:paraId="568EA265"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4DFF3551" w14:textId="5BF4914C" w:rsidR="004B5ACA" w:rsidRDefault="00980405" w:rsidP="006C0343">
            <w:pPr>
              <w:jc w:val="center"/>
              <w:rPr>
                <w:rFonts w:eastAsia="Times New Roman" w:cs="Arial"/>
                <w:b/>
                <w:bCs/>
                <w:color w:val="000000"/>
                <w:sz w:val="22"/>
              </w:rPr>
            </w:pPr>
            <w:r>
              <w:rPr>
                <w:rFonts w:eastAsia="Times New Roman" w:cs="Arial"/>
                <w:b/>
                <w:bCs/>
                <w:color w:val="000000"/>
                <w:sz w:val="22"/>
              </w:rPr>
              <w:t xml:space="preserve">07-09 </w:t>
            </w:r>
            <w:r w:rsidR="00890AE4">
              <w:rPr>
                <w:rFonts w:eastAsia="Times New Roman" w:cs="Arial"/>
                <w:b/>
                <w:bCs/>
                <w:color w:val="000000"/>
                <w:sz w:val="22"/>
              </w:rPr>
              <w:t xml:space="preserve">0900-1700 </w:t>
            </w:r>
            <w:r>
              <w:rPr>
                <w:rFonts w:eastAsia="Times New Roman" w:cs="Arial"/>
                <w:b/>
                <w:bCs/>
                <w:color w:val="000000"/>
                <w:sz w:val="22"/>
              </w:rPr>
              <w:t>MAR 23</w:t>
            </w:r>
          </w:p>
        </w:tc>
        <w:tc>
          <w:tcPr>
            <w:tcW w:w="2467" w:type="dxa"/>
            <w:tcBorders>
              <w:top w:val="nil"/>
              <w:left w:val="nil"/>
              <w:bottom w:val="single" w:sz="4" w:space="0" w:color="auto"/>
              <w:right w:val="single" w:sz="8" w:space="0" w:color="auto"/>
            </w:tcBorders>
            <w:shd w:val="clear" w:color="auto" w:fill="auto"/>
            <w:vAlign w:val="center"/>
          </w:tcPr>
          <w:p w14:paraId="52AD55B7" w14:textId="5B6813D0" w:rsidR="004B5ACA" w:rsidRDefault="00980405" w:rsidP="006C0343">
            <w:pPr>
              <w:jc w:val="center"/>
              <w:rPr>
                <w:rFonts w:eastAsia="Times New Roman" w:cs="Arial"/>
                <w:color w:val="000000"/>
                <w:sz w:val="22"/>
              </w:rPr>
            </w:pPr>
            <w:r>
              <w:rPr>
                <w:rFonts w:eastAsia="Times New Roman" w:cs="Arial"/>
                <w:color w:val="000000"/>
                <w:sz w:val="22"/>
              </w:rPr>
              <w:t>Sandbag detail</w:t>
            </w:r>
          </w:p>
        </w:tc>
        <w:tc>
          <w:tcPr>
            <w:tcW w:w="2422" w:type="dxa"/>
            <w:tcBorders>
              <w:top w:val="nil"/>
              <w:left w:val="nil"/>
              <w:bottom w:val="single" w:sz="4" w:space="0" w:color="auto"/>
              <w:right w:val="single" w:sz="8" w:space="0" w:color="auto"/>
            </w:tcBorders>
            <w:shd w:val="clear" w:color="auto" w:fill="auto"/>
            <w:vAlign w:val="center"/>
          </w:tcPr>
          <w:p w14:paraId="5EBE3FE5" w14:textId="1AB0A1EF" w:rsidR="004B5ACA" w:rsidRDefault="00980405"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43A61C0B" w14:textId="29C27A1F" w:rsidR="004B5ACA" w:rsidRDefault="00980405" w:rsidP="006C0343">
            <w:pPr>
              <w:jc w:val="center"/>
              <w:rPr>
                <w:rFonts w:eastAsia="Times New Roman" w:cs="Arial"/>
                <w:color w:val="000000"/>
                <w:sz w:val="22"/>
              </w:rPr>
            </w:pPr>
            <w:r>
              <w:rPr>
                <w:rFonts w:eastAsia="Times New Roman" w:cs="Arial"/>
                <w:color w:val="000000"/>
                <w:sz w:val="22"/>
              </w:rPr>
              <w:t xml:space="preserve">Assigned </w:t>
            </w:r>
            <w:r w:rsidR="00903353">
              <w:rPr>
                <w:rFonts w:eastAsia="Times New Roman" w:cs="Arial"/>
                <w:color w:val="000000"/>
                <w:sz w:val="22"/>
              </w:rPr>
              <w:t>PAX</w:t>
            </w:r>
            <w:r>
              <w:rPr>
                <w:rFonts w:eastAsia="Times New Roman" w:cs="Arial"/>
                <w:color w:val="000000"/>
                <w:sz w:val="22"/>
              </w:rPr>
              <w:t>/ 2LT Prado/SFC Genao</w:t>
            </w:r>
          </w:p>
        </w:tc>
      </w:tr>
      <w:tr w:rsidR="00262182" w:rsidRPr="0049411B" w14:paraId="61C1EAC9"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3F756E83" w14:textId="102F1262" w:rsidR="006C0343" w:rsidRDefault="006C0343" w:rsidP="006C0343">
            <w:pPr>
              <w:jc w:val="center"/>
              <w:rPr>
                <w:rFonts w:eastAsia="Times New Roman" w:cs="Arial"/>
                <w:b/>
                <w:bCs/>
                <w:color w:val="000000"/>
                <w:sz w:val="22"/>
              </w:rPr>
            </w:pPr>
            <w:r>
              <w:rPr>
                <w:rFonts w:eastAsia="Times New Roman" w:cs="Arial"/>
                <w:b/>
                <w:bCs/>
                <w:color w:val="000000"/>
                <w:sz w:val="22"/>
              </w:rPr>
              <w:t>0</w:t>
            </w:r>
            <w:r w:rsidR="007C6CFD">
              <w:rPr>
                <w:rFonts w:eastAsia="Times New Roman" w:cs="Arial"/>
                <w:b/>
                <w:bCs/>
                <w:color w:val="000000"/>
                <w:sz w:val="22"/>
              </w:rPr>
              <w:t>8</w:t>
            </w:r>
            <w:r>
              <w:rPr>
                <w:rFonts w:eastAsia="Times New Roman" w:cs="Arial"/>
                <w:b/>
                <w:bCs/>
                <w:color w:val="000000"/>
                <w:sz w:val="22"/>
              </w:rPr>
              <w:t xml:space="preserve"> </w:t>
            </w:r>
            <w:r w:rsidR="00C43F54">
              <w:rPr>
                <w:rFonts w:eastAsia="Times New Roman" w:cs="Arial"/>
                <w:b/>
                <w:bCs/>
                <w:color w:val="000000"/>
                <w:sz w:val="22"/>
              </w:rPr>
              <w:t xml:space="preserve">1300 </w:t>
            </w:r>
            <w:r>
              <w:rPr>
                <w:rFonts w:eastAsia="Times New Roman" w:cs="Arial"/>
                <w:b/>
                <w:bCs/>
                <w:color w:val="000000"/>
                <w:sz w:val="22"/>
              </w:rPr>
              <w:t>MAR 23</w:t>
            </w:r>
          </w:p>
        </w:tc>
        <w:tc>
          <w:tcPr>
            <w:tcW w:w="2467" w:type="dxa"/>
            <w:tcBorders>
              <w:top w:val="nil"/>
              <w:left w:val="nil"/>
              <w:bottom w:val="single" w:sz="4" w:space="0" w:color="auto"/>
              <w:right w:val="single" w:sz="8" w:space="0" w:color="auto"/>
            </w:tcBorders>
            <w:shd w:val="clear" w:color="auto" w:fill="auto"/>
            <w:vAlign w:val="center"/>
          </w:tcPr>
          <w:p w14:paraId="171D5CC0" w14:textId="6208FFC3" w:rsidR="006C0343" w:rsidRDefault="006C0343" w:rsidP="006C0343">
            <w:pPr>
              <w:jc w:val="center"/>
              <w:rPr>
                <w:rFonts w:eastAsia="Times New Roman" w:cs="Arial"/>
                <w:color w:val="000000"/>
                <w:sz w:val="22"/>
              </w:rPr>
            </w:pPr>
            <w:r>
              <w:rPr>
                <w:rFonts w:eastAsia="Times New Roman" w:cs="Arial"/>
                <w:color w:val="000000"/>
                <w:sz w:val="22"/>
              </w:rPr>
              <w:t>AM</w:t>
            </w:r>
            <w:r w:rsidR="00201C42">
              <w:rPr>
                <w:rFonts w:eastAsia="Times New Roman" w:cs="Arial"/>
                <w:color w:val="000000"/>
                <w:sz w:val="22"/>
              </w:rPr>
              <w:t>B</w:t>
            </w:r>
          </w:p>
        </w:tc>
        <w:tc>
          <w:tcPr>
            <w:tcW w:w="2422" w:type="dxa"/>
            <w:tcBorders>
              <w:top w:val="nil"/>
              <w:left w:val="nil"/>
              <w:bottom w:val="single" w:sz="4" w:space="0" w:color="auto"/>
              <w:right w:val="single" w:sz="8" w:space="0" w:color="auto"/>
            </w:tcBorders>
            <w:shd w:val="clear" w:color="auto" w:fill="auto"/>
            <w:vAlign w:val="center"/>
          </w:tcPr>
          <w:p w14:paraId="5C7BFE53" w14:textId="77777777" w:rsidR="006C0343" w:rsidRDefault="006C0343" w:rsidP="006C0343">
            <w:pPr>
              <w:jc w:val="center"/>
              <w:rPr>
                <w:rFonts w:eastAsia="Times New Roman" w:cs="Arial"/>
                <w:color w:val="000000"/>
                <w:sz w:val="22"/>
              </w:rPr>
            </w:pPr>
            <w:proofErr w:type="spellStart"/>
            <w:r>
              <w:rPr>
                <w:rFonts w:eastAsia="Times New Roman" w:cs="Arial"/>
                <w:color w:val="000000"/>
                <w:sz w:val="22"/>
              </w:rPr>
              <w:t>Motorpool</w:t>
            </w:r>
            <w:proofErr w:type="spellEnd"/>
          </w:p>
        </w:tc>
        <w:tc>
          <w:tcPr>
            <w:tcW w:w="2221" w:type="dxa"/>
            <w:tcBorders>
              <w:top w:val="nil"/>
              <w:left w:val="nil"/>
              <w:bottom w:val="single" w:sz="4" w:space="0" w:color="auto"/>
              <w:right w:val="single" w:sz="8" w:space="0" w:color="auto"/>
            </w:tcBorders>
            <w:shd w:val="clear" w:color="auto" w:fill="auto"/>
            <w:vAlign w:val="center"/>
          </w:tcPr>
          <w:p w14:paraId="1BD8A86C" w14:textId="77777777" w:rsidR="006C0343" w:rsidRDefault="006C0343" w:rsidP="006C0343">
            <w:pPr>
              <w:jc w:val="center"/>
              <w:rPr>
                <w:rFonts w:eastAsia="Times New Roman" w:cs="Arial"/>
                <w:color w:val="000000"/>
                <w:sz w:val="22"/>
              </w:rPr>
            </w:pPr>
            <w:r>
              <w:rPr>
                <w:rFonts w:eastAsia="Times New Roman" w:cs="Arial"/>
                <w:color w:val="000000"/>
                <w:sz w:val="22"/>
              </w:rPr>
              <w:t>Staff/CO CMD teams/M6/M7</w:t>
            </w:r>
          </w:p>
        </w:tc>
      </w:tr>
      <w:tr w:rsidR="00262182" w:rsidRPr="0049411B" w14:paraId="4C5A2A67"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6758F9A8" w14:textId="1EDE55F3" w:rsidR="006C0343" w:rsidRDefault="006C0343" w:rsidP="006C0343">
            <w:pPr>
              <w:jc w:val="center"/>
              <w:rPr>
                <w:rFonts w:eastAsia="Times New Roman" w:cs="Arial"/>
                <w:b/>
                <w:bCs/>
                <w:color w:val="000000"/>
                <w:sz w:val="22"/>
              </w:rPr>
            </w:pPr>
            <w:r>
              <w:rPr>
                <w:rFonts w:eastAsia="Times New Roman" w:cs="Arial"/>
                <w:b/>
                <w:bCs/>
                <w:color w:val="000000"/>
                <w:sz w:val="22"/>
              </w:rPr>
              <w:t xml:space="preserve">09 </w:t>
            </w:r>
            <w:r w:rsidR="00152334">
              <w:rPr>
                <w:rFonts w:eastAsia="Times New Roman" w:cs="Arial"/>
                <w:b/>
                <w:bCs/>
                <w:color w:val="000000"/>
                <w:sz w:val="22"/>
              </w:rPr>
              <w:t xml:space="preserve">1400 </w:t>
            </w:r>
            <w:r>
              <w:rPr>
                <w:rFonts w:eastAsia="Times New Roman" w:cs="Arial"/>
                <w:b/>
                <w:bCs/>
                <w:color w:val="000000"/>
                <w:sz w:val="22"/>
              </w:rPr>
              <w:t>MAR 23</w:t>
            </w:r>
          </w:p>
        </w:tc>
        <w:tc>
          <w:tcPr>
            <w:tcW w:w="2467" w:type="dxa"/>
            <w:tcBorders>
              <w:top w:val="nil"/>
              <w:left w:val="nil"/>
              <w:bottom w:val="single" w:sz="4" w:space="0" w:color="auto"/>
              <w:right w:val="single" w:sz="8" w:space="0" w:color="auto"/>
            </w:tcBorders>
            <w:shd w:val="clear" w:color="auto" w:fill="auto"/>
            <w:vAlign w:val="center"/>
          </w:tcPr>
          <w:p w14:paraId="5B6E9DA9" w14:textId="77777777" w:rsidR="006C0343" w:rsidRDefault="006C0343" w:rsidP="006C0343">
            <w:pPr>
              <w:jc w:val="center"/>
              <w:rPr>
                <w:rFonts w:eastAsia="Times New Roman" w:cs="Arial"/>
                <w:color w:val="000000"/>
                <w:sz w:val="22"/>
              </w:rPr>
            </w:pPr>
            <w:r>
              <w:rPr>
                <w:rFonts w:eastAsia="Times New Roman" w:cs="Arial"/>
                <w:color w:val="000000"/>
                <w:sz w:val="22"/>
              </w:rPr>
              <w:t>ROC</w:t>
            </w:r>
          </w:p>
        </w:tc>
        <w:tc>
          <w:tcPr>
            <w:tcW w:w="2422" w:type="dxa"/>
            <w:tcBorders>
              <w:top w:val="nil"/>
              <w:left w:val="nil"/>
              <w:bottom w:val="single" w:sz="4" w:space="0" w:color="auto"/>
              <w:right w:val="single" w:sz="8" w:space="0" w:color="auto"/>
            </w:tcBorders>
            <w:shd w:val="clear" w:color="auto" w:fill="auto"/>
            <w:vAlign w:val="center"/>
          </w:tcPr>
          <w:p w14:paraId="3DA3515C" w14:textId="77777777" w:rsidR="006C0343" w:rsidRDefault="006C0343" w:rsidP="006C0343">
            <w:pPr>
              <w:jc w:val="center"/>
              <w:rPr>
                <w:rFonts w:eastAsia="Times New Roman" w:cs="Arial"/>
                <w:color w:val="000000"/>
                <w:sz w:val="22"/>
              </w:rPr>
            </w:pPr>
            <w:proofErr w:type="spellStart"/>
            <w:r>
              <w:rPr>
                <w:rFonts w:eastAsia="Times New Roman" w:cs="Arial"/>
                <w:color w:val="000000"/>
                <w:sz w:val="22"/>
              </w:rPr>
              <w:t>Motorpool</w:t>
            </w:r>
            <w:proofErr w:type="spellEnd"/>
            <w:r>
              <w:rPr>
                <w:rFonts w:eastAsia="Times New Roman" w:cs="Arial"/>
                <w:color w:val="000000"/>
                <w:sz w:val="22"/>
              </w:rPr>
              <w:t xml:space="preserve"> </w:t>
            </w:r>
          </w:p>
        </w:tc>
        <w:tc>
          <w:tcPr>
            <w:tcW w:w="2221" w:type="dxa"/>
            <w:tcBorders>
              <w:top w:val="nil"/>
              <w:left w:val="nil"/>
              <w:bottom w:val="single" w:sz="4" w:space="0" w:color="auto"/>
              <w:right w:val="single" w:sz="8" w:space="0" w:color="auto"/>
            </w:tcBorders>
            <w:shd w:val="clear" w:color="auto" w:fill="auto"/>
            <w:vAlign w:val="center"/>
          </w:tcPr>
          <w:p w14:paraId="3D74FEA7" w14:textId="77777777" w:rsidR="006C0343" w:rsidRDefault="006C0343" w:rsidP="006C0343">
            <w:pPr>
              <w:jc w:val="center"/>
              <w:rPr>
                <w:rFonts w:eastAsia="Times New Roman" w:cs="Arial"/>
                <w:color w:val="000000"/>
                <w:sz w:val="22"/>
              </w:rPr>
            </w:pPr>
            <w:r>
              <w:rPr>
                <w:rFonts w:eastAsia="Times New Roman" w:cs="Arial"/>
                <w:color w:val="000000"/>
                <w:sz w:val="22"/>
              </w:rPr>
              <w:t>Staff/CO CMD teams/M6/M7</w:t>
            </w:r>
          </w:p>
        </w:tc>
      </w:tr>
      <w:tr w:rsidR="00262182" w:rsidRPr="0049411B" w14:paraId="243AC17F"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3A19942D" w14:textId="36BC4147" w:rsidR="006C0343" w:rsidRDefault="006C0343" w:rsidP="006C0343">
            <w:pPr>
              <w:jc w:val="center"/>
              <w:rPr>
                <w:rFonts w:eastAsia="Times New Roman" w:cs="Arial"/>
                <w:b/>
                <w:bCs/>
                <w:color w:val="000000"/>
                <w:sz w:val="22"/>
              </w:rPr>
            </w:pPr>
            <w:r>
              <w:rPr>
                <w:rFonts w:eastAsia="Times New Roman" w:cs="Arial"/>
                <w:b/>
                <w:bCs/>
                <w:color w:val="000000"/>
                <w:sz w:val="22"/>
              </w:rPr>
              <w:t xml:space="preserve">13-16 </w:t>
            </w:r>
            <w:r w:rsidR="005356E3">
              <w:rPr>
                <w:rFonts w:eastAsia="Times New Roman" w:cs="Arial"/>
                <w:b/>
                <w:bCs/>
                <w:color w:val="000000"/>
                <w:sz w:val="22"/>
              </w:rPr>
              <w:t xml:space="preserve">0800-1700 </w:t>
            </w:r>
            <w:r>
              <w:rPr>
                <w:rFonts w:eastAsia="Times New Roman" w:cs="Arial"/>
                <w:b/>
                <w:bCs/>
                <w:color w:val="000000"/>
                <w:sz w:val="22"/>
              </w:rPr>
              <w:t>MAR 23</w:t>
            </w:r>
          </w:p>
        </w:tc>
        <w:tc>
          <w:tcPr>
            <w:tcW w:w="2467" w:type="dxa"/>
            <w:tcBorders>
              <w:top w:val="nil"/>
              <w:left w:val="nil"/>
              <w:bottom w:val="single" w:sz="4" w:space="0" w:color="auto"/>
              <w:right w:val="single" w:sz="8" w:space="0" w:color="auto"/>
            </w:tcBorders>
            <w:shd w:val="clear" w:color="auto" w:fill="auto"/>
            <w:vAlign w:val="center"/>
          </w:tcPr>
          <w:p w14:paraId="02564543" w14:textId="77777777" w:rsidR="006C0343" w:rsidRDefault="006C0343" w:rsidP="006C0343">
            <w:pPr>
              <w:jc w:val="center"/>
              <w:rPr>
                <w:rFonts w:eastAsia="Times New Roman" w:cs="Arial"/>
                <w:color w:val="000000"/>
                <w:sz w:val="22"/>
              </w:rPr>
            </w:pPr>
            <w:r>
              <w:rPr>
                <w:rFonts w:eastAsia="Times New Roman" w:cs="Arial"/>
                <w:color w:val="000000"/>
                <w:sz w:val="22"/>
              </w:rPr>
              <w:t>Initiate Range Set up</w:t>
            </w:r>
          </w:p>
        </w:tc>
        <w:tc>
          <w:tcPr>
            <w:tcW w:w="2422" w:type="dxa"/>
            <w:tcBorders>
              <w:top w:val="nil"/>
              <w:left w:val="nil"/>
              <w:bottom w:val="single" w:sz="4" w:space="0" w:color="auto"/>
              <w:right w:val="single" w:sz="8" w:space="0" w:color="auto"/>
            </w:tcBorders>
            <w:shd w:val="clear" w:color="auto" w:fill="auto"/>
            <w:vAlign w:val="center"/>
          </w:tcPr>
          <w:p w14:paraId="42ABD6AF" w14:textId="77777777" w:rsidR="006C0343" w:rsidRDefault="006C0343"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5557CC05" w14:textId="243BEAF6" w:rsidR="006C0343" w:rsidRDefault="006C0343" w:rsidP="006C0343">
            <w:pPr>
              <w:jc w:val="center"/>
              <w:rPr>
                <w:rFonts w:eastAsia="Times New Roman" w:cs="Arial"/>
                <w:color w:val="000000"/>
                <w:sz w:val="22"/>
              </w:rPr>
            </w:pPr>
            <w:r>
              <w:rPr>
                <w:rFonts w:eastAsia="Times New Roman" w:cs="Arial"/>
                <w:color w:val="000000"/>
                <w:sz w:val="22"/>
              </w:rPr>
              <w:t>All Staff</w:t>
            </w:r>
            <w:r w:rsidR="003C75EE">
              <w:rPr>
                <w:rFonts w:eastAsia="Times New Roman" w:cs="Arial"/>
                <w:color w:val="000000"/>
                <w:sz w:val="22"/>
              </w:rPr>
              <w:t>/</w:t>
            </w:r>
            <w:r w:rsidR="00FF69C9">
              <w:rPr>
                <w:rFonts w:eastAsia="Times New Roman" w:cs="Arial"/>
                <w:color w:val="000000"/>
                <w:sz w:val="22"/>
              </w:rPr>
              <w:t>Assigned PAX</w:t>
            </w:r>
          </w:p>
        </w:tc>
      </w:tr>
      <w:tr w:rsidR="00D30D40" w:rsidRPr="0049411B" w14:paraId="3D485317"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3E379EF4" w14:textId="442B70E4" w:rsidR="00A02140" w:rsidRDefault="00A02140" w:rsidP="006C0343">
            <w:pPr>
              <w:jc w:val="center"/>
              <w:rPr>
                <w:rFonts w:eastAsia="Times New Roman" w:cs="Arial"/>
                <w:b/>
                <w:bCs/>
                <w:color w:val="000000"/>
                <w:sz w:val="22"/>
              </w:rPr>
            </w:pPr>
            <w:r>
              <w:rPr>
                <w:rFonts w:eastAsia="Times New Roman" w:cs="Arial"/>
                <w:b/>
                <w:bCs/>
                <w:color w:val="000000"/>
                <w:sz w:val="22"/>
              </w:rPr>
              <w:t>13 MAR 23</w:t>
            </w:r>
          </w:p>
        </w:tc>
        <w:tc>
          <w:tcPr>
            <w:tcW w:w="2467" w:type="dxa"/>
            <w:tcBorders>
              <w:top w:val="nil"/>
              <w:left w:val="nil"/>
              <w:bottom w:val="single" w:sz="4" w:space="0" w:color="auto"/>
              <w:right w:val="single" w:sz="8" w:space="0" w:color="auto"/>
            </w:tcBorders>
            <w:shd w:val="clear" w:color="auto" w:fill="auto"/>
            <w:vAlign w:val="center"/>
          </w:tcPr>
          <w:p w14:paraId="76D9C995" w14:textId="08FB3C0A" w:rsidR="00A02140" w:rsidRDefault="00A02140" w:rsidP="006C0343">
            <w:pPr>
              <w:jc w:val="center"/>
              <w:rPr>
                <w:rFonts w:eastAsia="Times New Roman" w:cs="Arial"/>
                <w:color w:val="000000"/>
                <w:sz w:val="22"/>
              </w:rPr>
            </w:pPr>
            <w:r>
              <w:rPr>
                <w:rFonts w:eastAsia="Times New Roman" w:cs="Arial"/>
                <w:color w:val="000000"/>
                <w:sz w:val="22"/>
              </w:rPr>
              <w:t>Class IV drop (C-Wire/pickets/</w:t>
            </w:r>
            <w:r w:rsidR="006C40EB">
              <w:rPr>
                <w:rFonts w:eastAsia="Times New Roman" w:cs="Arial"/>
                <w:color w:val="000000"/>
                <w:sz w:val="22"/>
              </w:rPr>
              <w:t>pounders)</w:t>
            </w:r>
          </w:p>
        </w:tc>
        <w:tc>
          <w:tcPr>
            <w:tcW w:w="2422" w:type="dxa"/>
            <w:tcBorders>
              <w:top w:val="nil"/>
              <w:left w:val="nil"/>
              <w:bottom w:val="single" w:sz="4" w:space="0" w:color="auto"/>
              <w:right w:val="single" w:sz="8" w:space="0" w:color="auto"/>
            </w:tcBorders>
            <w:shd w:val="clear" w:color="auto" w:fill="auto"/>
            <w:vAlign w:val="center"/>
          </w:tcPr>
          <w:p w14:paraId="1C175C42" w14:textId="3F09EC86" w:rsidR="00A02140" w:rsidRDefault="006C40EB"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473AFEA8" w14:textId="0D335F02" w:rsidR="00A02140" w:rsidRDefault="006C40EB" w:rsidP="006C0343">
            <w:pPr>
              <w:jc w:val="center"/>
              <w:rPr>
                <w:rFonts w:eastAsia="Times New Roman" w:cs="Arial"/>
                <w:color w:val="000000"/>
                <w:sz w:val="22"/>
              </w:rPr>
            </w:pPr>
            <w:r>
              <w:rPr>
                <w:rFonts w:eastAsia="Times New Roman" w:cs="Arial"/>
                <w:color w:val="000000"/>
                <w:sz w:val="22"/>
              </w:rPr>
              <w:t>S4/G Co.</w:t>
            </w:r>
          </w:p>
        </w:tc>
      </w:tr>
      <w:tr w:rsidR="00262182" w:rsidRPr="0049411B" w14:paraId="42B41684"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7D1DEB44" w14:textId="77777777" w:rsidR="006C0343" w:rsidRDefault="006C0343" w:rsidP="006C0343">
            <w:pPr>
              <w:jc w:val="center"/>
              <w:rPr>
                <w:rFonts w:eastAsia="Times New Roman" w:cs="Arial"/>
                <w:b/>
                <w:bCs/>
                <w:color w:val="000000"/>
                <w:sz w:val="22"/>
              </w:rPr>
            </w:pPr>
            <w:r>
              <w:rPr>
                <w:rFonts w:eastAsia="Times New Roman" w:cs="Arial"/>
                <w:b/>
                <w:bCs/>
                <w:color w:val="000000"/>
                <w:sz w:val="22"/>
              </w:rPr>
              <w:t>13 MAR 23</w:t>
            </w:r>
          </w:p>
        </w:tc>
        <w:tc>
          <w:tcPr>
            <w:tcW w:w="2467" w:type="dxa"/>
            <w:tcBorders>
              <w:top w:val="nil"/>
              <w:left w:val="nil"/>
              <w:bottom w:val="single" w:sz="4" w:space="0" w:color="auto"/>
              <w:right w:val="single" w:sz="8" w:space="0" w:color="auto"/>
            </w:tcBorders>
            <w:shd w:val="clear" w:color="auto" w:fill="auto"/>
            <w:vAlign w:val="center"/>
          </w:tcPr>
          <w:p w14:paraId="7FD79080" w14:textId="77777777" w:rsidR="006C0343" w:rsidRDefault="006C0343" w:rsidP="006C0343">
            <w:pPr>
              <w:jc w:val="center"/>
              <w:rPr>
                <w:rFonts w:eastAsia="Times New Roman" w:cs="Arial"/>
                <w:color w:val="000000"/>
                <w:sz w:val="22"/>
              </w:rPr>
            </w:pPr>
            <w:r>
              <w:rPr>
                <w:rFonts w:eastAsia="Times New Roman" w:cs="Arial"/>
                <w:color w:val="000000"/>
                <w:sz w:val="22"/>
              </w:rPr>
              <w:t>LFX TEWT RXL</w:t>
            </w:r>
          </w:p>
        </w:tc>
        <w:tc>
          <w:tcPr>
            <w:tcW w:w="2422" w:type="dxa"/>
            <w:tcBorders>
              <w:top w:val="nil"/>
              <w:left w:val="nil"/>
              <w:bottom w:val="single" w:sz="4" w:space="0" w:color="auto"/>
              <w:right w:val="single" w:sz="8" w:space="0" w:color="auto"/>
            </w:tcBorders>
            <w:shd w:val="clear" w:color="auto" w:fill="auto"/>
            <w:vAlign w:val="center"/>
          </w:tcPr>
          <w:p w14:paraId="0BCF87FF" w14:textId="77777777" w:rsidR="006C0343" w:rsidRDefault="006C0343"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33A1011A" w14:textId="77777777" w:rsidR="006C0343" w:rsidRDefault="006C0343" w:rsidP="006C0343">
            <w:pPr>
              <w:jc w:val="center"/>
              <w:rPr>
                <w:rFonts w:eastAsia="Times New Roman" w:cs="Arial"/>
                <w:color w:val="000000"/>
                <w:sz w:val="22"/>
              </w:rPr>
            </w:pPr>
            <w:r>
              <w:rPr>
                <w:rFonts w:eastAsia="Times New Roman" w:cs="Arial"/>
                <w:color w:val="000000"/>
                <w:sz w:val="22"/>
              </w:rPr>
              <w:t>M3/AS3/Staff</w:t>
            </w:r>
          </w:p>
        </w:tc>
      </w:tr>
      <w:tr w:rsidR="00262182" w:rsidRPr="0049411B" w14:paraId="5EBBA0CA"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11D09827" w14:textId="77777777" w:rsidR="006C0343" w:rsidRDefault="006C0343" w:rsidP="006C0343">
            <w:pPr>
              <w:jc w:val="center"/>
              <w:rPr>
                <w:rFonts w:eastAsia="Times New Roman" w:cs="Arial"/>
                <w:b/>
                <w:bCs/>
                <w:color w:val="000000"/>
                <w:sz w:val="22"/>
              </w:rPr>
            </w:pPr>
            <w:r>
              <w:rPr>
                <w:rFonts w:eastAsia="Times New Roman" w:cs="Arial"/>
                <w:b/>
                <w:bCs/>
                <w:color w:val="000000"/>
                <w:sz w:val="22"/>
              </w:rPr>
              <w:lastRenderedPageBreak/>
              <w:t>13 MAR 23</w:t>
            </w:r>
          </w:p>
        </w:tc>
        <w:tc>
          <w:tcPr>
            <w:tcW w:w="2467" w:type="dxa"/>
            <w:tcBorders>
              <w:top w:val="nil"/>
              <w:left w:val="nil"/>
              <w:bottom w:val="single" w:sz="4" w:space="0" w:color="auto"/>
              <w:right w:val="single" w:sz="8" w:space="0" w:color="auto"/>
            </w:tcBorders>
            <w:shd w:val="clear" w:color="auto" w:fill="auto"/>
            <w:vAlign w:val="center"/>
          </w:tcPr>
          <w:p w14:paraId="0A69CD9D" w14:textId="77777777" w:rsidR="006C0343" w:rsidRDefault="006C0343" w:rsidP="006C0343">
            <w:pPr>
              <w:jc w:val="center"/>
              <w:rPr>
                <w:rFonts w:eastAsia="Times New Roman" w:cs="Arial"/>
                <w:color w:val="000000"/>
                <w:sz w:val="22"/>
              </w:rPr>
            </w:pPr>
            <w:r>
              <w:rPr>
                <w:rFonts w:eastAsia="Times New Roman" w:cs="Arial"/>
                <w:color w:val="000000"/>
                <w:sz w:val="22"/>
              </w:rPr>
              <w:t>Ammo Draw</w:t>
            </w:r>
          </w:p>
        </w:tc>
        <w:tc>
          <w:tcPr>
            <w:tcW w:w="2422" w:type="dxa"/>
            <w:tcBorders>
              <w:top w:val="nil"/>
              <w:left w:val="nil"/>
              <w:bottom w:val="single" w:sz="4" w:space="0" w:color="auto"/>
              <w:right w:val="single" w:sz="8" w:space="0" w:color="auto"/>
            </w:tcBorders>
            <w:shd w:val="clear" w:color="auto" w:fill="auto"/>
            <w:vAlign w:val="center"/>
          </w:tcPr>
          <w:p w14:paraId="1801B16A" w14:textId="77777777" w:rsidR="006C0343" w:rsidRDefault="006C0343" w:rsidP="006C0343">
            <w:pPr>
              <w:jc w:val="center"/>
              <w:rPr>
                <w:rFonts w:eastAsia="Times New Roman" w:cs="Arial"/>
                <w:color w:val="000000"/>
                <w:sz w:val="22"/>
              </w:rPr>
            </w:pPr>
            <w:r>
              <w:rPr>
                <w:rFonts w:eastAsia="Times New Roman" w:cs="Arial"/>
                <w:color w:val="000000"/>
                <w:sz w:val="22"/>
              </w:rPr>
              <w:t>ASP</w:t>
            </w:r>
          </w:p>
        </w:tc>
        <w:tc>
          <w:tcPr>
            <w:tcW w:w="2221" w:type="dxa"/>
            <w:tcBorders>
              <w:top w:val="nil"/>
              <w:left w:val="nil"/>
              <w:bottom w:val="single" w:sz="4" w:space="0" w:color="auto"/>
              <w:right w:val="single" w:sz="8" w:space="0" w:color="auto"/>
            </w:tcBorders>
            <w:shd w:val="clear" w:color="auto" w:fill="auto"/>
            <w:vAlign w:val="center"/>
          </w:tcPr>
          <w:p w14:paraId="13FFFDE3" w14:textId="77777777" w:rsidR="006C0343" w:rsidRDefault="006C0343" w:rsidP="006C0343">
            <w:pPr>
              <w:jc w:val="center"/>
              <w:rPr>
                <w:rFonts w:eastAsia="Times New Roman" w:cs="Arial"/>
                <w:color w:val="000000"/>
                <w:sz w:val="22"/>
              </w:rPr>
            </w:pPr>
            <w:r>
              <w:rPr>
                <w:rFonts w:eastAsia="Times New Roman" w:cs="Arial"/>
                <w:color w:val="000000"/>
                <w:sz w:val="22"/>
              </w:rPr>
              <w:t>Ammo/G Co</w:t>
            </w:r>
          </w:p>
        </w:tc>
      </w:tr>
      <w:tr w:rsidR="00262182" w:rsidRPr="0049411B" w14:paraId="5F426A4E"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5F144F7B" w14:textId="77777777" w:rsidR="006C0343" w:rsidRDefault="006C0343" w:rsidP="006C0343">
            <w:pPr>
              <w:jc w:val="center"/>
              <w:rPr>
                <w:rFonts w:eastAsia="Times New Roman" w:cs="Arial"/>
                <w:b/>
                <w:bCs/>
                <w:color w:val="000000"/>
                <w:sz w:val="22"/>
              </w:rPr>
            </w:pPr>
            <w:r>
              <w:rPr>
                <w:rFonts w:eastAsia="Times New Roman" w:cs="Arial"/>
                <w:b/>
                <w:bCs/>
                <w:color w:val="000000"/>
                <w:sz w:val="22"/>
              </w:rPr>
              <w:t>14 MAR 23</w:t>
            </w:r>
          </w:p>
        </w:tc>
        <w:tc>
          <w:tcPr>
            <w:tcW w:w="2467" w:type="dxa"/>
            <w:tcBorders>
              <w:top w:val="nil"/>
              <w:left w:val="nil"/>
              <w:bottom w:val="single" w:sz="4" w:space="0" w:color="auto"/>
              <w:right w:val="single" w:sz="8" w:space="0" w:color="auto"/>
            </w:tcBorders>
            <w:shd w:val="clear" w:color="auto" w:fill="auto"/>
            <w:vAlign w:val="center"/>
          </w:tcPr>
          <w:p w14:paraId="293A0351" w14:textId="77777777" w:rsidR="006C0343" w:rsidRDefault="006C0343" w:rsidP="006C0343">
            <w:pPr>
              <w:jc w:val="center"/>
              <w:rPr>
                <w:rFonts w:eastAsia="Times New Roman" w:cs="Arial"/>
                <w:color w:val="000000"/>
                <w:sz w:val="22"/>
              </w:rPr>
            </w:pPr>
            <w:r>
              <w:rPr>
                <w:rFonts w:eastAsia="Times New Roman" w:cs="Arial"/>
                <w:color w:val="000000"/>
                <w:sz w:val="22"/>
              </w:rPr>
              <w:t>LFX TEWT</w:t>
            </w:r>
          </w:p>
        </w:tc>
        <w:tc>
          <w:tcPr>
            <w:tcW w:w="2422" w:type="dxa"/>
            <w:tcBorders>
              <w:top w:val="nil"/>
              <w:left w:val="nil"/>
              <w:bottom w:val="single" w:sz="4" w:space="0" w:color="auto"/>
              <w:right w:val="single" w:sz="8" w:space="0" w:color="auto"/>
            </w:tcBorders>
            <w:shd w:val="clear" w:color="auto" w:fill="auto"/>
            <w:vAlign w:val="center"/>
          </w:tcPr>
          <w:p w14:paraId="319E07E7" w14:textId="77777777" w:rsidR="006C0343" w:rsidRDefault="006C0343"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16A1FBB7" w14:textId="77777777" w:rsidR="006C0343" w:rsidRDefault="006C0343" w:rsidP="006C0343">
            <w:pPr>
              <w:jc w:val="center"/>
              <w:rPr>
                <w:rFonts w:eastAsia="Times New Roman" w:cs="Arial"/>
                <w:color w:val="000000"/>
                <w:sz w:val="22"/>
              </w:rPr>
            </w:pPr>
            <w:r>
              <w:rPr>
                <w:rFonts w:eastAsia="Times New Roman" w:cs="Arial"/>
                <w:color w:val="000000"/>
                <w:sz w:val="22"/>
              </w:rPr>
              <w:t xml:space="preserve">All Staff/CO CMD </w:t>
            </w:r>
            <w:proofErr w:type="spellStart"/>
            <w:r>
              <w:rPr>
                <w:rFonts w:eastAsia="Times New Roman" w:cs="Arial"/>
                <w:color w:val="000000"/>
                <w:sz w:val="22"/>
              </w:rPr>
              <w:t>Tms</w:t>
            </w:r>
            <w:proofErr w:type="spellEnd"/>
            <w:r>
              <w:rPr>
                <w:rFonts w:eastAsia="Times New Roman" w:cs="Arial"/>
                <w:color w:val="000000"/>
                <w:sz w:val="22"/>
              </w:rPr>
              <w:t>/PL/PSG/SL</w:t>
            </w:r>
          </w:p>
        </w:tc>
      </w:tr>
      <w:tr w:rsidR="00262182" w:rsidRPr="0049411B" w14:paraId="590E6A22"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11F50F7A" w14:textId="77777777" w:rsidR="006C0343" w:rsidRDefault="006C0343" w:rsidP="006C0343">
            <w:pPr>
              <w:jc w:val="center"/>
              <w:rPr>
                <w:rFonts w:eastAsia="Times New Roman" w:cs="Arial"/>
                <w:b/>
                <w:bCs/>
                <w:color w:val="000000"/>
                <w:sz w:val="22"/>
              </w:rPr>
            </w:pPr>
            <w:r>
              <w:rPr>
                <w:rFonts w:eastAsia="Times New Roman" w:cs="Arial"/>
                <w:b/>
                <w:bCs/>
                <w:color w:val="000000"/>
                <w:sz w:val="22"/>
              </w:rPr>
              <w:t>15 MAR 23</w:t>
            </w:r>
          </w:p>
        </w:tc>
        <w:tc>
          <w:tcPr>
            <w:tcW w:w="2467" w:type="dxa"/>
            <w:tcBorders>
              <w:top w:val="nil"/>
              <w:left w:val="nil"/>
              <w:bottom w:val="single" w:sz="4" w:space="0" w:color="auto"/>
              <w:right w:val="single" w:sz="8" w:space="0" w:color="auto"/>
            </w:tcBorders>
            <w:shd w:val="clear" w:color="auto" w:fill="auto"/>
            <w:vAlign w:val="center"/>
          </w:tcPr>
          <w:p w14:paraId="015F6655" w14:textId="77777777" w:rsidR="006C0343" w:rsidRDefault="006C0343" w:rsidP="006C0343">
            <w:pPr>
              <w:jc w:val="center"/>
              <w:rPr>
                <w:rFonts w:eastAsia="Times New Roman" w:cs="Arial"/>
                <w:color w:val="000000"/>
                <w:sz w:val="22"/>
              </w:rPr>
            </w:pPr>
            <w:r>
              <w:rPr>
                <w:rFonts w:eastAsia="Times New Roman" w:cs="Arial"/>
                <w:color w:val="000000"/>
                <w:sz w:val="22"/>
              </w:rPr>
              <w:t>Issue TACORD</w:t>
            </w:r>
          </w:p>
        </w:tc>
        <w:tc>
          <w:tcPr>
            <w:tcW w:w="2422" w:type="dxa"/>
            <w:tcBorders>
              <w:top w:val="nil"/>
              <w:left w:val="nil"/>
              <w:bottom w:val="single" w:sz="4" w:space="0" w:color="auto"/>
              <w:right w:val="single" w:sz="8" w:space="0" w:color="auto"/>
            </w:tcBorders>
            <w:shd w:val="clear" w:color="auto" w:fill="auto"/>
            <w:vAlign w:val="center"/>
          </w:tcPr>
          <w:p w14:paraId="43E58865" w14:textId="77777777" w:rsidR="006C0343" w:rsidRDefault="006C0343" w:rsidP="006C0343">
            <w:pPr>
              <w:jc w:val="center"/>
              <w:rPr>
                <w:rFonts w:eastAsia="Times New Roman" w:cs="Arial"/>
                <w:color w:val="000000"/>
                <w:sz w:val="22"/>
              </w:rPr>
            </w:pPr>
            <w:r>
              <w:rPr>
                <w:rFonts w:eastAsia="Times New Roman" w:cs="Arial"/>
                <w:color w:val="000000"/>
                <w:sz w:val="22"/>
              </w:rPr>
              <w:t>BN AO</w:t>
            </w:r>
          </w:p>
        </w:tc>
        <w:tc>
          <w:tcPr>
            <w:tcW w:w="2221" w:type="dxa"/>
            <w:tcBorders>
              <w:top w:val="nil"/>
              <w:left w:val="nil"/>
              <w:bottom w:val="single" w:sz="4" w:space="0" w:color="auto"/>
              <w:right w:val="single" w:sz="8" w:space="0" w:color="auto"/>
            </w:tcBorders>
            <w:shd w:val="clear" w:color="auto" w:fill="auto"/>
            <w:vAlign w:val="center"/>
          </w:tcPr>
          <w:p w14:paraId="57AE6967" w14:textId="77777777" w:rsidR="006C0343" w:rsidRDefault="006C0343" w:rsidP="006C0343">
            <w:pPr>
              <w:jc w:val="center"/>
              <w:rPr>
                <w:rFonts w:eastAsia="Times New Roman" w:cs="Arial"/>
                <w:color w:val="000000"/>
                <w:sz w:val="22"/>
              </w:rPr>
            </w:pPr>
            <w:r>
              <w:rPr>
                <w:rFonts w:eastAsia="Times New Roman" w:cs="Arial"/>
                <w:color w:val="000000"/>
                <w:sz w:val="22"/>
              </w:rPr>
              <w:t>All</w:t>
            </w:r>
          </w:p>
        </w:tc>
      </w:tr>
      <w:tr w:rsidR="00262182" w:rsidRPr="0049411B" w14:paraId="0D942041"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190A92C4" w14:textId="77777777" w:rsidR="006C0343" w:rsidRDefault="006C0343" w:rsidP="006C0343">
            <w:pPr>
              <w:jc w:val="center"/>
              <w:rPr>
                <w:rFonts w:eastAsia="Times New Roman" w:cs="Arial"/>
                <w:b/>
                <w:bCs/>
                <w:color w:val="000000"/>
                <w:sz w:val="22"/>
              </w:rPr>
            </w:pPr>
            <w:r>
              <w:rPr>
                <w:rFonts w:eastAsia="Times New Roman" w:cs="Arial"/>
                <w:b/>
                <w:bCs/>
                <w:color w:val="000000"/>
                <w:sz w:val="22"/>
              </w:rPr>
              <w:t>15 MAR 23</w:t>
            </w:r>
          </w:p>
        </w:tc>
        <w:tc>
          <w:tcPr>
            <w:tcW w:w="2467" w:type="dxa"/>
            <w:tcBorders>
              <w:top w:val="nil"/>
              <w:left w:val="nil"/>
              <w:bottom w:val="single" w:sz="4" w:space="0" w:color="auto"/>
              <w:right w:val="single" w:sz="8" w:space="0" w:color="auto"/>
            </w:tcBorders>
            <w:shd w:val="clear" w:color="auto" w:fill="auto"/>
            <w:vAlign w:val="center"/>
          </w:tcPr>
          <w:p w14:paraId="45AD18B5" w14:textId="77777777" w:rsidR="006C0343" w:rsidRDefault="006C0343" w:rsidP="006C0343">
            <w:pPr>
              <w:jc w:val="center"/>
              <w:rPr>
                <w:rFonts w:eastAsia="Times New Roman" w:cs="Arial"/>
                <w:color w:val="000000"/>
                <w:sz w:val="22"/>
              </w:rPr>
            </w:pPr>
            <w:r>
              <w:rPr>
                <w:rFonts w:eastAsia="Times New Roman" w:cs="Arial"/>
                <w:color w:val="000000"/>
                <w:sz w:val="22"/>
              </w:rPr>
              <w:t>COMMEX</w:t>
            </w:r>
          </w:p>
        </w:tc>
        <w:tc>
          <w:tcPr>
            <w:tcW w:w="2422" w:type="dxa"/>
            <w:tcBorders>
              <w:top w:val="nil"/>
              <w:left w:val="nil"/>
              <w:bottom w:val="single" w:sz="4" w:space="0" w:color="auto"/>
              <w:right w:val="single" w:sz="8" w:space="0" w:color="auto"/>
            </w:tcBorders>
            <w:shd w:val="clear" w:color="auto" w:fill="auto"/>
            <w:vAlign w:val="center"/>
          </w:tcPr>
          <w:p w14:paraId="1C99B7BD" w14:textId="666FB01E" w:rsidR="006C0343" w:rsidRDefault="006C0343" w:rsidP="006C0343">
            <w:pPr>
              <w:jc w:val="center"/>
              <w:rPr>
                <w:rFonts w:eastAsia="Times New Roman" w:cs="Arial"/>
                <w:color w:val="000000"/>
                <w:sz w:val="22"/>
              </w:rPr>
            </w:pPr>
            <w:r>
              <w:rPr>
                <w:rFonts w:eastAsia="Times New Roman" w:cs="Arial"/>
                <w:color w:val="000000"/>
                <w:sz w:val="22"/>
              </w:rPr>
              <w:t>BN MP</w:t>
            </w:r>
          </w:p>
        </w:tc>
        <w:tc>
          <w:tcPr>
            <w:tcW w:w="2221" w:type="dxa"/>
            <w:tcBorders>
              <w:top w:val="nil"/>
              <w:left w:val="nil"/>
              <w:bottom w:val="single" w:sz="4" w:space="0" w:color="auto"/>
              <w:right w:val="single" w:sz="8" w:space="0" w:color="auto"/>
            </w:tcBorders>
            <w:shd w:val="clear" w:color="auto" w:fill="auto"/>
            <w:vAlign w:val="center"/>
          </w:tcPr>
          <w:p w14:paraId="502A9B49" w14:textId="77777777" w:rsidR="006C0343" w:rsidRDefault="006C0343" w:rsidP="006C0343">
            <w:pPr>
              <w:jc w:val="center"/>
              <w:rPr>
                <w:rFonts w:eastAsia="Times New Roman" w:cs="Arial"/>
                <w:color w:val="000000"/>
                <w:sz w:val="22"/>
              </w:rPr>
            </w:pPr>
            <w:r>
              <w:rPr>
                <w:rFonts w:eastAsia="Times New Roman" w:cs="Arial"/>
                <w:color w:val="000000"/>
                <w:sz w:val="22"/>
              </w:rPr>
              <w:t>All</w:t>
            </w:r>
          </w:p>
        </w:tc>
      </w:tr>
      <w:tr w:rsidR="00D30D40" w:rsidRPr="0049411B" w14:paraId="6CC510F0"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11B29029" w14:textId="04B2BC1A" w:rsidR="00FF69C9" w:rsidRDefault="00FF69C9" w:rsidP="006C0343">
            <w:pPr>
              <w:jc w:val="center"/>
              <w:rPr>
                <w:rFonts w:eastAsia="Times New Roman" w:cs="Arial"/>
                <w:b/>
                <w:bCs/>
                <w:color w:val="000000"/>
                <w:sz w:val="22"/>
              </w:rPr>
            </w:pPr>
            <w:r>
              <w:rPr>
                <w:rFonts w:eastAsia="Times New Roman" w:cs="Arial"/>
                <w:b/>
                <w:bCs/>
                <w:color w:val="000000"/>
                <w:sz w:val="22"/>
              </w:rPr>
              <w:t>20 MAR 23</w:t>
            </w:r>
          </w:p>
        </w:tc>
        <w:tc>
          <w:tcPr>
            <w:tcW w:w="2467" w:type="dxa"/>
            <w:tcBorders>
              <w:top w:val="nil"/>
              <w:left w:val="nil"/>
              <w:bottom w:val="single" w:sz="4" w:space="0" w:color="auto"/>
              <w:right w:val="single" w:sz="8" w:space="0" w:color="auto"/>
            </w:tcBorders>
            <w:shd w:val="clear" w:color="auto" w:fill="auto"/>
            <w:vAlign w:val="center"/>
          </w:tcPr>
          <w:p w14:paraId="0A51357C" w14:textId="71C17120" w:rsidR="00FF69C9" w:rsidRDefault="00FF69C9" w:rsidP="006C0343">
            <w:pPr>
              <w:jc w:val="center"/>
              <w:rPr>
                <w:rFonts w:eastAsia="Times New Roman" w:cs="Arial"/>
                <w:color w:val="000000"/>
                <w:sz w:val="22"/>
              </w:rPr>
            </w:pPr>
            <w:r>
              <w:rPr>
                <w:rFonts w:eastAsia="Times New Roman" w:cs="Arial"/>
                <w:color w:val="000000"/>
                <w:sz w:val="22"/>
              </w:rPr>
              <w:t>Ammo Drop</w:t>
            </w:r>
          </w:p>
        </w:tc>
        <w:tc>
          <w:tcPr>
            <w:tcW w:w="2422" w:type="dxa"/>
            <w:tcBorders>
              <w:top w:val="nil"/>
              <w:left w:val="nil"/>
              <w:bottom w:val="single" w:sz="4" w:space="0" w:color="auto"/>
              <w:right w:val="single" w:sz="8" w:space="0" w:color="auto"/>
            </w:tcBorders>
            <w:shd w:val="clear" w:color="auto" w:fill="auto"/>
            <w:vAlign w:val="center"/>
          </w:tcPr>
          <w:p w14:paraId="687D9F8D" w14:textId="357CAD66" w:rsidR="00FF69C9" w:rsidRDefault="00BA081F" w:rsidP="006C0343">
            <w:pPr>
              <w:jc w:val="center"/>
              <w:rPr>
                <w:rFonts w:eastAsia="Times New Roman" w:cs="Arial"/>
                <w:color w:val="000000"/>
                <w:sz w:val="22"/>
              </w:rPr>
            </w:pPr>
            <w:r>
              <w:rPr>
                <w:rFonts w:eastAsia="Times New Roman" w:cs="Arial"/>
                <w:color w:val="000000"/>
                <w:sz w:val="22"/>
              </w:rPr>
              <w:t>RG 153</w:t>
            </w:r>
          </w:p>
        </w:tc>
        <w:tc>
          <w:tcPr>
            <w:tcW w:w="2221" w:type="dxa"/>
            <w:tcBorders>
              <w:top w:val="nil"/>
              <w:left w:val="nil"/>
              <w:bottom w:val="single" w:sz="4" w:space="0" w:color="auto"/>
              <w:right w:val="single" w:sz="8" w:space="0" w:color="auto"/>
            </w:tcBorders>
            <w:shd w:val="clear" w:color="auto" w:fill="auto"/>
            <w:vAlign w:val="center"/>
          </w:tcPr>
          <w:p w14:paraId="365EC555" w14:textId="5BE48231" w:rsidR="00FF69C9" w:rsidRDefault="00BA081F" w:rsidP="006C0343">
            <w:pPr>
              <w:jc w:val="center"/>
              <w:rPr>
                <w:rFonts w:eastAsia="Times New Roman" w:cs="Arial"/>
                <w:color w:val="000000"/>
                <w:sz w:val="22"/>
              </w:rPr>
            </w:pPr>
            <w:r>
              <w:rPr>
                <w:rFonts w:eastAsia="Times New Roman" w:cs="Arial"/>
                <w:color w:val="000000"/>
                <w:sz w:val="22"/>
              </w:rPr>
              <w:t>G Co.</w:t>
            </w:r>
          </w:p>
        </w:tc>
      </w:tr>
      <w:tr w:rsidR="00262182" w:rsidRPr="0049411B" w14:paraId="4F5F0A92"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06A62433" w14:textId="5695E46E" w:rsidR="006C0343" w:rsidRPr="0049411B" w:rsidRDefault="006C0343" w:rsidP="006C0343">
            <w:pPr>
              <w:jc w:val="center"/>
              <w:rPr>
                <w:rFonts w:eastAsia="Times New Roman" w:cs="Arial"/>
                <w:b/>
                <w:bCs/>
                <w:color w:val="000000"/>
                <w:sz w:val="22"/>
              </w:rPr>
            </w:pPr>
            <w:r>
              <w:rPr>
                <w:rFonts w:eastAsia="Times New Roman" w:cs="Arial"/>
                <w:b/>
                <w:bCs/>
                <w:color w:val="000000"/>
                <w:sz w:val="22"/>
              </w:rPr>
              <w:t>20</w:t>
            </w:r>
            <w:r w:rsidRPr="0049411B">
              <w:rPr>
                <w:rFonts w:eastAsia="Times New Roman" w:cs="Arial"/>
                <w:b/>
                <w:bCs/>
                <w:color w:val="000000"/>
                <w:sz w:val="22"/>
              </w:rPr>
              <w:t>-</w:t>
            </w:r>
            <w:r w:rsidR="00903353">
              <w:rPr>
                <w:rFonts w:eastAsia="Times New Roman" w:cs="Arial"/>
                <w:b/>
                <w:bCs/>
                <w:color w:val="000000"/>
                <w:sz w:val="22"/>
              </w:rPr>
              <w:t>29</w:t>
            </w:r>
            <w:r w:rsidRPr="0049411B">
              <w:rPr>
                <w:rFonts w:eastAsia="Times New Roman" w:cs="Arial"/>
                <w:b/>
                <w:bCs/>
                <w:color w:val="000000"/>
                <w:sz w:val="22"/>
              </w:rPr>
              <w:t xml:space="preserve"> M</w:t>
            </w:r>
            <w:r>
              <w:rPr>
                <w:rFonts w:eastAsia="Times New Roman" w:cs="Arial"/>
                <w:b/>
                <w:bCs/>
                <w:color w:val="000000"/>
                <w:sz w:val="22"/>
              </w:rPr>
              <w:t>AR</w:t>
            </w:r>
            <w:r w:rsidRPr="0049411B">
              <w:rPr>
                <w:rFonts w:eastAsia="Times New Roman" w:cs="Arial"/>
                <w:b/>
                <w:bCs/>
                <w:color w:val="000000"/>
                <w:sz w:val="22"/>
              </w:rPr>
              <w:t xml:space="preserve"> 23</w:t>
            </w:r>
          </w:p>
        </w:tc>
        <w:tc>
          <w:tcPr>
            <w:tcW w:w="2467" w:type="dxa"/>
            <w:tcBorders>
              <w:top w:val="nil"/>
              <w:left w:val="nil"/>
              <w:bottom w:val="single" w:sz="4" w:space="0" w:color="auto"/>
              <w:right w:val="single" w:sz="8" w:space="0" w:color="auto"/>
            </w:tcBorders>
            <w:shd w:val="clear" w:color="auto" w:fill="auto"/>
            <w:vAlign w:val="center"/>
          </w:tcPr>
          <w:p w14:paraId="2EC7700D" w14:textId="77777777" w:rsidR="006C0343" w:rsidRPr="0049411B" w:rsidRDefault="006C0343" w:rsidP="006C0343">
            <w:pPr>
              <w:jc w:val="center"/>
              <w:rPr>
                <w:rFonts w:eastAsia="Times New Roman" w:cs="Arial"/>
                <w:color w:val="000000"/>
                <w:sz w:val="22"/>
              </w:rPr>
            </w:pPr>
            <w:r w:rsidRPr="0049411B">
              <w:rPr>
                <w:rFonts w:eastAsia="Times New Roman" w:cs="Arial"/>
                <w:color w:val="000000"/>
                <w:sz w:val="22"/>
              </w:rPr>
              <w:t xml:space="preserve">Execution of Operation </w:t>
            </w:r>
            <w:r>
              <w:rPr>
                <w:rFonts w:eastAsia="Times New Roman" w:cs="Arial"/>
                <w:color w:val="000000"/>
                <w:sz w:val="22"/>
              </w:rPr>
              <w:t>Manchu Rampage</w:t>
            </w:r>
          </w:p>
        </w:tc>
        <w:tc>
          <w:tcPr>
            <w:tcW w:w="2422" w:type="dxa"/>
            <w:tcBorders>
              <w:top w:val="nil"/>
              <w:left w:val="nil"/>
              <w:bottom w:val="single" w:sz="4" w:space="0" w:color="auto"/>
              <w:right w:val="single" w:sz="8" w:space="0" w:color="auto"/>
            </w:tcBorders>
            <w:shd w:val="clear" w:color="auto" w:fill="auto"/>
            <w:vAlign w:val="center"/>
          </w:tcPr>
          <w:p w14:paraId="34226D0D" w14:textId="5D67C05B" w:rsidR="006C0343" w:rsidRPr="0049411B" w:rsidRDefault="006C0343" w:rsidP="006C0343">
            <w:pPr>
              <w:jc w:val="center"/>
              <w:rPr>
                <w:rFonts w:eastAsia="Times New Roman" w:cs="Arial"/>
                <w:color w:val="000000"/>
                <w:sz w:val="22"/>
              </w:rPr>
            </w:pPr>
            <w:r w:rsidRPr="0049411B">
              <w:rPr>
                <w:rFonts w:eastAsia="Times New Roman" w:cs="Arial"/>
                <w:color w:val="000000"/>
                <w:sz w:val="22"/>
              </w:rPr>
              <w:t>Range 15</w:t>
            </w:r>
            <w:r>
              <w:rPr>
                <w:rFonts w:eastAsia="Times New Roman" w:cs="Arial"/>
                <w:color w:val="000000"/>
                <w:sz w:val="22"/>
              </w:rPr>
              <w:t>3</w:t>
            </w:r>
            <w:r w:rsidRPr="0049411B">
              <w:rPr>
                <w:rFonts w:eastAsia="Times New Roman" w:cs="Arial"/>
                <w:color w:val="000000"/>
                <w:sz w:val="22"/>
              </w:rPr>
              <w:t xml:space="preserve"> &amp; </w:t>
            </w:r>
            <w:r>
              <w:rPr>
                <w:rFonts w:eastAsia="Times New Roman" w:cs="Arial"/>
                <w:color w:val="000000"/>
                <w:sz w:val="22"/>
              </w:rPr>
              <w:t>TAs</w:t>
            </w:r>
          </w:p>
        </w:tc>
        <w:tc>
          <w:tcPr>
            <w:tcW w:w="2221" w:type="dxa"/>
            <w:tcBorders>
              <w:top w:val="nil"/>
              <w:left w:val="nil"/>
              <w:bottom w:val="single" w:sz="4" w:space="0" w:color="auto"/>
              <w:right w:val="single" w:sz="8" w:space="0" w:color="auto"/>
            </w:tcBorders>
            <w:shd w:val="clear" w:color="auto" w:fill="auto"/>
            <w:vAlign w:val="center"/>
          </w:tcPr>
          <w:p w14:paraId="27BE6CC2"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All</w:t>
            </w:r>
          </w:p>
        </w:tc>
      </w:tr>
      <w:tr w:rsidR="00262182" w:rsidRPr="0049411B" w14:paraId="6B880222"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0C255072" w14:textId="405350BA" w:rsidR="006C0343" w:rsidRDefault="006C0343" w:rsidP="006C0343">
            <w:pPr>
              <w:jc w:val="center"/>
              <w:rPr>
                <w:rFonts w:eastAsia="Times New Roman" w:cs="Arial"/>
                <w:b/>
                <w:bCs/>
                <w:color w:val="000000"/>
                <w:sz w:val="22"/>
              </w:rPr>
            </w:pPr>
            <w:r>
              <w:rPr>
                <w:rFonts w:eastAsia="Times New Roman" w:cs="Arial"/>
                <w:b/>
                <w:bCs/>
                <w:color w:val="000000"/>
                <w:sz w:val="22"/>
              </w:rPr>
              <w:t>2</w:t>
            </w:r>
            <w:r w:rsidR="00903353">
              <w:rPr>
                <w:rFonts w:eastAsia="Times New Roman" w:cs="Arial"/>
                <w:b/>
                <w:bCs/>
                <w:color w:val="000000"/>
                <w:sz w:val="22"/>
              </w:rPr>
              <w:t>7</w:t>
            </w:r>
            <w:r>
              <w:rPr>
                <w:rFonts w:eastAsia="Times New Roman" w:cs="Arial"/>
                <w:b/>
                <w:bCs/>
                <w:color w:val="000000"/>
                <w:sz w:val="22"/>
              </w:rPr>
              <w:t>-3</w:t>
            </w:r>
            <w:r w:rsidR="00903353">
              <w:rPr>
                <w:rFonts w:eastAsia="Times New Roman" w:cs="Arial"/>
                <w:b/>
                <w:bCs/>
                <w:color w:val="000000"/>
                <w:sz w:val="22"/>
              </w:rPr>
              <w:t>0</w:t>
            </w:r>
            <w:r>
              <w:rPr>
                <w:rFonts w:eastAsia="Times New Roman" w:cs="Arial"/>
                <w:b/>
                <w:bCs/>
                <w:color w:val="000000"/>
                <w:sz w:val="22"/>
              </w:rPr>
              <w:t xml:space="preserve"> MAR 23</w:t>
            </w:r>
          </w:p>
        </w:tc>
        <w:tc>
          <w:tcPr>
            <w:tcW w:w="2467" w:type="dxa"/>
            <w:tcBorders>
              <w:top w:val="nil"/>
              <w:left w:val="nil"/>
              <w:bottom w:val="single" w:sz="4" w:space="0" w:color="auto"/>
              <w:right w:val="single" w:sz="8" w:space="0" w:color="auto"/>
            </w:tcBorders>
            <w:shd w:val="clear" w:color="auto" w:fill="auto"/>
            <w:vAlign w:val="center"/>
          </w:tcPr>
          <w:p w14:paraId="0E8BCAE2"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RG 153/TA Clearing</w:t>
            </w:r>
          </w:p>
        </w:tc>
        <w:tc>
          <w:tcPr>
            <w:tcW w:w="2422" w:type="dxa"/>
            <w:tcBorders>
              <w:top w:val="nil"/>
              <w:left w:val="nil"/>
              <w:bottom w:val="single" w:sz="4" w:space="0" w:color="auto"/>
              <w:right w:val="single" w:sz="8" w:space="0" w:color="auto"/>
            </w:tcBorders>
            <w:shd w:val="clear" w:color="auto" w:fill="auto"/>
            <w:vAlign w:val="center"/>
          </w:tcPr>
          <w:p w14:paraId="23F2ECB0" w14:textId="1503EBD8" w:rsidR="006C0343" w:rsidRPr="0049411B" w:rsidRDefault="006C0343" w:rsidP="006C0343">
            <w:pPr>
              <w:jc w:val="center"/>
              <w:rPr>
                <w:rFonts w:eastAsia="Times New Roman" w:cs="Arial"/>
                <w:color w:val="000000"/>
                <w:sz w:val="22"/>
              </w:rPr>
            </w:pPr>
            <w:r w:rsidRPr="0049411B">
              <w:rPr>
                <w:rFonts w:eastAsia="Times New Roman" w:cs="Arial"/>
                <w:color w:val="000000"/>
                <w:sz w:val="22"/>
              </w:rPr>
              <w:t>Range 15</w:t>
            </w:r>
            <w:r>
              <w:rPr>
                <w:rFonts w:eastAsia="Times New Roman" w:cs="Arial"/>
                <w:color w:val="000000"/>
                <w:sz w:val="22"/>
              </w:rPr>
              <w:t>3</w:t>
            </w:r>
            <w:r w:rsidRPr="0049411B">
              <w:rPr>
                <w:rFonts w:eastAsia="Times New Roman" w:cs="Arial"/>
                <w:color w:val="000000"/>
                <w:sz w:val="22"/>
              </w:rPr>
              <w:t xml:space="preserve"> &amp; </w:t>
            </w:r>
            <w:r>
              <w:rPr>
                <w:rFonts w:eastAsia="Times New Roman" w:cs="Arial"/>
                <w:color w:val="000000"/>
                <w:sz w:val="22"/>
              </w:rPr>
              <w:t>TAs</w:t>
            </w:r>
          </w:p>
        </w:tc>
        <w:tc>
          <w:tcPr>
            <w:tcW w:w="2221" w:type="dxa"/>
            <w:tcBorders>
              <w:top w:val="nil"/>
              <w:left w:val="nil"/>
              <w:bottom w:val="single" w:sz="4" w:space="0" w:color="auto"/>
              <w:right w:val="single" w:sz="8" w:space="0" w:color="auto"/>
            </w:tcBorders>
            <w:shd w:val="clear" w:color="auto" w:fill="auto"/>
            <w:vAlign w:val="center"/>
          </w:tcPr>
          <w:p w14:paraId="396ED256" w14:textId="77777777" w:rsidR="006C0343" w:rsidRDefault="006C0343" w:rsidP="006C0343">
            <w:pPr>
              <w:jc w:val="center"/>
              <w:rPr>
                <w:rFonts w:eastAsia="Times New Roman" w:cs="Arial"/>
                <w:color w:val="000000"/>
                <w:sz w:val="22"/>
              </w:rPr>
            </w:pPr>
            <w:r>
              <w:rPr>
                <w:rFonts w:eastAsia="Times New Roman" w:cs="Arial"/>
                <w:color w:val="000000"/>
                <w:sz w:val="22"/>
              </w:rPr>
              <w:t>Assigned PAX</w:t>
            </w:r>
          </w:p>
        </w:tc>
      </w:tr>
      <w:tr w:rsidR="00262182" w:rsidRPr="0049411B" w14:paraId="4A6C6F5D" w14:textId="77777777" w:rsidTr="00D14D52">
        <w:trPr>
          <w:trHeight w:val="315"/>
        </w:trPr>
        <w:tc>
          <w:tcPr>
            <w:tcW w:w="2070" w:type="dxa"/>
            <w:tcBorders>
              <w:top w:val="nil"/>
              <w:left w:val="single" w:sz="8" w:space="0" w:color="auto"/>
              <w:bottom w:val="single" w:sz="4" w:space="0" w:color="auto"/>
              <w:right w:val="single" w:sz="8" w:space="0" w:color="auto"/>
            </w:tcBorders>
            <w:shd w:val="clear" w:color="auto" w:fill="auto"/>
            <w:vAlign w:val="center"/>
          </w:tcPr>
          <w:p w14:paraId="5BC6CAD6" w14:textId="77777777" w:rsidR="006C0343" w:rsidRDefault="006C0343" w:rsidP="006C0343">
            <w:pPr>
              <w:jc w:val="center"/>
              <w:rPr>
                <w:rFonts w:eastAsia="Times New Roman" w:cs="Arial"/>
                <w:b/>
                <w:bCs/>
                <w:color w:val="000000"/>
                <w:sz w:val="22"/>
              </w:rPr>
            </w:pPr>
            <w:r>
              <w:rPr>
                <w:rFonts w:eastAsia="Times New Roman" w:cs="Arial"/>
                <w:b/>
                <w:bCs/>
                <w:color w:val="000000"/>
                <w:sz w:val="22"/>
              </w:rPr>
              <w:t>31 MAR 23</w:t>
            </w:r>
          </w:p>
        </w:tc>
        <w:tc>
          <w:tcPr>
            <w:tcW w:w="2467" w:type="dxa"/>
            <w:tcBorders>
              <w:top w:val="nil"/>
              <w:left w:val="nil"/>
              <w:bottom w:val="single" w:sz="4" w:space="0" w:color="auto"/>
              <w:right w:val="single" w:sz="8" w:space="0" w:color="auto"/>
            </w:tcBorders>
            <w:shd w:val="clear" w:color="auto" w:fill="auto"/>
            <w:vAlign w:val="center"/>
          </w:tcPr>
          <w:p w14:paraId="74605093" w14:textId="77777777" w:rsidR="006C0343" w:rsidRDefault="006C0343" w:rsidP="006C0343">
            <w:pPr>
              <w:jc w:val="center"/>
              <w:rPr>
                <w:rFonts w:eastAsia="Times New Roman" w:cs="Arial"/>
                <w:color w:val="000000"/>
                <w:sz w:val="22"/>
              </w:rPr>
            </w:pPr>
            <w:r>
              <w:rPr>
                <w:rFonts w:eastAsia="Times New Roman" w:cs="Arial"/>
                <w:color w:val="000000"/>
                <w:sz w:val="22"/>
              </w:rPr>
              <w:t xml:space="preserve">All residue accounted </w:t>
            </w:r>
          </w:p>
        </w:tc>
        <w:tc>
          <w:tcPr>
            <w:tcW w:w="2422" w:type="dxa"/>
            <w:tcBorders>
              <w:top w:val="nil"/>
              <w:left w:val="nil"/>
              <w:bottom w:val="single" w:sz="4" w:space="0" w:color="auto"/>
              <w:right w:val="single" w:sz="8" w:space="0" w:color="auto"/>
            </w:tcBorders>
            <w:shd w:val="clear" w:color="auto" w:fill="auto"/>
            <w:vAlign w:val="center"/>
          </w:tcPr>
          <w:p w14:paraId="2E0019A1"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MP</w:t>
            </w:r>
          </w:p>
        </w:tc>
        <w:tc>
          <w:tcPr>
            <w:tcW w:w="2221" w:type="dxa"/>
            <w:tcBorders>
              <w:top w:val="nil"/>
              <w:left w:val="nil"/>
              <w:bottom w:val="single" w:sz="4" w:space="0" w:color="auto"/>
              <w:right w:val="single" w:sz="8" w:space="0" w:color="auto"/>
            </w:tcBorders>
            <w:shd w:val="clear" w:color="auto" w:fill="auto"/>
            <w:vAlign w:val="center"/>
          </w:tcPr>
          <w:p w14:paraId="54E403A3" w14:textId="77777777" w:rsidR="006C0343" w:rsidRDefault="006C0343" w:rsidP="006C0343">
            <w:pPr>
              <w:jc w:val="center"/>
              <w:rPr>
                <w:rFonts w:eastAsia="Times New Roman" w:cs="Arial"/>
                <w:color w:val="000000"/>
                <w:sz w:val="22"/>
              </w:rPr>
            </w:pPr>
            <w:r>
              <w:rPr>
                <w:rFonts w:eastAsia="Times New Roman" w:cs="Arial"/>
                <w:color w:val="000000"/>
                <w:sz w:val="22"/>
              </w:rPr>
              <w:t>Assigned PAX</w:t>
            </w:r>
          </w:p>
        </w:tc>
      </w:tr>
      <w:tr w:rsidR="006C0343" w:rsidRPr="0049411B" w14:paraId="288BAF5B" w14:textId="77777777" w:rsidTr="00D14D52">
        <w:trPr>
          <w:trHeight w:val="315"/>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F912E2" w14:textId="77777777" w:rsidR="006C0343" w:rsidRPr="0049411B" w:rsidRDefault="006C0343" w:rsidP="006C0343">
            <w:pPr>
              <w:jc w:val="center"/>
              <w:rPr>
                <w:rFonts w:eastAsia="Times New Roman" w:cs="Arial"/>
                <w:b/>
                <w:bCs/>
                <w:color w:val="000000"/>
                <w:sz w:val="22"/>
              </w:rPr>
            </w:pPr>
            <w:r>
              <w:rPr>
                <w:rFonts w:eastAsia="Times New Roman" w:cs="Arial"/>
                <w:b/>
                <w:bCs/>
                <w:color w:val="000000"/>
                <w:sz w:val="22"/>
              </w:rPr>
              <w:t>31</w:t>
            </w:r>
            <w:r w:rsidRPr="0049411B">
              <w:rPr>
                <w:rFonts w:eastAsia="Times New Roman" w:cs="Arial"/>
                <w:b/>
                <w:bCs/>
                <w:color w:val="000000"/>
                <w:sz w:val="22"/>
              </w:rPr>
              <w:t xml:space="preserve"> </w:t>
            </w:r>
            <w:r>
              <w:rPr>
                <w:rFonts w:eastAsia="Times New Roman" w:cs="Arial"/>
                <w:b/>
                <w:bCs/>
                <w:color w:val="000000"/>
                <w:sz w:val="22"/>
              </w:rPr>
              <w:t>MAR</w:t>
            </w:r>
            <w:r w:rsidRPr="0049411B">
              <w:rPr>
                <w:rFonts w:eastAsia="Times New Roman" w:cs="Arial"/>
                <w:b/>
                <w:bCs/>
                <w:color w:val="000000"/>
                <w:sz w:val="22"/>
              </w:rPr>
              <w:t xml:space="preserve"> 23</w:t>
            </w:r>
          </w:p>
        </w:tc>
        <w:tc>
          <w:tcPr>
            <w:tcW w:w="24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6489C" w14:textId="77777777" w:rsidR="006C0343" w:rsidRPr="0049411B" w:rsidRDefault="006C0343" w:rsidP="006C0343">
            <w:pPr>
              <w:jc w:val="center"/>
              <w:rPr>
                <w:rFonts w:eastAsia="Times New Roman" w:cs="Arial"/>
                <w:color w:val="000000"/>
                <w:sz w:val="22"/>
              </w:rPr>
            </w:pPr>
            <w:r w:rsidRPr="0049411B">
              <w:rPr>
                <w:rFonts w:eastAsia="Times New Roman" w:cs="Arial"/>
                <w:color w:val="000000"/>
                <w:sz w:val="22"/>
              </w:rPr>
              <w:t>Submit Impact Awards to B</w:t>
            </w:r>
            <w:r>
              <w:rPr>
                <w:rFonts w:eastAsia="Times New Roman" w:cs="Arial"/>
                <w:color w:val="000000"/>
                <w:sz w:val="22"/>
              </w:rPr>
              <w:t>N</w:t>
            </w:r>
            <w:r w:rsidRPr="0049411B">
              <w:rPr>
                <w:rFonts w:eastAsia="Times New Roman" w:cs="Arial"/>
                <w:color w:val="000000"/>
                <w:sz w:val="22"/>
              </w:rPr>
              <w:t xml:space="preserve"> S1</w:t>
            </w:r>
          </w:p>
        </w:tc>
        <w:tc>
          <w:tcPr>
            <w:tcW w:w="24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2C60B7" w14:textId="77777777" w:rsidR="006C0343" w:rsidRPr="0049411B" w:rsidRDefault="006C0343" w:rsidP="006C0343">
            <w:pPr>
              <w:jc w:val="center"/>
              <w:rPr>
                <w:rFonts w:eastAsia="Times New Roman" w:cs="Arial"/>
                <w:color w:val="000000"/>
                <w:sz w:val="22"/>
              </w:rPr>
            </w:pPr>
            <w:r w:rsidRPr="0049411B">
              <w:rPr>
                <w:rFonts w:eastAsia="Times New Roman" w:cs="Arial"/>
                <w:color w:val="000000"/>
                <w:sz w:val="22"/>
              </w:rPr>
              <w:t>B</w:t>
            </w:r>
            <w:r>
              <w:rPr>
                <w:rFonts w:eastAsia="Times New Roman" w:cs="Arial"/>
                <w:color w:val="000000"/>
                <w:sz w:val="22"/>
              </w:rPr>
              <w:t>N</w:t>
            </w:r>
            <w:r w:rsidRPr="0049411B">
              <w:rPr>
                <w:rFonts w:eastAsia="Times New Roman" w:cs="Arial"/>
                <w:color w:val="000000"/>
                <w:sz w:val="22"/>
              </w:rPr>
              <w:t xml:space="preserve"> S1</w:t>
            </w:r>
          </w:p>
        </w:tc>
        <w:tc>
          <w:tcPr>
            <w:tcW w:w="22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87105E"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CO</w:t>
            </w:r>
            <w:r w:rsidRPr="0049411B">
              <w:rPr>
                <w:rFonts w:eastAsia="Times New Roman" w:cs="Arial"/>
                <w:color w:val="000000"/>
                <w:sz w:val="22"/>
              </w:rPr>
              <w:t>s</w:t>
            </w:r>
          </w:p>
        </w:tc>
      </w:tr>
      <w:tr w:rsidR="006C0343" w:rsidRPr="0049411B" w14:paraId="7A0278FF" w14:textId="77777777" w:rsidTr="00D14D52">
        <w:trPr>
          <w:trHeight w:val="315"/>
        </w:trPr>
        <w:tc>
          <w:tcPr>
            <w:tcW w:w="2070" w:type="dxa"/>
            <w:tcBorders>
              <w:top w:val="single" w:sz="4" w:space="0" w:color="auto"/>
              <w:left w:val="single" w:sz="4" w:space="0" w:color="auto"/>
              <w:bottom w:val="single" w:sz="4" w:space="0" w:color="auto"/>
              <w:right w:val="single" w:sz="4" w:space="0" w:color="auto"/>
            </w:tcBorders>
            <w:shd w:val="clear" w:color="auto" w:fill="auto"/>
            <w:vAlign w:val="center"/>
          </w:tcPr>
          <w:p w14:paraId="11D2FB4C" w14:textId="77777777" w:rsidR="006C0343" w:rsidRDefault="006C0343" w:rsidP="006C0343">
            <w:pPr>
              <w:jc w:val="center"/>
              <w:rPr>
                <w:rFonts w:eastAsia="Times New Roman" w:cs="Arial"/>
                <w:b/>
                <w:bCs/>
                <w:color w:val="000000"/>
                <w:sz w:val="22"/>
              </w:rPr>
            </w:pPr>
            <w:r>
              <w:rPr>
                <w:rFonts w:eastAsia="Times New Roman" w:cs="Arial"/>
                <w:b/>
                <w:bCs/>
                <w:color w:val="000000"/>
                <w:sz w:val="22"/>
              </w:rPr>
              <w:t>03-07 APR</w:t>
            </w:r>
          </w:p>
        </w:tc>
        <w:tc>
          <w:tcPr>
            <w:tcW w:w="2467" w:type="dxa"/>
            <w:tcBorders>
              <w:top w:val="single" w:sz="4" w:space="0" w:color="auto"/>
              <w:left w:val="single" w:sz="4" w:space="0" w:color="auto"/>
              <w:bottom w:val="single" w:sz="4" w:space="0" w:color="auto"/>
              <w:right w:val="single" w:sz="4" w:space="0" w:color="auto"/>
            </w:tcBorders>
            <w:shd w:val="clear" w:color="auto" w:fill="auto"/>
            <w:vAlign w:val="center"/>
          </w:tcPr>
          <w:p w14:paraId="65FF3FCA"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Recovery Operations</w:t>
            </w:r>
          </w:p>
        </w:tc>
        <w:tc>
          <w:tcPr>
            <w:tcW w:w="2422" w:type="dxa"/>
            <w:tcBorders>
              <w:top w:val="single" w:sz="4" w:space="0" w:color="auto"/>
              <w:left w:val="single" w:sz="4" w:space="0" w:color="auto"/>
              <w:bottom w:val="single" w:sz="4" w:space="0" w:color="auto"/>
              <w:right w:val="single" w:sz="4" w:space="0" w:color="auto"/>
            </w:tcBorders>
            <w:shd w:val="clear" w:color="auto" w:fill="auto"/>
            <w:vAlign w:val="center"/>
          </w:tcPr>
          <w:p w14:paraId="0C3F1688" w14:textId="77777777" w:rsidR="006C0343" w:rsidRPr="0049411B" w:rsidRDefault="006C0343" w:rsidP="006C0343">
            <w:pPr>
              <w:jc w:val="center"/>
              <w:rPr>
                <w:rFonts w:eastAsia="Times New Roman" w:cs="Arial"/>
                <w:color w:val="000000"/>
                <w:sz w:val="22"/>
              </w:rPr>
            </w:pPr>
            <w:r>
              <w:rPr>
                <w:rFonts w:eastAsia="Times New Roman" w:cs="Arial"/>
                <w:color w:val="000000"/>
                <w:sz w:val="22"/>
              </w:rPr>
              <w:t>COF/</w:t>
            </w:r>
            <w:proofErr w:type="spellStart"/>
            <w:r>
              <w:rPr>
                <w:rFonts w:eastAsia="Times New Roman" w:cs="Arial"/>
                <w:color w:val="000000"/>
                <w:sz w:val="22"/>
              </w:rPr>
              <w:t>Motorpool</w:t>
            </w:r>
            <w:proofErr w:type="spellEnd"/>
          </w:p>
        </w:tc>
        <w:tc>
          <w:tcPr>
            <w:tcW w:w="2221" w:type="dxa"/>
            <w:tcBorders>
              <w:top w:val="single" w:sz="4" w:space="0" w:color="auto"/>
              <w:left w:val="single" w:sz="4" w:space="0" w:color="auto"/>
              <w:bottom w:val="single" w:sz="4" w:space="0" w:color="auto"/>
              <w:right w:val="single" w:sz="4" w:space="0" w:color="auto"/>
            </w:tcBorders>
            <w:shd w:val="clear" w:color="auto" w:fill="auto"/>
            <w:vAlign w:val="center"/>
          </w:tcPr>
          <w:p w14:paraId="6B501354" w14:textId="77777777" w:rsidR="006C0343" w:rsidRDefault="006C0343" w:rsidP="006C0343">
            <w:pPr>
              <w:jc w:val="center"/>
              <w:rPr>
                <w:rFonts w:eastAsia="Times New Roman" w:cs="Arial"/>
                <w:color w:val="000000"/>
                <w:sz w:val="22"/>
              </w:rPr>
            </w:pPr>
            <w:r>
              <w:rPr>
                <w:rFonts w:eastAsia="Times New Roman" w:cs="Arial"/>
                <w:color w:val="000000"/>
                <w:sz w:val="22"/>
              </w:rPr>
              <w:t>All</w:t>
            </w:r>
          </w:p>
        </w:tc>
      </w:tr>
    </w:tbl>
    <w:p w14:paraId="4BE8B5AA" w14:textId="6E1091ED" w:rsidR="004D48B1" w:rsidRPr="006F445F" w:rsidRDefault="000877DC" w:rsidP="004D48B1">
      <w:pPr>
        <w:pStyle w:val="UMilpara"/>
      </w:pPr>
      <w:r w:rsidRPr="009E6B69">
        <w:rPr>
          <w:b/>
          <w:highlight w:val="yellow"/>
          <w:u w:val="single"/>
        </w:rPr>
        <w:t>(ADD/CHANGE)</w:t>
      </w:r>
      <w:r w:rsidRPr="006F445F">
        <w:rPr>
          <w:b/>
          <w:u w:val="single"/>
        </w:rPr>
        <w:t xml:space="preserve"> </w:t>
      </w:r>
      <w:r w:rsidR="00A76EBB" w:rsidRPr="006F445F">
        <w:rPr>
          <w:b/>
          <w:u w:val="single"/>
        </w:rPr>
        <w:t>Sustainment</w:t>
      </w:r>
      <w:r w:rsidR="00A76EBB" w:rsidRPr="006F445F">
        <w:t xml:space="preserve">. </w:t>
      </w:r>
    </w:p>
    <w:p w14:paraId="398E0B4E" w14:textId="2CF5EDB1" w:rsidR="00444242" w:rsidRPr="00444242" w:rsidRDefault="004D48B1" w:rsidP="00444242">
      <w:pPr>
        <w:pStyle w:val="ListParagraph"/>
        <w:numPr>
          <w:ilvl w:val="1"/>
          <w:numId w:val="22"/>
        </w:numPr>
        <w:rPr>
          <w:rFonts w:eastAsia="Times New Roman" w:cs="Arial"/>
        </w:rPr>
      </w:pPr>
      <w:r w:rsidRPr="00444242">
        <w:rPr>
          <w:u w:val="single"/>
        </w:rPr>
        <w:t>Support Concept</w:t>
      </w:r>
      <w:r w:rsidRPr="0049411B">
        <w:t xml:space="preserve">. </w:t>
      </w:r>
      <w:r w:rsidR="00444242" w:rsidRPr="00444242">
        <w:rPr>
          <w:rFonts w:eastAsia="Times New Roman" w:cs="Arial"/>
        </w:rPr>
        <w:t>Support for this operation will be provided by the Battalion Staff and Forward Support Company in the form of Logistical Support, Maintenance Support, Medical Support</w:t>
      </w:r>
      <w:r w:rsidR="00F93E4A">
        <w:rPr>
          <w:rFonts w:eastAsia="Times New Roman" w:cs="Arial"/>
        </w:rPr>
        <w:t>, and Personnel Support</w:t>
      </w:r>
      <w:r w:rsidR="00444242" w:rsidRPr="00444242">
        <w:rPr>
          <w:rFonts w:eastAsia="Times New Roman" w:cs="Arial"/>
        </w:rPr>
        <w:t xml:space="preserve">. During this operation, the Combat Trains Command Post (CTCP), Unit Maintenance Collection Point (UMCP), and </w:t>
      </w:r>
      <w:r w:rsidR="00444242" w:rsidRPr="00837C17">
        <w:rPr>
          <w:rFonts w:eastAsia="Times New Roman" w:cs="Arial"/>
        </w:rPr>
        <w:t xml:space="preserve">Battalion Aid Station (BAS) </w:t>
      </w:r>
      <w:r w:rsidR="00444242" w:rsidRPr="00444242">
        <w:rPr>
          <w:rFonts w:eastAsia="Times New Roman" w:cs="Arial"/>
        </w:rPr>
        <w:t xml:space="preserve">will all be co-located </w:t>
      </w:r>
      <w:r w:rsidR="00444242" w:rsidRPr="00F37BA3">
        <w:rPr>
          <w:rFonts w:eastAsia="Times New Roman" w:cs="Arial"/>
          <w:highlight w:val="yellow"/>
        </w:rPr>
        <w:t xml:space="preserve">IVO TA </w:t>
      </w:r>
      <w:r w:rsidR="00F35004" w:rsidRPr="00F37BA3">
        <w:rPr>
          <w:rFonts w:eastAsia="Times New Roman" w:cs="Arial"/>
          <w:highlight w:val="yellow"/>
        </w:rPr>
        <w:t>20</w:t>
      </w:r>
      <w:r w:rsidR="00444242" w:rsidRPr="00F37BA3">
        <w:rPr>
          <w:rFonts w:eastAsia="Times New Roman" w:cs="Arial"/>
          <w:highlight w:val="yellow"/>
        </w:rPr>
        <w:t xml:space="preserve"> and serve as the Battalion’s primary sustainment node</w:t>
      </w:r>
      <w:r w:rsidR="006C5995" w:rsidRPr="00F37BA3">
        <w:rPr>
          <w:rFonts w:eastAsia="Times New Roman" w:cs="Arial"/>
          <w:highlight w:val="yellow"/>
        </w:rPr>
        <w:t xml:space="preserve"> for </w:t>
      </w:r>
      <w:r w:rsidR="00DC0ED0" w:rsidRPr="00F37BA3">
        <w:rPr>
          <w:rFonts w:eastAsia="Times New Roman" w:cs="Arial"/>
          <w:highlight w:val="yellow"/>
        </w:rPr>
        <w:t>FTX and STX</w:t>
      </w:r>
      <w:r w:rsidR="00444242" w:rsidRPr="00F37BA3">
        <w:rPr>
          <w:rFonts w:eastAsia="Times New Roman" w:cs="Arial"/>
          <w:highlight w:val="yellow"/>
        </w:rPr>
        <w:t>.</w:t>
      </w:r>
      <w:r w:rsidR="005A4825" w:rsidRPr="00F37BA3">
        <w:rPr>
          <w:rFonts w:eastAsia="Times New Roman" w:cs="Arial"/>
          <w:highlight w:val="yellow"/>
        </w:rPr>
        <w:t xml:space="preserve"> </w:t>
      </w:r>
      <w:r w:rsidR="006D6AB5">
        <w:rPr>
          <w:rFonts w:eastAsia="Times New Roman" w:cs="Arial"/>
          <w:highlight w:val="yellow"/>
        </w:rPr>
        <w:t xml:space="preserve">The </w:t>
      </w:r>
      <w:r w:rsidR="005A4825" w:rsidRPr="00F37BA3">
        <w:rPr>
          <w:rFonts w:eastAsia="Times New Roman" w:cs="Arial"/>
          <w:highlight w:val="yellow"/>
        </w:rPr>
        <w:t>Field Trains Command Post (FTCP)</w:t>
      </w:r>
      <w:r w:rsidR="00A65737" w:rsidRPr="00F37BA3">
        <w:rPr>
          <w:rFonts w:eastAsia="Times New Roman" w:cs="Arial"/>
          <w:highlight w:val="yellow"/>
        </w:rPr>
        <w:t xml:space="preserve"> IVO TA 13 will serve as the Battalion’s primary sustainment node for LFX</w:t>
      </w:r>
      <w:r w:rsidR="009A45EA">
        <w:rPr>
          <w:rFonts w:eastAsia="Times New Roman" w:cs="Arial"/>
        </w:rPr>
        <w:t>.</w:t>
      </w:r>
      <w:r w:rsidR="00444242" w:rsidRPr="00444242">
        <w:rPr>
          <w:rFonts w:eastAsia="Times New Roman" w:cs="Arial"/>
        </w:rPr>
        <w:t xml:space="preserve"> Additional sustainment elements</w:t>
      </w:r>
      <w:r w:rsidR="007004BF">
        <w:rPr>
          <w:rFonts w:eastAsia="Times New Roman" w:cs="Arial"/>
        </w:rPr>
        <w:t xml:space="preserve">, </w:t>
      </w:r>
      <w:r w:rsidR="007004BF" w:rsidRPr="00F37BA3">
        <w:rPr>
          <w:rFonts w:eastAsia="Times New Roman" w:cs="Arial"/>
          <w:highlight w:val="yellow"/>
        </w:rPr>
        <w:t>Forward Logistical Element (FLE),</w:t>
      </w:r>
      <w:r w:rsidR="00EB5BEE">
        <w:rPr>
          <w:rFonts w:eastAsia="Times New Roman" w:cs="Arial"/>
        </w:rPr>
        <w:t xml:space="preserve"> </w:t>
      </w:r>
      <w:r w:rsidR="00D22548">
        <w:rPr>
          <w:rFonts w:eastAsia="Times New Roman" w:cs="Arial"/>
        </w:rPr>
        <w:t>Forward Ammo Supply Point</w:t>
      </w:r>
      <w:r w:rsidR="00444242" w:rsidRPr="00444242">
        <w:rPr>
          <w:rFonts w:eastAsia="Times New Roman" w:cs="Arial"/>
        </w:rPr>
        <w:t xml:space="preserve"> </w:t>
      </w:r>
      <w:r w:rsidR="00D22548">
        <w:rPr>
          <w:rFonts w:eastAsia="Times New Roman" w:cs="Arial"/>
        </w:rPr>
        <w:t>(</w:t>
      </w:r>
      <w:r w:rsidR="00D43F0F">
        <w:rPr>
          <w:rFonts w:eastAsia="Times New Roman" w:cs="Arial"/>
        </w:rPr>
        <w:t>F</w:t>
      </w:r>
      <w:r w:rsidR="00444242" w:rsidRPr="00444242">
        <w:rPr>
          <w:rFonts w:eastAsia="Times New Roman" w:cs="Arial"/>
        </w:rPr>
        <w:t>ASP</w:t>
      </w:r>
      <w:r w:rsidR="00D22548">
        <w:rPr>
          <w:rFonts w:eastAsia="Times New Roman" w:cs="Arial"/>
        </w:rPr>
        <w:t>)</w:t>
      </w:r>
      <w:r w:rsidR="00444242" w:rsidRPr="00444242">
        <w:rPr>
          <w:rFonts w:eastAsia="Times New Roman" w:cs="Arial"/>
        </w:rPr>
        <w:t xml:space="preserve"> and Forward Aid Station (FAS) will be located IVO RG 153 </w:t>
      </w:r>
      <w:r w:rsidR="0083007C">
        <w:rPr>
          <w:rFonts w:eastAsia="Times New Roman" w:cs="Arial"/>
        </w:rPr>
        <w:t>IOT</w:t>
      </w:r>
      <w:r w:rsidR="00444242" w:rsidRPr="00444242">
        <w:rPr>
          <w:rFonts w:eastAsia="Times New Roman" w:cs="Arial"/>
        </w:rPr>
        <w:t xml:space="preserve"> provide local support for </w:t>
      </w:r>
      <w:r w:rsidR="001C4236">
        <w:rPr>
          <w:rFonts w:eastAsia="Times New Roman" w:cs="Arial"/>
        </w:rPr>
        <w:t>RG 153</w:t>
      </w:r>
      <w:r w:rsidR="00444242" w:rsidRPr="00444242">
        <w:rPr>
          <w:rFonts w:eastAsia="Times New Roman" w:cs="Arial"/>
        </w:rPr>
        <w:t xml:space="preserve">. Preplanned LRPs, MCPs, and AXPs will be utilized throughout the training area for LOGPACs, Vehicle Recovery, and Casualty Evacuation. Units will request logistical and maintenance support through daily LOGSTAT. JBC-P Admin &amp; Logistics Chat will serve as the primary reporting method for all support requirements. </w:t>
      </w:r>
    </w:p>
    <w:p w14:paraId="1954934B" w14:textId="77777777" w:rsidR="004D48B1" w:rsidRPr="0049411B" w:rsidRDefault="004D48B1" w:rsidP="00444242">
      <w:pPr>
        <w:pStyle w:val="UMilpara"/>
        <w:numPr>
          <w:ilvl w:val="2"/>
          <w:numId w:val="22"/>
        </w:numPr>
      </w:pPr>
      <w:r w:rsidRPr="00CE0D2E">
        <w:rPr>
          <w:u w:val="single"/>
        </w:rPr>
        <w:t>Logistics</w:t>
      </w:r>
      <w:r w:rsidRPr="0049411B">
        <w:t xml:space="preserve">. </w:t>
      </w:r>
    </w:p>
    <w:p w14:paraId="5CA3638F" w14:textId="1CBD86E8" w:rsidR="004D48B1" w:rsidRPr="0049411B" w:rsidRDefault="00271AE0" w:rsidP="00444242">
      <w:pPr>
        <w:pStyle w:val="UMilpara"/>
        <w:numPr>
          <w:ilvl w:val="3"/>
          <w:numId w:val="22"/>
        </w:numPr>
      </w:pPr>
      <w:r>
        <w:t xml:space="preserve">The </w:t>
      </w:r>
      <w:r w:rsidR="004D48B1" w:rsidRPr="0049411B">
        <w:t xml:space="preserve">CTCP will be established on </w:t>
      </w:r>
      <w:r w:rsidR="004D48B1" w:rsidRPr="00C433E8">
        <w:rPr>
          <w:b/>
          <w:bCs/>
        </w:rPr>
        <w:t>20</w:t>
      </w:r>
      <w:r w:rsidR="00C433E8" w:rsidRPr="00C433E8">
        <w:rPr>
          <w:b/>
          <w:bCs/>
        </w:rPr>
        <w:t xml:space="preserve"> </w:t>
      </w:r>
      <w:r w:rsidR="004D48B1" w:rsidRPr="00C433E8">
        <w:rPr>
          <w:b/>
          <w:bCs/>
        </w:rPr>
        <w:t>F</w:t>
      </w:r>
      <w:r w:rsidR="00C433E8" w:rsidRPr="00C433E8">
        <w:rPr>
          <w:b/>
          <w:bCs/>
        </w:rPr>
        <w:t>ebruary 2023</w:t>
      </w:r>
      <w:r w:rsidR="004D48B1" w:rsidRPr="0049411B">
        <w:t xml:space="preserve"> </w:t>
      </w:r>
      <w:r w:rsidR="004D48B1" w:rsidRPr="00FF6A4F">
        <w:rPr>
          <w:highlight w:val="yellow"/>
        </w:rPr>
        <w:t xml:space="preserve">IVO </w:t>
      </w:r>
      <w:r w:rsidR="009662E1">
        <w:rPr>
          <w:highlight w:val="yellow"/>
        </w:rPr>
        <w:t>RED DEVIL</w:t>
      </w:r>
      <w:r w:rsidR="004D48B1" w:rsidRPr="00FF6A4F">
        <w:rPr>
          <w:highlight w:val="yellow"/>
        </w:rPr>
        <w:t xml:space="preserve"> (13S</w:t>
      </w:r>
      <w:r w:rsidR="00C433E8" w:rsidRPr="00FF6A4F">
        <w:rPr>
          <w:highlight w:val="yellow"/>
        </w:rPr>
        <w:t xml:space="preserve"> </w:t>
      </w:r>
      <w:r w:rsidR="004D48B1" w:rsidRPr="00FF6A4F">
        <w:rPr>
          <w:highlight w:val="yellow"/>
        </w:rPr>
        <w:t xml:space="preserve">EC </w:t>
      </w:r>
      <w:r w:rsidR="004533BC">
        <w:rPr>
          <w:highlight w:val="yellow"/>
        </w:rPr>
        <w:t>078 632</w:t>
      </w:r>
      <w:r w:rsidR="004D48B1" w:rsidRPr="00FF6A4F">
        <w:rPr>
          <w:highlight w:val="yellow"/>
        </w:rPr>
        <w:t>).</w:t>
      </w:r>
      <w:r w:rsidR="004D48B1" w:rsidRPr="000C36D8">
        <w:rPr>
          <w:highlight w:val="yellow"/>
        </w:rPr>
        <w:t xml:space="preserve"> </w:t>
      </w:r>
      <w:r w:rsidR="004D48B1" w:rsidRPr="0049411B">
        <w:t>Th</w:t>
      </w:r>
      <w:r w:rsidR="00861635">
        <w:t>is</w:t>
      </w:r>
      <w:r w:rsidR="004D48B1" w:rsidRPr="0049411B">
        <w:t xml:space="preserve"> command post will function as the primary point of distribution/reception and command and control for sustainment </w:t>
      </w:r>
      <w:r w:rsidR="00861635">
        <w:t xml:space="preserve">for </w:t>
      </w:r>
      <w:r w:rsidR="00FE0D1B" w:rsidRPr="0097384A">
        <w:rPr>
          <w:highlight w:val="yellow"/>
        </w:rPr>
        <w:t>FTX and STX</w:t>
      </w:r>
      <w:r w:rsidR="00FE0D1B">
        <w:t xml:space="preserve"> </w:t>
      </w:r>
      <w:r w:rsidR="004D48B1" w:rsidRPr="0049411B">
        <w:t xml:space="preserve">during phase III of the operation. </w:t>
      </w:r>
      <w:r w:rsidRPr="005A2E2C">
        <w:rPr>
          <w:highlight w:val="yellow"/>
        </w:rPr>
        <w:t>The CTCP</w:t>
      </w:r>
      <w:r w:rsidR="00D03BBF" w:rsidRPr="005A2E2C">
        <w:rPr>
          <w:highlight w:val="yellow"/>
        </w:rPr>
        <w:t xml:space="preserve"> will maintain th</w:t>
      </w:r>
      <w:r w:rsidR="0006105A" w:rsidRPr="005A2E2C">
        <w:rPr>
          <w:highlight w:val="yellow"/>
        </w:rPr>
        <w:t>e</w:t>
      </w:r>
      <w:r w:rsidR="00C532F8" w:rsidRPr="005A2E2C">
        <w:rPr>
          <w:highlight w:val="yellow"/>
        </w:rPr>
        <w:t xml:space="preserve"> </w:t>
      </w:r>
      <w:r w:rsidR="0050171D" w:rsidRPr="005A2E2C">
        <w:rPr>
          <w:highlight w:val="yellow"/>
        </w:rPr>
        <w:t xml:space="preserve">Distro Platoon, </w:t>
      </w:r>
      <w:r w:rsidR="00B97523" w:rsidRPr="005A2E2C">
        <w:rPr>
          <w:highlight w:val="yellow"/>
        </w:rPr>
        <w:t xml:space="preserve">2x Wreckers, </w:t>
      </w:r>
      <w:r w:rsidR="005239CE" w:rsidRPr="005A2E2C">
        <w:rPr>
          <w:highlight w:val="yellow"/>
        </w:rPr>
        <w:t>majority of vehicle</w:t>
      </w:r>
      <w:r w:rsidR="00C87363" w:rsidRPr="005A2E2C">
        <w:rPr>
          <w:highlight w:val="yellow"/>
        </w:rPr>
        <w:t xml:space="preserve">, </w:t>
      </w:r>
      <w:r w:rsidR="00F378E4" w:rsidRPr="005A2E2C">
        <w:rPr>
          <w:highlight w:val="yellow"/>
        </w:rPr>
        <w:t>armament</w:t>
      </w:r>
      <w:r w:rsidR="00873BCA" w:rsidRPr="005A2E2C">
        <w:rPr>
          <w:highlight w:val="yellow"/>
        </w:rPr>
        <w:t>, and ancillary maintainers</w:t>
      </w:r>
      <w:r w:rsidR="00872ECD" w:rsidRPr="005A2E2C">
        <w:rPr>
          <w:highlight w:val="yellow"/>
        </w:rPr>
        <w:t xml:space="preserve">, </w:t>
      </w:r>
      <w:r w:rsidR="00DC5127" w:rsidRPr="005A2E2C">
        <w:rPr>
          <w:highlight w:val="yellow"/>
        </w:rPr>
        <w:t xml:space="preserve">an element from S4, </w:t>
      </w:r>
      <w:r w:rsidR="004C079E" w:rsidRPr="005A2E2C">
        <w:rPr>
          <w:highlight w:val="yellow"/>
        </w:rPr>
        <w:t xml:space="preserve">as well as </w:t>
      </w:r>
      <w:r w:rsidR="000C0587" w:rsidRPr="005A2E2C">
        <w:rPr>
          <w:highlight w:val="yellow"/>
        </w:rPr>
        <w:t xml:space="preserve">the HHC and </w:t>
      </w:r>
      <w:r w:rsidR="00333CB3" w:rsidRPr="005A2E2C">
        <w:rPr>
          <w:highlight w:val="yellow"/>
        </w:rPr>
        <w:t xml:space="preserve">FSC </w:t>
      </w:r>
      <w:r w:rsidR="00B5048A" w:rsidRPr="005A2E2C">
        <w:rPr>
          <w:highlight w:val="yellow"/>
        </w:rPr>
        <w:t>CPs.</w:t>
      </w:r>
    </w:p>
    <w:p w14:paraId="4D0A4B24" w14:textId="142B0403" w:rsidR="00FE0D1B" w:rsidRDefault="00271AE0" w:rsidP="00425A2E">
      <w:pPr>
        <w:pStyle w:val="UMilpara"/>
        <w:numPr>
          <w:ilvl w:val="3"/>
          <w:numId w:val="22"/>
        </w:numPr>
      </w:pPr>
      <w:r>
        <w:rPr>
          <w:highlight w:val="yellow"/>
        </w:rPr>
        <w:t xml:space="preserve">The </w:t>
      </w:r>
      <w:r w:rsidR="00FE0D1B" w:rsidRPr="00FE0D1B">
        <w:rPr>
          <w:highlight w:val="yellow"/>
        </w:rPr>
        <w:t xml:space="preserve">FTCP will be established on </w:t>
      </w:r>
      <w:r w:rsidR="00FE0D1B" w:rsidRPr="00FE0D1B">
        <w:rPr>
          <w:b/>
          <w:bCs/>
          <w:highlight w:val="yellow"/>
        </w:rPr>
        <w:t>20 February 2023</w:t>
      </w:r>
      <w:r w:rsidR="00FE0D1B" w:rsidRPr="00FE0D1B">
        <w:rPr>
          <w:highlight w:val="yellow"/>
        </w:rPr>
        <w:t xml:space="preserve"> IVO TA 13 (13S EC 214 775). This command post will function as the primary point of distribution/reception and command and control for sustainment for LFX during phase III of the </w:t>
      </w:r>
      <w:r w:rsidR="00FE0D1B" w:rsidRPr="005A2E2C">
        <w:rPr>
          <w:highlight w:val="yellow"/>
        </w:rPr>
        <w:t xml:space="preserve">operation. </w:t>
      </w:r>
      <w:r w:rsidR="00DC5127" w:rsidRPr="005A2E2C">
        <w:rPr>
          <w:highlight w:val="yellow"/>
        </w:rPr>
        <w:t>The CTCP will maint</w:t>
      </w:r>
      <w:r w:rsidR="005B56CA" w:rsidRPr="005A2E2C">
        <w:rPr>
          <w:highlight w:val="yellow"/>
        </w:rPr>
        <w:t>ain 1</w:t>
      </w:r>
      <w:r w:rsidR="00DC5127" w:rsidRPr="005A2E2C">
        <w:rPr>
          <w:highlight w:val="yellow"/>
        </w:rPr>
        <w:t xml:space="preserve">x Wrecker, </w:t>
      </w:r>
      <w:r w:rsidR="005B56CA" w:rsidRPr="005A2E2C">
        <w:rPr>
          <w:highlight w:val="yellow"/>
        </w:rPr>
        <w:t>a team</w:t>
      </w:r>
      <w:r w:rsidR="00DC5127" w:rsidRPr="005A2E2C">
        <w:rPr>
          <w:highlight w:val="yellow"/>
        </w:rPr>
        <w:t xml:space="preserve"> of vehicle</w:t>
      </w:r>
      <w:r w:rsidR="005B56CA" w:rsidRPr="005A2E2C">
        <w:rPr>
          <w:highlight w:val="yellow"/>
        </w:rPr>
        <w:t xml:space="preserve"> and</w:t>
      </w:r>
      <w:r w:rsidR="00DC5127" w:rsidRPr="005A2E2C">
        <w:rPr>
          <w:highlight w:val="yellow"/>
        </w:rPr>
        <w:t xml:space="preserve"> armament maintainers,</w:t>
      </w:r>
      <w:r w:rsidR="00101224" w:rsidRPr="005A2E2C">
        <w:rPr>
          <w:highlight w:val="yellow"/>
        </w:rPr>
        <w:t xml:space="preserve"> and</w:t>
      </w:r>
      <w:r w:rsidR="00DC5127" w:rsidRPr="005A2E2C">
        <w:rPr>
          <w:highlight w:val="yellow"/>
        </w:rPr>
        <w:t xml:space="preserve"> an element from </w:t>
      </w:r>
      <w:r w:rsidR="005B56CA" w:rsidRPr="005A2E2C">
        <w:rPr>
          <w:highlight w:val="yellow"/>
        </w:rPr>
        <w:t>FSC command team</w:t>
      </w:r>
      <w:r w:rsidR="00101224" w:rsidRPr="005A2E2C">
        <w:rPr>
          <w:highlight w:val="yellow"/>
        </w:rPr>
        <w:t>.</w:t>
      </w:r>
    </w:p>
    <w:p w14:paraId="1FF87E53" w14:textId="2DD06F5D" w:rsidR="005A2E2C" w:rsidRPr="00425A2E" w:rsidRDefault="005A2E2C" w:rsidP="005A2E2C">
      <w:pPr>
        <w:pStyle w:val="UMilpara"/>
        <w:numPr>
          <w:ilvl w:val="3"/>
          <w:numId w:val="22"/>
        </w:numPr>
      </w:pPr>
      <w:r>
        <w:rPr>
          <w:highlight w:val="yellow"/>
        </w:rPr>
        <w:t xml:space="preserve">The </w:t>
      </w:r>
      <w:r w:rsidRPr="00FE0D1B">
        <w:rPr>
          <w:highlight w:val="yellow"/>
        </w:rPr>
        <w:t>F</w:t>
      </w:r>
      <w:r>
        <w:rPr>
          <w:highlight w:val="yellow"/>
        </w:rPr>
        <w:t>LE</w:t>
      </w:r>
      <w:r w:rsidRPr="00FE0D1B">
        <w:rPr>
          <w:highlight w:val="yellow"/>
        </w:rPr>
        <w:t xml:space="preserve"> will be established on </w:t>
      </w:r>
      <w:r w:rsidRPr="00FE0D1B">
        <w:rPr>
          <w:b/>
          <w:bCs/>
          <w:highlight w:val="yellow"/>
        </w:rPr>
        <w:t>20 February 2023</w:t>
      </w:r>
      <w:r w:rsidRPr="00FE0D1B">
        <w:rPr>
          <w:highlight w:val="yellow"/>
        </w:rPr>
        <w:t xml:space="preserve"> IVO </w:t>
      </w:r>
      <w:r w:rsidR="001A5A44">
        <w:rPr>
          <w:highlight w:val="yellow"/>
        </w:rPr>
        <w:t>RG 153</w:t>
      </w:r>
      <w:r w:rsidRPr="00FE0D1B">
        <w:rPr>
          <w:highlight w:val="yellow"/>
        </w:rPr>
        <w:t xml:space="preserve"> (13S EC </w:t>
      </w:r>
      <w:r w:rsidR="005C7B0F">
        <w:rPr>
          <w:highlight w:val="yellow"/>
        </w:rPr>
        <w:t>242 677</w:t>
      </w:r>
      <w:r w:rsidRPr="00FE0D1B">
        <w:rPr>
          <w:highlight w:val="yellow"/>
        </w:rPr>
        <w:t xml:space="preserve">). This </w:t>
      </w:r>
      <w:r w:rsidR="00A92009">
        <w:rPr>
          <w:highlight w:val="yellow"/>
        </w:rPr>
        <w:t>element</w:t>
      </w:r>
      <w:r w:rsidRPr="00FE0D1B">
        <w:rPr>
          <w:highlight w:val="yellow"/>
        </w:rPr>
        <w:t xml:space="preserve"> will function as the </w:t>
      </w:r>
      <w:r w:rsidR="0093705B">
        <w:rPr>
          <w:highlight w:val="yellow"/>
        </w:rPr>
        <w:t>CL I point of issue</w:t>
      </w:r>
      <w:r w:rsidRPr="00FE0D1B">
        <w:rPr>
          <w:highlight w:val="yellow"/>
        </w:rPr>
        <w:t xml:space="preserve"> for LFX during phase </w:t>
      </w:r>
      <w:r w:rsidRPr="00FE0D1B">
        <w:rPr>
          <w:highlight w:val="yellow"/>
        </w:rPr>
        <w:lastRenderedPageBreak/>
        <w:t xml:space="preserve">III of the </w:t>
      </w:r>
      <w:r w:rsidRPr="005A2E2C">
        <w:rPr>
          <w:highlight w:val="yellow"/>
        </w:rPr>
        <w:t xml:space="preserve">operation. The </w:t>
      </w:r>
      <w:r w:rsidR="0093705B">
        <w:rPr>
          <w:highlight w:val="yellow"/>
        </w:rPr>
        <w:t>FLE</w:t>
      </w:r>
      <w:r w:rsidRPr="005A2E2C">
        <w:rPr>
          <w:highlight w:val="yellow"/>
        </w:rPr>
        <w:t xml:space="preserve"> will maintain </w:t>
      </w:r>
      <w:r w:rsidR="0093705B">
        <w:rPr>
          <w:highlight w:val="yellow"/>
        </w:rPr>
        <w:t>2x Assault Kitchens</w:t>
      </w:r>
      <w:r w:rsidRPr="005A2E2C">
        <w:rPr>
          <w:highlight w:val="yellow"/>
        </w:rPr>
        <w:t xml:space="preserve">, a team of </w:t>
      </w:r>
      <w:r w:rsidR="0093705B">
        <w:rPr>
          <w:highlight w:val="yellow"/>
        </w:rPr>
        <w:t>Cooks</w:t>
      </w:r>
      <w:r w:rsidRPr="005A2E2C">
        <w:rPr>
          <w:highlight w:val="yellow"/>
        </w:rPr>
        <w:t>, and a</w:t>
      </w:r>
      <w:r w:rsidR="0093705B">
        <w:rPr>
          <w:highlight w:val="yellow"/>
        </w:rPr>
        <w:t xml:space="preserve"> Water Trailer</w:t>
      </w:r>
      <w:r w:rsidRPr="005A2E2C">
        <w:rPr>
          <w:highlight w:val="yellow"/>
        </w:rPr>
        <w:t xml:space="preserve"> from FSC.</w:t>
      </w:r>
    </w:p>
    <w:p w14:paraId="75D66BAF" w14:textId="77777777" w:rsidR="0094038D" w:rsidRDefault="004D48B1" w:rsidP="00444242">
      <w:pPr>
        <w:pStyle w:val="UMilpara"/>
        <w:numPr>
          <w:ilvl w:val="3"/>
          <w:numId w:val="22"/>
        </w:numPr>
      </w:pPr>
      <w:r w:rsidRPr="00406737">
        <w:rPr>
          <w:u w:val="single"/>
        </w:rPr>
        <w:t>CL I</w:t>
      </w:r>
      <w:r w:rsidRPr="00FB614F">
        <w:t>:</w:t>
      </w:r>
      <w:r w:rsidRPr="0049411B">
        <w:t xml:space="preserve"> </w:t>
      </w:r>
    </w:p>
    <w:p w14:paraId="032F5173" w14:textId="3E0235CA" w:rsidR="004D48B1" w:rsidRPr="0049411B" w:rsidRDefault="004D48B1" w:rsidP="0094038D">
      <w:pPr>
        <w:pStyle w:val="UMilpara"/>
        <w:numPr>
          <w:ilvl w:val="4"/>
          <w:numId w:val="22"/>
        </w:numPr>
      </w:pPr>
      <w:r w:rsidRPr="0049411B">
        <w:t xml:space="preserve">Food: Food will be provided from the CTCP daily via LOGPAC to pre-planned LRPs from </w:t>
      </w:r>
      <w:r w:rsidRPr="00585BB1">
        <w:rPr>
          <w:b/>
          <w:bCs/>
        </w:rPr>
        <w:t>20</w:t>
      </w:r>
      <w:r w:rsidR="00585BB1">
        <w:rPr>
          <w:b/>
          <w:bCs/>
        </w:rPr>
        <w:t>-</w:t>
      </w:r>
      <w:r w:rsidRPr="00585BB1">
        <w:rPr>
          <w:b/>
          <w:bCs/>
        </w:rPr>
        <w:t>31</w:t>
      </w:r>
      <w:r w:rsidR="00585BB1">
        <w:rPr>
          <w:b/>
          <w:bCs/>
        </w:rPr>
        <w:t xml:space="preserve"> </w:t>
      </w:r>
      <w:r w:rsidRPr="00585BB1">
        <w:rPr>
          <w:b/>
          <w:bCs/>
        </w:rPr>
        <w:t>M</w:t>
      </w:r>
      <w:r w:rsidR="00585BB1">
        <w:rPr>
          <w:b/>
          <w:bCs/>
        </w:rPr>
        <w:t>arch</w:t>
      </w:r>
      <w:r w:rsidR="00585BB1" w:rsidRPr="00585BB1">
        <w:rPr>
          <w:b/>
          <w:bCs/>
        </w:rPr>
        <w:t xml:space="preserve"> 2023</w:t>
      </w:r>
      <w:r w:rsidRPr="0049411B">
        <w:t xml:space="preserve"> on a feed cycle of M-M-</w:t>
      </w:r>
      <w:r w:rsidR="00A8023B">
        <w:t>M</w:t>
      </w:r>
      <w:r w:rsidRPr="0049411B">
        <w:t xml:space="preserve">. Companies will be provided 3 DOS of MREs prior to deployment to field. During training, LOGPACs will provide </w:t>
      </w:r>
      <w:r w:rsidR="00974F6F">
        <w:t>resupply of</w:t>
      </w:r>
      <w:r w:rsidRPr="0049411B">
        <w:t xml:space="preserve"> MREs. </w:t>
      </w:r>
      <w:r w:rsidR="000334FB" w:rsidRPr="008167BD">
        <w:rPr>
          <w:highlight w:val="yellow"/>
        </w:rPr>
        <w:t>While at RG 153, the FLE will provide</w:t>
      </w:r>
      <w:r w:rsidR="003D665D" w:rsidRPr="008167BD">
        <w:rPr>
          <w:highlight w:val="yellow"/>
        </w:rPr>
        <w:t xml:space="preserve"> </w:t>
      </w:r>
      <w:r w:rsidR="00F124EA" w:rsidRPr="008167BD">
        <w:rPr>
          <w:highlight w:val="yellow"/>
        </w:rPr>
        <w:t xml:space="preserve">food </w:t>
      </w:r>
      <w:r w:rsidR="008167BD" w:rsidRPr="008167BD">
        <w:rPr>
          <w:highlight w:val="yellow"/>
        </w:rPr>
        <w:t xml:space="preserve">to training PAX and support PAX </w:t>
      </w:r>
      <w:r w:rsidR="00F124EA" w:rsidRPr="008167BD">
        <w:rPr>
          <w:highlight w:val="yellow"/>
        </w:rPr>
        <w:t>on an A-M-A feed cycle.</w:t>
      </w:r>
      <w:r w:rsidR="00F124EA">
        <w:t xml:space="preserve"> </w:t>
      </w:r>
      <w:r w:rsidRPr="0049411B">
        <w:t xml:space="preserve">By-Name Rosters are required to be submitted to BN S4 </w:t>
      </w:r>
      <w:r w:rsidRPr="00585BB1">
        <w:rPr>
          <w:b/>
          <w:bCs/>
        </w:rPr>
        <w:t>NLT 10</w:t>
      </w:r>
      <w:r w:rsidR="00585BB1">
        <w:rPr>
          <w:b/>
          <w:bCs/>
        </w:rPr>
        <w:t xml:space="preserve"> </w:t>
      </w:r>
      <w:r w:rsidRPr="00585BB1">
        <w:rPr>
          <w:b/>
          <w:bCs/>
        </w:rPr>
        <w:t>F</w:t>
      </w:r>
      <w:r w:rsidR="00585BB1">
        <w:rPr>
          <w:b/>
          <w:bCs/>
        </w:rPr>
        <w:t>ebruary 20</w:t>
      </w:r>
      <w:r w:rsidRPr="00585BB1">
        <w:rPr>
          <w:b/>
          <w:bCs/>
        </w:rPr>
        <w:t>23</w:t>
      </w:r>
      <w:r w:rsidRPr="0049411B">
        <w:t>.</w:t>
      </w:r>
    </w:p>
    <w:p w14:paraId="49545CDA" w14:textId="2A980FA9" w:rsidR="004D48B1" w:rsidRPr="0049411B" w:rsidRDefault="004D48B1" w:rsidP="0094038D">
      <w:pPr>
        <w:pStyle w:val="UMilpara"/>
        <w:numPr>
          <w:ilvl w:val="4"/>
          <w:numId w:val="22"/>
        </w:numPr>
      </w:pPr>
      <w:r w:rsidRPr="00406737">
        <w:rPr>
          <w:u w:val="single"/>
        </w:rPr>
        <w:t>Water</w:t>
      </w:r>
      <w:r w:rsidRPr="00FB614F">
        <w:t>:</w:t>
      </w:r>
      <w:r w:rsidRPr="0049411B">
        <w:t xml:space="preserve"> Water will be provided from the CTCP every 96hrs via LOGPAC to pre-planned LRPs from </w:t>
      </w:r>
      <w:r w:rsidRPr="00585BB1">
        <w:rPr>
          <w:b/>
          <w:bCs/>
        </w:rPr>
        <w:t>20-31</w:t>
      </w:r>
      <w:r w:rsidR="00585BB1">
        <w:rPr>
          <w:b/>
          <w:bCs/>
        </w:rPr>
        <w:t xml:space="preserve"> </w:t>
      </w:r>
      <w:r w:rsidRPr="00585BB1">
        <w:rPr>
          <w:b/>
          <w:bCs/>
        </w:rPr>
        <w:t>M</w:t>
      </w:r>
      <w:r w:rsidR="00585BB1">
        <w:rPr>
          <w:b/>
          <w:bCs/>
        </w:rPr>
        <w:t>arch</w:t>
      </w:r>
      <w:r w:rsidR="00585BB1" w:rsidRPr="00585BB1">
        <w:rPr>
          <w:b/>
          <w:bCs/>
        </w:rPr>
        <w:t xml:space="preserve"> 2023</w:t>
      </w:r>
      <w:r w:rsidRPr="0049411B">
        <w:t xml:space="preserve">. Companies are responsible for deploying to the field with 4 DOS of potable water on hand. </w:t>
      </w:r>
      <w:r w:rsidR="00560A2C" w:rsidRPr="008167BD">
        <w:rPr>
          <w:highlight w:val="yellow"/>
        </w:rPr>
        <w:t xml:space="preserve">While at RG 153, the FLE will provide </w:t>
      </w:r>
      <w:r w:rsidR="00560A2C">
        <w:rPr>
          <w:highlight w:val="yellow"/>
        </w:rPr>
        <w:t>water</w:t>
      </w:r>
      <w:r w:rsidR="00560A2C" w:rsidRPr="008167BD">
        <w:rPr>
          <w:highlight w:val="yellow"/>
        </w:rPr>
        <w:t xml:space="preserve"> to training PAX and support PA</w:t>
      </w:r>
      <w:r w:rsidR="00560A2C">
        <w:rPr>
          <w:highlight w:val="yellow"/>
        </w:rPr>
        <w:t>X</w:t>
      </w:r>
      <w:r w:rsidR="00560A2C" w:rsidRPr="008167BD">
        <w:rPr>
          <w:highlight w:val="yellow"/>
        </w:rPr>
        <w:t>.</w:t>
      </w:r>
      <w:r w:rsidR="00560A2C">
        <w:t xml:space="preserve"> </w:t>
      </w:r>
      <w:r w:rsidRPr="0049411B">
        <w:t>Emergency water resupply will be requested using daily LOGSTAT.</w:t>
      </w:r>
    </w:p>
    <w:p w14:paraId="447AFA41" w14:textId="77777777" w:rsidR="004D48B1" w:rsidRPr="0049411B" w:rsidRDefault="004D48B1" w:rsidP="00444242">
      <w:pPr>
        <w:pStyle w:val="UMilpara"/>
        <w:numPr>
          <w:ilvl w:val="2"/>
          <w:numId w:val="22"/>
        </w:numPr>
      </w:pPr>
      <w:r w:rsidRPr="00106FE0">
        <w:rPr>
          <w:u w:val="single"/>
        </w:rPr>
        <w:t>CL II</w:t>
      </w:r>
      <w:r w:rsidRPr="0049411B">
        <w:t>: Companies will be responsible for deploying to MANCHU RAMPAGE with enough CL II for 12 days of operations. Additional CL II can be requested but will only be supplied for emergency circumstances. CL II will be requested using daily LOGSTAT.</w:t>
      </w:r>
    </w:p>
    <w:p w14:paraId="3CDF5F0A" w14:textId="77777777" w:rsidR="004D48B1" w:rsidRPr="00CE0D2E" w:rsidRDefault="004D48B1" w:rsidP="00444242">
      <w:pPr>
        <w:pStyle w:val="UMilpara"/>
        <w:numPr>
          <w:ilvl w:val="2"/>
          <w:numId w:val="22"/>
        </w:numPr>
        <w:rPr>
          <w:u w:val="single"/>
        </w:rPr>
      </w:pPr>
      <w:r w:rsidRPr="00CE0D2E">
        <w:rPr>
          <w:u w:val="single"/>
        </w:rPr>
        <w:t>CL III</w:t>
      </w:r>
      <w:r w:rsidRPr="00FB614F">
        <w:t>:</w:t>
      </w:r>
    </w:p>
    <w:p w14:paraId="23697E27" w14:textId="17D06034" w:rsidR="004D48B1" w:rsidRPr="0049411B" w:rsidRDefault="004D48B1" w:rsidP="00444242">
      <w:pPr>
        <w:pStyle w:val="UMilpara"/>
        <w:numPr>
          <w:ilvl w:val="3"/>
          <w:numId w:val="22"/>
        </w:numPr>
      </w:pPr>
      <w:r w:rsidRPr="00721981">
        <w:rPr>
          <w:u w:val="single"/>
        </w:rPr>
        <w:t>CL IIIB</w:t>
      </w:r>
      <w:r w:rsidRPr="0049411B">
        <w:t>: Fuel will be supplied via daily LOGPAC from CTCP to range LRPs.  Emergency re-fueling missions will be requested using daily LOGSTAT.</w:t>
      </w:r>
    </w:p>
    <w:p w14:paraId="21195EAF" w14:textId="77777777" w:rsidR="004D48B1" w:rsidRPr="0049411B" w:rsidRDefault="004D48B1" w:rsidP="00444242">
      <w:pPr>
        <w:pStyle w:val="UMilpara"/>
        <w:numPr>
          <w:ilvl w:val="4"/>
          <w:numId w:val="22"/>
        </w:numPr>
      </w:pPr>
      <w:r w:rsidRPr="0049411B">
        <w:t>RG 153 LRP: 13S</w:t>
      </w:r>
      <w:r w:rsidR="00C433E8">
        <w:t xml:space="preserve"> </w:t>
      </w:r>
      <w:r w:rsidRPr="0049411B">
        <w:t xml:space="preserve">EC </w:t>
      </w:r>
      <w:r w:rsidR="00C433E8">
        <w:t>2425 6770</w:t>
      </w:r>
    </w:p>
    <w:p w14:paraId="1AF37167" w14:textId="01709F87" w:rsidR="004D48B1" w:rsidRPr="00676A81" w:rsidRDefault="004D48B1" w:rsidP="00444242">
      <w:pPr>
        <w:pStyle w:val="UMilpara"/>
        <w:numPr>
          <w:ilvl w:val="4"/>
          <w:numId w:val="22"/>
        </w:numPr>
        <w:rPr>
          <w:highlight w:val="yellow"/>
        </w:rPr>
      </w:pPr>
      <w:r w:rsidRPr="00676A81">
        <w:rPr>
          <w:highlight w:val="yellow"/>
        </w:rPr>
        <w:t>RED DEVIL LRP: 13S</w:t>
      </w:r>
      <w:r w:rsidR="00C433E8" w:rsidRPr="00676A81">
        <w:rPr>
          <w:highlight w:val="yellow"/>
        </w:rPr>
        <w:t xml:space="preserve"> </w:t>
      </w:r>
      <w:r w:rsidRPr="00676A81">
        <w:rPr>
          <w:highlight w:val="yellow"/>
        </w:rPr>
        <w:t xml:space="preserve">EC </w:t>
      </w:r>
      <w:r w:rsidR="00727E96" w:rsidRPr="00676A81">
        <w:rPr>
          <w:highlight w:val="yellow"/>
        </w:rPr>
        <w:t>0814 6579</w:t>
      </w:r>
    </w:p>
    <w:p w14:paraId="08523F1C" w14:textId="77777777" w:rsidR="004D48B1" w:rsidRPr="0049411B" w:rsidRDefault="004D48B1" w:rsidP="00F30CF5">
      <w:pPr>
        <w:pStyle w:val="UMilpara"/>
        <w:numPr>
          <w:ilvl w:val="3"/>
          <w:numId w:val="22"/>
        </w:numPr>
      </w:pPr>
      <w:r w:rsidRPr="009C442F">
        <w:rPr>
          <w:u w:val="single"/>
        </w:rPr>
        <w:t>CL IIIP</w:t>
      </w:r>
      <w:r w:rsidRPr="0049411B">
        <w:t xml:space="preserve">: Companies will be supplied 1x DOS POL from G </w:t>
      </w:r>
      <w:r w:rsidR="007F0348">
        <w:t>Co (</w:t>
      </w:r>
      <w:r w:rsidRPr="0049411B">
        <w:t>FSC</w:t>
      </w:r>
      <w:r w:rsidR="007F0348">
        <w:t>)</w:t>
      </w:r>
      <w:r w:rsidRPr="0049411B">
        <w:t xml:space="preserve"> during</w:t>
      </w:r>
      <w:r w:rsidR="00310497" w:rsidRPr="0049411B">
        <w:t xml:space="preserve"> </w:t>
      </w:r>
      <w:r w:rsidRPr="0049411B">
        <w:t>dispatching operations prior to deployment to MANCHU RAMPAGE. Additional DOS of POL will be supplied via daily LOGPAC from CTCP to LRPs and issued to FMTs and individual vehicle crews as necessary. CL IIIP will be requested using daily LOGSTAT.</w:t>
      </w:r>
    </w:p>
    <w:p w14:paraId="564BBB9C" w14:textId="77777777" w:rsidR="004D48B1" w:rsidRPr="0049411B" w:rsidRDefault="004D48B1" w:rsidP="00444242">
      <w:pPr>
        <w:pStyle w:val="UMilpara"/>
        <w:numPr>
          <w:ilvl w:val="2"/>
          <w:numId w:val="22"/>
        </w:numPr>
      </w:pPr>
      <w:r w:rsidRPr="009C442F">
        <w:rPr>
          <w:u w:val="single"/>
        </w:rPr>
        <w:t>CL IV</w:t>
      </w:r>
      <w:r w:rsidRPr="0049411B">
        <w:t>: Companies will be responsible for deploying to MANCHU RAMPAGE with enough CL IV for 14 days of operations. Additional CL IV can be requested but will only be supplied for emergency circumstances. CL IV will be requested using daily LOGSTAT.</w:t>
      </w:r>
    </w:p>
    <w:p w14:paraId="3269307B" w14:textId="77777777" w:rsidR="004D48B1" w:rsidRPr="0049411B" w:rsidRDefault="004D48B1" w:rsidP="00444242">
      <w:pPr>
        <w:pStyle w:val="UMilpara"/>
        <w:numPr>
          <w:ilvl w:val="2"/>
          <w:numId w:val="22"/>
        </w:numPr>
      </w:pPr>
      <w:r w:rsidRPr="009C442F">
        <w:rPr>
          <w:u w:val="single"/>
        </w:rPr>
        <w:t>CL V</w:t>
      </w:r>
      <w:r w:rsidRPr="0049411B">
        <w:t>:</w:t>
      </w:r>
    </w:p>
    <w:p w14:paraId="255D5390" w14:textId="3E7CE559" w:rsidR="004D48B1" w:rsidRPr="00AA7870" w:rsidRDefault="004D48B1" w:rsidP="00444242">
      <w:pPr>
        <w:pStyle w:val="UMilpara"/>
        <w:numPr>
          <w:ilvl w:val="3"/>
          <w:numId w:val="22"/>
        </w:numPr>
        <w:rPr>
          <w:highlight w:val="yellow"/>
        </w:rPr>
      </w:pPr>
      <w:r w:rsidRPr="00AA7870">
        <w:rPr>
          <w:highlight w:val="yellow"/>
        </w:rPr>
        <w:t xml:space="preserve">Distribution: CL V </w:t>
      </w:r>
      <w:r w:rsidR="00813E7A" w:rsidRPr="00AA7870">
        <w:rPr>
          <w:highlight w:val="yellow"/>
        </w:rPr>
        <w:t xml:space="preserve">for FTX will be issued to </w:t>
      </w:r>
      <w:r w:rsidR="000B3F01" w:rsidRPr="00AA7870">
        <w:rPr>
          <w:highlight w:val="yellow"/>
        </w:rPr>
        <w:t xml:space="preserve">companies </w:t>
      </w:r>
      <w:r w:rsidR="0062749F" w:rsidRPr="00AA7870">
        <w:rPr>
          <w:highlight w:val="yellow"/>
        </w:rPr>
        <w:t>16</w:t>
      </w:r>
      <w:r w:rsidR="00E71982" w:rsidRPr="00AA7870">
        <w:rPr>
          <w:highlight w:val="yellow"/>
        </w:rPr>
        <w:t xml:space="preserve"> March 2023</w:t>
      </w:r>
      <w:r w:rsidR="006C12F4" w:rsidRPr="00AA7870">
        <w:rPr>
          <w:highlight w:val="yellow"/>
        </w:rPr>
        <w:t xml:space="preserve">. CL V for </w:t>
      </w:r>
      <w:r w:rsidR="00933022" w:rsidRPr="00AA7870">
        <w:rPr>
          <w:highlight w:val="yellow"/>
        </w:rPr>
        <w:t>LFX and STX</w:t>
      </w:r>
      <w:r w:rsidR="00813E7A" w:rsidRPr="00AA7870">
        <w:rPr>
          <w:highlight w:val="yellow"/>
        </w:rPr>
        <w:t xml:space="preserve"> </w:t>
      </w:r>
      <w:r w:rsidRPr="00AA7870">
        <w:rPr>
          <w:highlight w:val="yellow"/>
        </w:rPr>
        <w:t xml:space="preserve">will be </w:t>
      </w:r>
      <w:r w:rsidR="00D45121" w:rsidRPr="00AA7870">
        <w:rPr>
          <w:highlight w:val="yellow"/>
        </w:rPr>
        <w:t>dropped 20 March 2023</w:t>
      </w:r>
      <w:r w:rsidRPr="00AA7870">
        <w:rPr>
          <w:highlight w:val="yellow"/>
        </w:rPr>
        <w:t xml:space="preserve"> </w:t>
      </w:r>
      <w:r w:rsidR="00957F8B" w:rsidRPr="00AA7870">
        <w:rPr>
          <w:highlight w:val="yellow"/>
        </w:rPr>
        <w:t>and</w:t>
      </w:r>
      <w:r w:rsidRPr="00AA7870">
        <w:rPr>
          <w:highlight w:val="yellow"/>
        </w:rPr>
        <w:t xml:space="preserve"> stored in </w:t>
      </w:r>
      <w:r w:rsidR="00DE226E" w:rsidRPr="00AA7870">
        <w:rPr>
          <w:highlight w:val="yellow"/>
        </w:rPr>
        <w:t>the F</w:t>
      </w:r>
      <w:r w:rsidRPr="00AA7870">
        <w:rPr>
          <w:highlight w:val="yellow"/>
        </w:rPr>
        <w:t xml:space="preserve">ASP </w:t>
      </w:r>
      <w:r w:rsidRPr="00AA7870">
        <w:rPr>
          <w:highlight w:val="yellow"/>
        </w:rPr>
        <w:lastRenderedPageBreak/>
        <w:t>IVO RG 153</w:t>
      </w:r>
      <w:r w:rsidR="00957F8B" w:rsidRPr="00AA7870">
        <w:rPr>
          <w:highlight w:val="yellow"/>
        </w:rPr>
        <w:t>. Platoons will be issued their</w:t>
      </w:r>
      <w:r w:rsidRPr="00AA7870">
        <w:rPr>
          <w:highlight w:val="yellow"/>
        </w:rPr>
        <w:t xml:space="preserve"> </w:t>
      </w:r>
      <w:r w:rsidR="00B03134" w:rsidRPr="00AA7870">
        <w:rPr>
          <w:highlight w:val="yellow"/>
        </w:rPr>
        <w:t xml:space="preserve">CL V for LFX upon arrival to RG 153. Platoon will be issued their CL V for STX prior to </w:t>
      </w:r>
      <w:r w:rsidR="00AA7870" w:rsidRPr="00AA7870">
        <w:rPr>
          <w:highlight w:val="yellow"/>
        </w:rPr>
        <w:t>movement from RG 153.</w:t>
      </w:r>
    </w:p>
    <w:p w14:paraId="085B8605" w14:textId="6443FF7F" w:rsidR="004D48B1" w:rsidRPr="00A82209" w:rsidRDefault="004D48B1" w:rsidP="00444242">
      <w:pPr>
        <w:pStyle w:val="UMilpara"/>
        <w:numPr>
          <w:ilvl w:val="3"/>
          <w:numId w:val="22"/>
        </w:numPr>
        <w:rPr>
          <w:highlight w:val="yellow"/>
        </w:rPr>
      </w:pPr>
      <w:r w:rsidRPr="00A82209">
        <w:rPr>
          <w:highlight w:val="yellow"/>
        </w:rPr>
        <w:t>Residue: Residue will be received by Distro Platoon</w:t>
      </w:r>
      <w:r w:rsidR="009D2493" w:rsidRPr="00A82209">
        <w:rPr>
          <w:highlight w:val="yellow"/>
        </w:rPr>
        <w:t xml:space="preserve"> at CTCP</w:t>
      </w:r>
      <w:r w:rsidRPr="00A82209">
        <w:rPr>
          <w:highlight w:val="yellow"/>
        </w:rPr>
        <w:t xml:space="preserve"> </w:t>
      </w:r>
      <w:r w:rsidR="00FD12AB" w:rsidRPr="00A82209">
        <w:rPr>
          <w:highlight w:val="yellow"/>
        </w:rPr>
        <w:t>during</w:t>
      </w:r>
      <w:r w:rsidRPr="00A82209">
        <w:rPr>
          <w:highlight w:val="yellow"/>
        </w:rPr>
        <w:t xml:space="preserve"> </w:t>
      </w:r>
      <w:r w:rsidR="00132871" w:rsidRPr="00A82209">
        <w:rPr>
          <w:highlight w:val="yellow"/>
        </w:rPr>
        <w:t xml:space="preserve">‘Four Corners’ </w:t>
      </w:r>
      <w:r w:rsidR="004D28DF" w:rsidRPr="00A82209">
        <w:rPr>
          <w:highlight w:val="yellow"/>
        </w:rPr>
        <w:t xml:space="preserve">upon redeployment of </w:t>
      </w:r>
      <w:r w:rsidR="00767CB4" w:rsidRPr="00A82209">
        <w:rPr>
          <w:highlight w:val="yellow"/>
        </w:rPr>
        <w:t>Platoons from the training area</w:t>
      </w:r>
      <w:r w:rsidR="00ED10B8" w:rsidRPr="00A82209">
        <w:rPr>
          <w:highlight w:val="yellow"/>
        </w:rPr>
        <w:t xml:space="preserve"> following completion of STX</w:t>
      </w:r>
      <w:r w:rsidR="009D2493" w:rsidRPr="00A82209">
        <w:rPr>
          <w:highlight w:val="yellow"/>
        </w:rPr>
        <w:t>.</w:t>
      </w:r>
    </w:p>
    <w:p w14:paraId="3A3124F7" w14:textId="4EA82A62" w:rsidR="004D48B1" w:rsidRPr="0049411B" w:rsidRDefault="004D48B1" w:rsidP="00444242">
      <w:pPr>
        <w:pStyle w:val="UMilpara"/>
        <w:numPr>
          <w:ilvl w:val="3"/>
          <w:numId w:val="22"/>
        </w:numPr>
      </w:pPr>
      <w:r w:rsidRPr="0049411B">
        <w:t xml:space="preserve">Companies will be responsible for orderly management and consolidation of residue IOT ensure efficient </w:t>
      </w:r>
      <w:r w:rsidR="00A55869">
        <w:t>exchange at CTCP</w:t>
      </w:r>
      <w:r w:rsidRPr="0049411B">
        <w:t>.</w:t>
      </w:r>
    </w:p>
    <w:p w14:paraId="0A63E596" w14:textId="77777777" w:rsidR="00721981" w:rsidRDefault="004D48B1" w:rsidP="00444242">
      <w:pPr>
        <w:pStyle w:val="UMilpara"/>
        <w:numPr>
          <w:ilvl w:val="2"/>
          <w:numId w:val="22"/>
        </w:numPr>
      </w:pPr>
      <w:r w:rsidRPr="00721981">
        <w:rPr>
          <w:u w:val="single"/>
        </w:rPr>
        <w:t>CL IX</w:t>
      </w:r>
      <w:r w:rsidRPr="0049411B">
        <w:t xml:space="preserve">: CL IX will be maintained at CTCP and will be supplied via daily LOGPAC to LRPs and issued to FMTs as necessary. </w:t>
      </w:r>
    </w:p>
    <w:p w14:paraId="356B5467" w14:textId="77777777" w:rsidR="00721981" w:rsidRDefault="004D48B1" w:rsidP="00444242">
      <w:pPr>
        <w:pStyle w:val="UMilpara"/>
        <w:numPr>
          <w:ilvl w:val="3"/>
          <w:numId w:val="22"/>
        </w:numPr>
      </w:pPr>
      <w:r w:rsidRPr="0049411B">
        <w:t xml:space="preserve">CL IX for Deadline Faults will be requested from FMTs through Company XOs via LOGSTAT. </w:t>
      </w:r>
    </w:p>
    <w:p w14:paraId="7191D3FF" w14:textId="77777777" w:rsidR="00043379" w:rsidRDefault="004D48B1" w:rsidP="00444242">
      <w:pPr>
        <w:pStyle w:val="UMilpara"/>
        <w:numPr>
          <w:ilvl w:val="3"/>
          <w:numId w:val="22"/>
        </w:numPr>
      </w:pPr>
      <w:r w:rsidRPr="0049411B">
        <w:t>CL IX for Slash Faults will be requested via DA 5988.</w:t>
      </w:r>
    </w:p>
    <w:p w14:paraId="45ABE55D" w14:textId="34B3C034" w:rsidR="005C7BBF" w:rsidRPr="00456FFE" w:rsidRDefault="005C7BBF" w:rsidP="005C7BBF">
      <w:pPr>
        <w:pStyle w:val="UMilpara"/>
        <w:numPr>
          <w:ilvl w:val="2"/>
          <w:numId w:val="22"/>
        </w:numPr>
        <w:rPr>
          <w:u w:val="single"/>
        </w:rPr>
      </w:pPr>
      <w:r w:rsidRPr="005C7BBF">
        <w:rPr>
          <w:u w:val="single"/>
        </w:rPr>
        <w:t>Recovery Support:</w:t>
      </w:r>
      <w:r w:rsidR="002236FA">
        <w:rPr>
          <w:u w:val="single"/>
        </w:rPr>
        <w:t xml:space="preserve"> </w:t>
      </w:r>
    </w:p>
    <w:p w14:paraId="22D64B02" w14:textId="7788E683" w:rsidR="00456FFE" w:rsidRPr="005C7BBF" w:rsidRDefault="00456FFE" w:rsidP="00456FFE">
      <w:pPr>
        <w:pStyle w:val="UMilpara"/>
        <w:numPr>
          <w:ilvl w:val="3"/>
          <w:numId w:val="22"/>
        </w:numPr>
        <w:rPr>
          <w:u w:val="single"/>
        </w:rPr>
      </w:pPr>
      <w:r>
        <w:t xml:space="preserve">CTCP will maintain 2x M984 Wreckers </w:t>
      </w:r>
      <w:r w:rsidR="009271EE">
        <w:t>which will be dedicated for recovery operations during FTX and STX. FTCP will maintain 1x M984 Wrecker which will be dedicated for recovery operations during LFX</w:t>
      </w:r>
      <w:r w:rsidR="00293C85">
        <w:t xml:space="preserve"> and movements to and from RG 153. All recovery requests will be submitted as 9-Line Recovery Requests and communicated on the </w:t>
      </w:r>
    </w:p>
    <w:p w14:paraId="177B0886" w14:textId="1F50EB8B" w:rsidR="009146F0" w:rsidRDefault="00F46A7B" w:rsidP="009146F0">
      <w:pPr>
        <w:pStyle w:val="UMilpara"/>
        <w:numPr>
          <w:ilvl w:val="1"/>
          <w:numId w:val="22"/>
        </w:numPr>
      </w:pPr>
      <w:r w:rsidRPr="00F46A7B">
        <w:rPr>
          <w:b/>
          <w:bCs/>
          <w:highlight w:val="yellow"/>
          <w:u w:val="single"/>
        </w:rPr>
        <w:t>(ADD)</w:t>
      </w:r>
      <w:r>
        <w:rPr>
          <w:u w:val="single"/>
        </w:rPr>
        <w:t xml:space="preserve"> </w:t>
      </w:r>
      <w:r w:rsidR="00BE0383" w:rsidRPr="006C741B">
        <w:rPr>
          <w:u w:val="single"/>
        </w:rPr>
        <w:t>Personnel</w:t>
      </w:r>
      <w:r w:rsidR="00E11591">
        <w:t>.</w:t>
      </w:r>
    </w:p>
    <w:p w14:paraId="6586B96D" w14:textId="77777777" w:rsidR="00060A28" w:rsidRDefault="00060A28" w:rsidP="00060A28">
      <w:pPr>
        <w:pStyle w:val="ListParagraph"/>
        <w:widowControl w:val="0"/>
        <w:numPr>
          <w:ilvl w:val="2"/>
          <w:numId w:val="22"/>
        </w:numPr>
        <w:tabs>
          <w:tab w:val="clear" w:pos="9360"/>
          <w:tab w:val="left" w:pos="729"/>
        </w:tabs>
        <w:autoSpaceDE w:val="0"/>
        <w:autoSpaceDN w:val="0"/>
        <w:spacing w:before="0" w:after="0"/>
        <w:contextualSpacing w:val="0"/>
      </w:pPr>
      <w:r>
        <w:t xml:space="preserve">Manchu S-1 provides personnel services to support related Soldiers welfare, readiness, and quality of life within Manchu Rampage operations. </w:t>
      </w:r>
      <w:r w:rsidRPr="00087193">
        <w:t>Ensure all deploying Soldiers complete SRP</w:t>
      </w:r>
      <w:r>
        <w:t xml:space="preserve"> 1</w:t>
      </w:r>
      <w:r w:rsidRPr="00087193">
        <w:t xml:space="preserve"> </w:t>
      </w:r>
      <w:r>
        <w:t xml:space="preserve">on </w:t>
      </w:r>
      <w:r w:rsidRPr="00F46A7B">
        <w:rPr>
          <w:b/>
          <w:bCs/>
        </w:rPr>
        <w:t>07MAR23 or 08MAR23</w:t>
      </w:r>
      <w:r w:rsidRPr="00087193">
        <w:t>. Soldiers must fill out all of Section 1 on the DA Form 7425 prior to arrival at the SRP site</w:t>
      </w:r>
      <w:r>
        <w:t xml:space="preserve"> (BN classroom)</w:t>
      </w:r>
      <w:r w:rsidRPr="00087193">
        <w:t>. Soldiers that are pregnant, pending chapter (either in the process or complete), currently going through a Medical Evaluation Board (MEB)</w:t>
      </w:r>
      <w:r>
        <w:t xml:space="preserve">, </w:t>
      </w:r>
      <w:r w:rsidRPr="00087193">
        <w:t>pending MEB</w:t>
      </w:r>
      <w:r>
        <w:t>,</w:t>
      </w:r>
      <w:r w:rsidRPr="00087193">
        <w:t> </w:t>
      </w:r>
      <w:r>
        <w:t xml:space="preserve">TDY, </w:t>
      </w:r>
      <w:r w:rsidRPr="00087193">
        <w:t>ETS</w:t>
      </w:r>
      <w:r>
        <w:t xml:space="preserve">, RET, </w:t>
      </w:r>
      <w:r w:rsidRPr="00087193">
        <w:t>or PCS prior to the deployment should not attend SRP</w:t>
      </w:r>
      <w:r>
        <w:t xml:space="preserve"> 1.</w:t>
      </w:r>
    </w:p>
    <w:p w14:paraId="26310732" w14:textId="77777777" w:rsidR="00F46A7B" w:rsidRDefault="00F46A7B" w:rsidP="00F46A7B">
      <w:pPr>
        <w:pStyle w:val="ListParagraph"/>
        <w:widowControl w:val="0"/>
        <w:tabs>
          <w:tab w:val="clear" w:pos="9360"/>
          <w:tab w:val="left" w:pos="729"/>
        </w:tabs>
        <w:autoSpaceDE w:val="0"/>
        <w:autoSpaceDN w:val="0"/>
        <w:spacing w:before="0" w:after="0"/>
        <w:ind w:left="648"/>
        <w:contextualSpacing w:val="0"/>
      </w:pPr>
    </w:p>
    <w:p w14:paraId="7C8479CA" w14:textId="6220256F" w:rsidR="00060A28" w:rsidRDefault="00060A28" w:rsidP="00060A28">
      <w:pPr>
        <w:pStyle w:val="ListParagraph"/>
        <w:widowControl w:val="0"/>
        <w:numPr>
          <w:ilvl w:val="3"/>
          <w:numId w:val="22"/>
        </w:numPr>
        <w:tabs>
          <w:tab w:val="clear" w:pos="9360"/>
          <w:tab w:val="left" w:pos="729"/>
        </w:tabs>
        <w:autoSpaceDE w:val="0"/>
        <w:autoSpaceDN w:val="0"/>
        <w:spacing w:before="0" w:after="0"/>
        <w:contextualSpacing w:val="0"/>
      </w:pPr>
      <w:r>
        <w:t xml:space="preserve">SRP 1 CONOP. </w:t>
      </w:r>
      <w:r w:rsidR="00F46A7B">
        <w:t xml:space="preserve">(Reference Annex </w:t>
      </w:r>
      <w:r w:rsidR="00C41DD7">
        <w:t>F</w:t>
      </w:r>
      <w:r w:rsidR="00F46A7B">
        <w:t xml:space="preserve"> – </w:t>
      </w:r>
      <w:r w:rsidR="00C41DD7">
        <w:t>Sustainment</w:t>
      </w:r>
      <w:r w:rsidR="00F46A7B">
        <w:t xml:space="preserve">, Appendix </w:t>
      </w:r>
      <w:r w:rsidR="00C41DD7">
        <w:t>4</w:t>
      </w:r>
      <w:r w:rsidR="00F46A7B">
        <w:t xml:space="preserve"> – SRP 1)</w:t>
      </w:r>
      <w:r>
        <w:t>.</w:t>
      </w:r>
    </w:p>
    <w:p w14:paraId="0B1D56A8" w14:textId="77777777" w:rsidR="00B916E7" w:rsidRDefault="00B916E7" w:rsidP="00B916E7">
      <w:pPr>
        <w:pStyle w:val="ListParagraph"/>
        <w:widowControl w:val="0"/>
        <w:tabs>
          <w:tab w:val="clear" w:pos="9360"/>
          <w:tab w:val="left" w:pos="729"/>
        </w:tabs>
        <w:autoSpaceDE w:val="0"/>
        <w:autoSpaceDN w:val="0"/>
        <w:spacing w:before="0" w:after="0"/>
        <w:ind w:left="1080"/>
        <w:contextualSpacing w:val="0"/>
      </w:pPr>
    </w:p>
    <w:p w14:paraId="01412981" w14:textId="19490E70" w:rsidR="00060A28" w:rsidRDefault="00060A28" w:rsidP="00060A28">
      <w:pPr>
        <w:pStyle w:val="ListParagraph"/>
        <w:widowControl w:val="0"/>
        <w:numPr>
          <w:ilvl w:val="3"/>
          <w:numId w:val="22"/>
        </w:numPr>
        <w:tabs>
          <w:tab w:val="clear" w:pos="9360"/>
          <w:tab w:val="left" w:pos="729"/>
        </w:tabs>
        <w:autoSpaceDE w:val="0"/>
        <w:autoSpaceDN w:val="0"/>
        <w:spacing w:before="0" w:after="0"/>
        <w:contextualSpacing w:val="0"/>
      </w:pPr>
      <w:r>
        <w:t xml:space="preserve">SRP 1 Readiness and Deployment Checklist (DA 7425). </w:t>
      </w:r>
      <w:r w:rsidR="00F46A7B">
        <w:t xml:space="preserve">(Reference Annex </w:t>
      </w:r>
      <w:r w:rsidR="00C41DD7">
        <w:t>F</w:t>
      </w:r>
      <w:r w:rsidR="00F46A7B">
        <w:t xml:space="preserve"> – </w:t>
      </w:r>
      <w:r w:rsidR="00C41DD7">
        <w:t>Sustainment</w:t>
      </w:r>
      <w:r w:rsidR="00F46A7B">
        <w:t xml:space="preserve">, Appendix </w:t>
      </w:r>
      <w:r w:rsidR="0072055A">
        <w:t>5</w:t>
      </w:r>
      <w:r w:rsidR="00F46A7B">
        <w:t xml:space="preserve"> – SRP 1)</w:t>
      </w:r>
      <w:r>
        <w:t>.</w:t>
      </w:r>
    </w:p>
    <w:p w14:paraId="239006C7" w14:textId="77777777" w:rsidR="00B916E7" w:rsidRDefault="00B916E7" w:rsidP="00B916E7">
      <w:pPr>
        <w:pStyle w:val="ListParagraph"/>
      </w:pPr>
    </w:p>
    <w:p w14:paraId="3BE1FBBA" w14:textId="152775CA" w:rsidR="00060A28" w:rsidRDefault="00060A28" w:rsidP="00060A28">
      <w:pPr>
        <w:pStyle w:val="ListParagraph"/>
        <w:widowControl w:val="0"/>
        <w:numPr>
          <w:ilvl w:val="3"/>
          <w:numId w:val="22"/>
        </w:numPr>
        <w:tabs>
          <w:tab w:val="clear" w:pos="9360"/>
          <w:tab w:val="left" w:pos="729"/>
        </w:tabs>
        <w:autoSpaceDE w:val="0"/>
        <w:autoSpaceDN w:val="0"/>
        <w:spacing w:before="0" w:after="0"/>
        <w:contextualSpacing w:val="0"/>
      </w:pPr>
      <w:r>
        <w:t xml:space="preserve">Manchu Rampage deployment manifest. </w:t>
      </w:r>
      <w:r w:rsidR="00F46A7B">
        <w:t xml:space="preserve">(Reference Annex </w:t>
      </w:r>
      <w:r w:rsidR="00C41DD7">
        <w:t>F</w:t>
      </w:r>
      <w:r w:rsidR="00F46A7B">
        <w:t xml:space="preserve"> – </w:t>
      </w:r>
      <w:r w:rsidR="00C41DD7">
        <w:t>Sustainment</w:t>
      </w:r>
      <w:r w:rsidR="00F46A7B">
        <w:t xml:space="preserve">, Appendix </w:t>
      </w:r>
      <w:r w:rsidR="0072055A">
        <w:t>6</w:t>
      </w:r>
      <w:r w:rsidR="00F46A7B">
        <w:t xml:space="preserve"> – SRP 1).</w:t>
      </w:r>
    </w:p>
    <w:p w14:paraId="6782DB72" w14:textId="77777777" w:rsidR="00060A28" w:rsidRDefault="00060A28" w:rsidP="00060A28">
      <w:pPr>
        <w:pStyle w:val="ListParagraph"/>
        <w:tabs>
          <w:tab w:val="left" w:pos="729"/>
        </w:tabs>
      </w:pPr>
    </w:p>
    <w:p w14:paraId="222997A8" w14:textId="77777777" w:rsidR="00060A28" w:rsidRDefault="00060A28" w:rsidP="00060A28">
      <w:pPr>
        <w:pStyle w:val="ListParagraph"/>
        <w:widowControl w:val="0"/>
        <w:numPr>
          <w:ilvl w:val="2"/>
          <w:numId w:val="22"/>
        </w:numPr>
        <w:tabs>
          <w:tab w:val="clear" w:pos="9360"/>
          <w:tab w:val="left" w:pos="729"/>
        </w:tabs>
        <w:autoSpaceDE w:val="0"/>
        <w:autoSpaceDN w:val="0"/>
        <w:spacing w:before="0" w:after="0"/>
        <w:ind w:right="240"/>
        <w:contextualSpacing w:val="0"/>
      </w:pPr>
      <w:r w:rsidRPr="3C933503">
        <w:t xml:space="preserve">(U) </w:t>
      </w:r>
      <w:r w:rsidRPr="3C933503">
        <w:rPr>
          <w:u w:val="single"/>
        </w:rPr>
        <w:t>Tasks to Subordinate Units</w:t>
      </w:r>
      <w:r w:rsidRPr="3C933503">
        <w:t>.</w:t>
      </w:r>
    </w:p>
    <w:p w14:paraId="47829142" w14:textId="77777777" w:rsidR="00F46A7B" w:rsidRDefault="00F46A7B" w:rsidP="00F46A7B">
      <w:pPr>
        <w:pStyle w:val="ListParagraph"/>
        <w:widowControl w:val="0"/>
        <w:tabs>
          <w:tab w:val="clear" w:pos="9360"/>
          <w:tab w:val="left" w:pos="729"/>
        </w:tabs>
        <w:autoSpaceDE w:val="0"/>
        <w:autoSpaceDN w:val="0"/>
        <w:spacing w:before="0" w:after="0"/>
        <w:ind w:left="648" w:right="240"/>
        <w:contextualSpacing w:val="0"/>
      </w:pPr>
    </w:p>
    <w:p w14:paraId="30ABC972" w14:textId="77777777" w:rsidR="00060A28" w:rsidRDefault="00060A28" w:rsidP="1C94F10E">
      <w:pPr>
        <w:pStyle w:val="ListParagraph"/>
        <w:widowControl w:val="0"/>
        <w:numPr>
          <w:ilvl w:val="3"/>
          <w:numId w:val="22"/>
        </w:numPr>
        <w:tabs>
          <w:tab w:val="clear" w:pos="9360"/>
          <w:tab w:val="left" w:pos="729"/>
        </w:tabs>
        <w:autoSpaceDE w:val="0"/>
        <w:autoSpaceDN w:val="0"/>
        <w:spacing w:before="0" w:after="0"/>
        <w:ind w:right="240"/>
      </w:pPr>
      <w:r>
        <w:t>Companies</w:t>
      </w:r>
      <w:r w:rsidRPr="008D3A3A">
        <w:rPr>
          <w:spacing w:val="-8"/>
        </w:rPr>
        <w:t xml:space="preserve"> </w:t>
      </w:r>
      <w:r w:rsidRPr="008D3A3A">
        <w:t>will</w:t>
      </w:r>
      <w:r w:rsidRPr="008D3A3A">
        <w:rPr>
          <w:spacing w:val="-8"/>
        </w:rPr>
        <w:t xml:space="preserve"> </w:t>
      </w:r>
      <w:r w:rsidRPr="008D3A3A">
        <w:t>ensure</w:t>
      </w:r>
      <w:r w:rsidRPr="008D3A3A">
        <w:rPr>
          <w:spacing w:val="-7"/>
        </w:rPr>
        <w:t xml:space="preserve"> </w:t>
      </w:r>
      <w:r w:rsidRPr="008D3A3A">
        <w:t>100%</w:t>
      </w:r>
      <w:r w:rsidRPr="008D3A3A">
        <w:rPr>
          <w:spacing w:val="-8"/>
        </w:rPr>
        <w:t xml:space="preserve"> </w:t>
      </w:r>
      <w:r w:rsidRPr="008D3A3A">
        <w:t>of</w:t>
      </w:r>
      <w:r w:rsidRPr="008D3A3A">
        <w:rPr>
          <w:spacing w:val="-5"/>
        </w:rPr>
        <w:t xml:space="preserve"> </w:t>
      </w:r>
      <w:r w:rsidRPr="008D3A3A">
        <w:t>their</w:t>
      </w:r>
      <w:r w:rsidRPr="008D3A3A">
        <w:rPr>
          <w:spacing w:val="-8"/>
        </w:rPr>
        <w:t xml:space="preserve"> </w:t>
      </w:r>
      <w:r w:rsidRPr="008D3A3A">
        <w:t>formation</w:t>
      </w:r>
      <w:r w:rsidRPr="008D3A3A">
        <w:rPr>
          <w:spacing w:val="-9"/>
        </w:rPr>
        <w:t xml:space="preserve"> </w:t>
      </w:r>
      <w:r>
        <w:rPr>
          <w:spacing w:val="-9"/>
        </w:rPr>
        <w:t xml:space="preserve">deploying to Manchu </w:t>
      </w:r>
      <w:r>
        <w:rPr>
          <w:spacing w:val="-9"/>
        </w:rPr>
        <w:lastRenderedPageBreak/>
        <w:t xml:space="preserve">Rampage </w:t>
      </w:r>
      <w:r w:rsidRPr="008D3A3A">
        <w:t>complete</w:t>
      </w:r>
      <w:r w:rsidRPr="008D3A3A">
        <w:rPr>
          <w:spacing w:val="-6"/>
        </w:rPr>
        <w:t xml:space="preserve"> </w:t>
      </w:r>
      <w:r w:rsidRPr="008D3A3A">
        <w:t>SRP</w:t>
      </w:r>
      <w:r>
        <w:rPr>
          <w:spacing w:val="-7"/>
        </w:rPr>
        <w:t xml:space="preserve"> 1</w:t>
      </w:r>
      <w:r w:rsidRPr="008D3A3A">
        <w:t>.</w:t>
      </w:r>
    </w:p>
    <w:p w14:paraId="4C709717" w14:textId="77777777" w:rsidR="008B6023" w:rsidRDefault="008B6023" w:rsidP="008B6023">
      <w:pPr>
        <w:pStyle w:val="ListParagraph"/>
        <w:widowControl w:val="0"/>
        <w:tabs>
          <w:tab w:val="clear" w:pos="9360"/>
          <w:tab w:val="left" w:pos="729"/>
        </w:tabs>
        <w:autoSpaceDE w:val="0"/>
        <w:autoSpaceDN w:val="0"/>
        <w:spacing w:before="0" w:after="0"/>
        <w:ind w:left="1080" w:right="240"/>
      </w:pPr>
    </w:p>
    <w:p w14:paraId="5129B908" w14:textId="56C89E3C" w:rsidR="00273D53" w:rsidRPr="00060A28" w:rsidRDefault="00273D53" w:rsidP="1C94F10E">
      <w:pPr>
        <w:pStyle w:val="ListParagraph"/>
        <w:widowControl w:val="0"/>
        <w:numPr>
          <w:ilvl w:val="3"/>
          <w:numId w:val="22"/>
        </w:numPr>
        <w:tabs>
          <w:tab w:val="clear" w:pos="9360"/>
          <w:tab w:val="left" w:pos="729"/>
        </w:tabs>
        <w:autoSpaceDE w:val="0"/>
        <w:autoSpaceDN w:val="0"/>
        <w:spacing w:before="0" w:after="0"/>
        <w:ind w:right="240"/>
        <w:rPr>
          <w:rFonts w:cs="Arial"/>
        </w:rPr>
      </w:pPr>
      <w:r>
        <w:t>Tasks to Staff</w:t>
      </w:r>
      <w:r w:rsidRPr="00060A28">
        <w:rPr>
          <w:rFonts w:cs="Arial"/>
        </w:rPr>
        <w:t>.</w:t>
      </w:r>
    </w:p>
    <w:p w14:paraId="4C70AAED" w14:textId="77777777" w:rsidR="00892DFB" w:rsidRDefault="00892DFB" w:rsidP="00892DFB">
      <w:pPr>
        <w:pStyle w:val="ListParagraph"/>
        <w:widowControl w:val="0"/>
        <w:tabs>
          <w:tab w:val="clear" w:pos="9360"/>
          <w:tab w:val="left" w:pos="729"/>
        </w:tabs>
        <w:autoSpaceDE w:val="0"/>
        <w:autoSpaceDN w:val="0"/>
        <w:spacing w:before="0" w:after="0"/>
        <w:ind w:left="1080" w:right="240"/>
      </w:pPr>
    </w:p>
    <w:p w14:paraId="27162C77" w14:textId="5476F543" w:rsidR="00060A28" w:rsidRPr="00211DCD" w:rsidRDefault="00273D53" w:rsidP="006F0C5C">
      <w:pPr>
        <w:pStyle w:val="ListParagraph"/>
        <w:widowControl w:val="0"/>
        <w:numPr>
          <w:ilvl w:val="4"/>
          <w:numId w:val="22"/>
        </w:numPr>
        <w:tabs>
          <w:tab w:val="clear" w:pos="9360"/>
          <w:tab w:val="left" w:pos="729"/>
        </w:tabs>
        <w:autoSpaceDE w:val="0"/>
        <w:autoSpaceDN w:val="0"/>
        <w:spacing w:before="0" w:after="0"/>
        <w:ind w:right="240"/>
        <w:rPr>
          <w:b/>
        </w:rPr>
      </w:pPr>
      <w:r w:rsidRPr="008B6023">
        <w:rPr>
          <w:b/>
          <w:bCs/>
        </w:rPr>
        <w:t>S-1</w:t>
      </w:r>
      <w:r w:rsidR="00892DFB" w:rsidRPr="008B6023">
        <w:rPr>
          <w:b/>
          <w:bCs/>
        </w:rPr>
        <w:t>.</w:t>
      </w:r>
    </w:p>
    <w:p w14:paraId="58252853" w14:textId="77777777" w:rsidR="00211DCD" w:rsidRPr="00060A28" w:rsidRDefault="00211DCD" w:rsidP="00211DCD">
      <w:pPr>
        <w:pStyle w:val="ListParagraph"/>
        <w:widowControl w:val="0"/>
        <w:tabs>
          <w:tab w:val="clear" w:pos="9360"/>
          <w:tab w:val="left" w:pos="729"/>
        </w:tabs>
        <w:autoSpaceDE w:val="0"/>
        <w:autoSpaceDN w:val="0"/>
        <w:spacing w:before="0" w:after="0"/>
        <w:ind w:left="1440" w:right="240"/>
        <w:rPr>
          <w:b/>
        </w:rPr>
      </w:pPr>
    </w:p>
    <w:p w14:paraId="18B4A108" w14:textId="0985B324" w:rsidR="00060A28" w:rsidRPr="00060A28" w:rsidRDefault="00211DCD" w:rsidP="00B578FC">
      <w:pPr>
        <w:pStyle w:val="ListParagraph"/>
        <w:widowControl w:val="0"/>
        <w:numPr>
          <w:ilvl w:val="5"/>
          <w:numId w:val="22"/>
        </w:numPr>
        <w:tabs>
          <w:tab w:val="clear" w:pos="9360"/>
          <w:tab w:val="left" w:pos="1371"/>
        </w:tabs>
        <w:autoSpaceDE w:val="0"/>
        <w:autoSpaceDN w:val="0"/>
        <w:spacing w:before="0" w:after="0"/>
        <w:ind w:right="684"/>
        <w:contextualSpacing w:val="0"/>
        <w:rPr>
          <w:rFonts w:cs="Arial"/>
        </w:rPr>
      </w:pPr>
      <w:r>
        <w:rPr>
          <w:rFonts w:cs="Arial"/>
        </w:rPr>
        <w:t>A</w:t>
      </w:r>
      <w:r w:rsidR="00060A28" w:rsidRPr="00060A28">
        <w:rPr>
          <w:rFonts w:cs="Arial"/>
        </w:rPr>
        <w:t>ssist companies with SRP 1.</w:t>
      </w:r>
    </w:p>
    <w:p w14:paraId="6492748A" w14:textId="77777777" w:rsidR="00060A28" w:rsidRPr="00060A28" w:rsidRDefault="00060A28" w:rsidP="00060A28">
      <w:pPr>
        <w:pStyle w:val="ListParagraph"/>
        <w:tabs>
          <w:tab w:val="left" w:pos="1371"/>
        </w:tabs>
        <w:ind w:left="1540" w:right="684"/>
        <w:rPr>
          <w:rFonts w:cs="Arial"/>
        </w:rPr>
      </w:pPr>
    </w:p>
    <w:p w14:paraId="618DBAA8" w14:textId="10847755" w:rsidR="00060A28" w:rsidRPr="00060A28" w:rsidRDefault="00060A28" w:rsidP="00B578FC">
      <w:pPr>
        <w:pStyle w:val="ListParagraph"/>
        <w:widowControl w:val="0"/>
        <w:numPr>
          <w:ilvl w:val="5"/>
          <w:numId w:val="22"/>
        </w:numPr>
        <w:tabs>
          <w:tab w:val="clear" w:pos="9360"/>
          <w:tab w:val="left" w:pos="1371"/>
        </w:tabs>
        <w:autoSpaceDE w:val="0"/>
        <w:autoSpaceDN w:val="0"/>
        <w:spacing w:before="0" w:after="0"/>
        <w:ind w:right="684"/>
        <w:contextualSpacing w:val="0"/>
        <w:rPr>
          <w:rFonts w:cs="Arial"/>
        </w:rPr>
      </w:pPr>
      <w:r w:rsidRPr="00060A28">
        <w:rPr>
          <w:rFonts w:cs="Arial"/>
        </w:rPr>
        <w:t>Inspect SRP packets NLT 06MAR23</w:t>
      </w:r>
      <w:r w:rsidR="00B578FC">
        <w:rPr>
          <w:rFonts w:cs="Arial"/>
        </w:rPr>
        <w:t>.</w:t>
      </w:r>
    </w:p>
    <w:p w14:paraId="153EA7C9" w14:textId="77777777" w:rsidR="00060A28" w:rsidRPr="00060A28" w:rsidRDefault="00060A28" w:rsidP="00060A28">
      <w:pPr>
        <w:pStyle w:val="ListParagraph"/>
        <w:tabs>
          <w:tab w:val="left" w:pos="1371"/>
        </w:tabs>
        <w:ind w:left="1010" w:right="684"/>
        <w:rPr>
          <w:rFonts w:cs="Arial"/>
        </w:rPr>
      </w:pPr>
    </w:p>
    <w:p w14:paraId="1FB77AF3" w14:textId="09F87643" w:rsidR="00060A28" w:rsidRPr="00060A28" w:rsidRDefault="00060A28" w:rsidP="00B578FC">
      <w:pPr>
        <w:pStyle w:val="ListParagraph"/>
        <w:widowControl w:val="0"/>
        <w:numPr>
          <w:ilvl w:val="5"/>
          <w:numId w:val="22"/>
        </w:numPr>
        <w:tabs>
          <w:tab w:val="clear" w:pos="9360"/>
          <w:tab w:val="left" w:pos="1371"/>
        </w:tabs>
        <w:autoSpaceDE w:val="0"/>
        <w:autoSpaceDN w:val="0"/>
        <w:spacing w:before="1" w:after="0"/>
        <w:contextualSpacing w:val="0"/>
        <w:rPr>
          <w:rFonts w:cs="Arial"/>
        </w:rPr>
      </w:pPr>
      <w:r w:rsidRPr="00211DCD">
        <w:rPr>
          <w:rFonts w:cs="Arial"/>
          <w:b/>
          <w:bCs/>
        </w:rPr>
        <w:t>06</w:t>
      </w:r>
      <w:r w:rsidR="00211DCD" w:rsidRPr="00211DCD">
        <w:rPr>
          <w:rFonts w:cs="Arial"/>
          <w:b/>
          <w:bCs/>
        </w:rPr>
        <w:t xml:space="preserve"> </w:t>
      </w:r>
      <w:r w:rsidRPr="00211DCD">
        <w:rPr>
          <w:rFonts w:cs="Arial"/>
          <w:b/>
          <w:bCs/>
        </w:rPr>
        <w:t>1700</w:t>
      </w:r>
      <w:r w:rsidR="00211DCD" w:rsidRPr="00211DCD">
        <w:rPr>
          <w:rFonts w:cs="Arial"/>
          <w:b/>
          <w:bCs/>
        </w:rPr>
        <w:t xml:space="preserve"> </w:t>
      </w:r>
      <w:r w:rsidRPr="00211DCD">
        <w:rPr>
          <w:rFonts w:cs="Arial"/>
          <w:b/>
          <w:bCs/>
        </w:rPr>
        <w:t>F</w:t>
      </w:r>
      <w:r w:rsidR="00211DCD" w:rsidRPr="00211DCD">
        <w:rPr>
          <w:rFonts w:cs="Arial"/>
          <w:b/>
          <w:bCs/>
        </w:rPr>
        <w:t>ebruary 20</w:t>
      </w:r>
      <w:r w:rsidRPr="00211DCD">
        <w:rPr>
          <w:rFonts w:cs="Arial"/>
          <w:b/>
          <w:bCs/>
        </w:rPr>
        <w:t>23</w:t>
      </w:r>
      <w:r w:rsidRPr="00060A28">
        <w:rPr>
          <w:rFonts w:cs="Arial"/>
        </w:rPr>
        <w:t>, conduct IPR in preparation for SRP 1.</w:t>
      </w:r>
    </w:p>
    <w:p w14:paraId="5CF48734" w14:textId="77777777" w:rsidR="00060A28" w:rsidRPr="00060A28" w:rsidRDefault="00060A28" w:rsidP="00060A28">
      <w:pPr>
        <w:pStyle w:val="ListParagraph"/>
        <w:rPr>
          <w:rFonts w:cs="Arial"/>
        </w:rPr>
      </w:pPr>
    </w:p>
    <w:p w14:paraId="2BF3C84F" w14:textId="77777777" w:rsidR="00060A28" w:rsidRDefault="00060A28" w:rsidP="3EC73827">
      <w:pPr>
        <w:pStyle w:val="ListParagraph"/>
        <w:widowControl w:val="0"/>
        <w:numPr>
          <w:ilvl w:val="5"/>
          <w:numId w:val="22"/>
        </w:numPr>
        <w:tabs>
          <w:tab w:val="clear" w:pos="9360"/>
          <w:tab w:val="left" w:pos="1371"/>
        </w:tabs>
        <w:autoSpaceDE w:val="0"/>
        <w:autoSpaceDN w:val="0"/>
        <w:spacing w:before="0" w:after="0"/>
        <w:ind w:right="50"/>
        <w:rPr>
          <w:rFonts w:cs="Arial"/>
        </w:rPr>
      </w:pPr>
      <w:r w:rsidRPr="00060A28">
        <w:rPr>
          <w:rFonts w:cs="Arial"/>
        </w:rPr>
        <w:t>Distribute daily closeout trackers to M5 and M7 displaying unit SRP 1 completion status.</w:t>
      </w:r>
    </w:p>
    <w:p w14:paraId="5B1BD664" w14:textId="77777777" w:rsidR="00211DCD" w:rsidRPr="00211DCD" w:rsidRDefault="00211DCD" w:rsidP="00211DCD">
      <w:pPr>
        <w:pStyle w:val="ListParagraph"/>
        <w:rPr>
          <w:rFonts w:cs="Arial"/>
        </w:rPr>
      </w:pPr>
    </w:p>
    <w:p w14:paraId="0E8D3AF7" w14:textId="63BAECCE" w:rsidR="00211DCD" w:rsidRPr="00211DCD" w:rsidRDefault="00211DCD" w:rsidP="3EC73827">
      <w:pPr>
        <w:pStyle w:val="ListParagraph"/>
        <w:widowControl w:val="0"/>
        <w:numPr>
          <w:ilvl w:val="4"/>
          <w:numId w:val="22"/>
        </w:numPr>
        <w:tabs>
          <w:tab w:val="clear" w:pos="9360"/>
          <w:tab w:val="left" w:pos="1371"/>
        </w:tabs>
        <w:autoSpaceDE w:val="0"/>
        <w:autoSpaceDN w:val="0"/>
        <w:spacing w:before="0" w:after="0"/>
        <w:ind w:right="50"/>
        <w:rPr>
          <w:rFonts w:cs="Arial"/>
          <w:b/>
          <w:bCs/>
        </w:rPr>
      </w:pPr>
      <w:r w:rsidRPr="00211DCD">
        <w:rPr>
          <w:rFonts w:cs="Arial"/>
          <w:b/>
          <w:bCs/>
        </w:rPr>
        <w:t>S-2</w:t>
      </w:r>
      <w:r>
        <w:rPr>
          <w:rFonts w:cs="Arial"/>
          <w:b/>
          <w:bCs/>
        </w:rPr>
        <w:t>.</w:t>
      </w:r>
    </w:p>
    <w:p w14:paraId="42584030" w14:textId="77777777" w:rsidR="00060A28" w:rsidRPr="00060A28" w:rsidRDefault="00060A28" w:rsidP="00060A28">
      <w:pPr>
        <w:pStyle w:val="BodyText"/>
        <w:spacing w:before="9"/>
      </w:pPr>
    </w:p>
    <w:p w14:paraId="7BF29D62" w14:textId="00EC5EC4" w:rsidR="009A0BA6" w:rsidRPr="000825B2" w:rsidRDefault="00211DCD" w:rsidP="00B578FC">
      <w:pPr>
        <w:pStyle w:val="ListParagraph"/>
        <w:widowControl w:val="0"/>
        <w:numPr>
          <w:ilvl w:val="5"/>
          <w:numId w:val="22"/>
        </w:numPr>
        <w:tabs>
          <w:tab w:val="clear" w:pos="9360"/>
          <w:tab w:val="left" w:pos="1350"/>
          <w:tab w:val="left" w:pos="1426"/>
        </w:tabs>
        <w:autoSpaceDE w:val="0"/>
        <w:autoSpaceDN w:val="0"/>
        <w:spacing w:before="0" w:after="0"/>
        <w:rPr>
          <w:rFonts w:cs="Arial"/>
        </w:rPr>
      </w:pPr>
      <w:r>
        <w:rPr>
          <w:rFonts w:cs="Arial"/>
        </w:rPr>
        <w:t>A</w:t>
      </w:r>
      <w:r w:rsidR="009A0BA6" w:rsidRPr="00060A28">
        <w:rPr>
          <w:rFonts w:cs="Arial"/>
        </w:rPr>
        <w:t xml:space="preserve">ssist during SRP 1 and provide adequate personnel for SRP 1 processing </w:t>
      </w:r>
      <w:r w:rsidR="009A0BA6" w:rsidRPr="00211DCD">
        <w:rPr>
          <w:rFonts w:cs="Arial"/>
          <w:b/>
          <w:bCs/>
        </w:rPr>
        <w:t>07-08</w:t>
      </w:r>
      <w:r w:rsidRPr="00211DCD">
        <w:rPr>
          <w:rFonts w:cs="Arial"/>
          <w:b/>
          <w:bCs/>
        </w:rPr>
        <w:t xml:space="preserve"> </w:t>
      </w:r>
      <w:r w:rsidR="009A0BA6" w:rsidRPr="00211DCD">
        <w:rPr>
          <w:rFonts w:cs="Arial"/>
          <w:b/>
          <w:bCs/>
        </w:rPr>
        <w:t>M</w:t>
      </w:r>
      <w:r w:rsidRPr="00211DCD">
        <w:rPr>
          <w:rFonts w:cs="Arial"/>
          <w:b/>
          <w:bCs/>
        </w:rPr>
        <w:t>arch 20</w:t>
      </w:r>
      <w:r w:rsidR="009A0BA6" w:rsidRPr="00211DCD">
        <w:rPr>
          <w:rFonts w:cs="Arial"/>
          <w:b/>
          <w:bCs/>
        </w:rPr>
        <w:t>23</w:t>
      </w:r>
      <w:r w:rsidR="009A0BA6" w:rsidRPr="00060A28">
        <w:rPr>
          <w:rFonts w:cs="Arial"/>
        </w:rPr>
        <w:t xml:space="preserve">. Ensure SRP 1 Station is staged for use per the attached CONOP </w:t>
      </w:r>
      <w:r w:rsidR="009A0BA6" w:rsidRPr="00211DCD">
        <w:rPr>
          <w:rFonts w:cs="Arial"/>
          <w:b/>
          <w:bCs/>
        </w:rPr>
        <w:t>NLT 06</w:t>
      </w:r>
      <w:r>
        <w:rPr>
          <w:rFonts w:cs="Arial"/>
          <w:b/>
          <w:bCs/>
        </w:rPr>
        <w:t xml:space="preserve"> </w:t>
      </w:r>
      <w:r w:rsidR="009A0BA6" w:rsidRPr="00211DCD">
        <w:rPr>
          <w:rFonts w:cs="Arial"/>
          <w:b/>
          <w:bCs/>
        </w:rPr>
        <w:t>1700</w:t>
      </w:r>
      <w:r>
        <w:rPr>
          <w:rFonts w:cs="Arial"/>
          <w:b/>
          <w:bCs/>
        </w:rPr>
        <w:t xml:space="preserve"> </w:t>
      </w:r>
      <w:r w:rsidR="009A0BA6" w:rsidRPr="00211DCD">
        <w:rPr>
          <w:rFonts w:cs="Arial"/>
          <w:b/>
          <w:bCs/>
        </w:rPr>
        <w:t>M</w:t>
      </w:r>
      <w:r>
        <w:rPr>
          <w:rFonts w:cs="Arial"/>
          <w:b/>
          <w:bCs/>
        </w:rPr>
        <w:t>arch 20</w:t>
      </w:r>
      <w:r w:rsidR="009A0BA6" w:rsidRPr="00211DCD">
        <w:rPr>
          <w:rFonts w:cs="Arial"/>
          <w:b/>
          <w:bCs/>
        </w:rPr>
        <w:t>23</w:t>
      </w:r>
      <w:r w:rsidR="009A0BA6" w:rsidRPr="00060A28">
        <w:rPr>
          <w:rFonts w:cs="Arial"/>
        </w:rPr>
        <w:t>.</w:t>
      </w:r>
    </w:p>
    <w:p w14:paraId="57D9EA53" w14:textId="77777777" w:rsidR="00B74C5F" w:rsidRPr="000825B2" w:rsidRDefault="00B74C5F" w:rsidP="00B74C5F">
      <w:pPr>
        <w:pStyle w:val="ListParagraph"/>
        <w:widowControl w:val="0"/>
        <w:tabs>
          <w:tab w:val="clear" w:pos="9360"/>
          <w:tab w:val="left" w:pos="1350"/>
          <w:tab w:val="left" w:pos="1426"/>
        </w:tabs>
        <w:autoSpaceDE w:val="0"/>
        <w:autoSpaceDN w:val="0"/>
        <w:spacing w:before="0" w:after="0"/>
        <w:ind w:left="1440"/>
        <w:contextualSpacing w:val="0"/>
        <w:rPr>
          <w:rFonts w:cs="Arial"/>
        </w:rPr>
      </w:pPr>
    </w:p>
    <w:p w14:paraId="24BDDB87" w14:textId="5236D1C5" w:rsidR="00060A28" w:rsidRPr="000825B2" w:rsidRDefault="00060A28" w:rsidP="00B578FC">
      <w:pPr>
        <w:pStyle w:val="ListParagraph"/>
        <w:widowControl w:val="0"/>
        <w:numPr>
          <w:ilvl w:val="5"/>
          <w:numId w:val="22"/>
        </w:numPr>
        <w:tabs>
          <w:tab w:val="clear" w:pos="9360"/>
          <w:tab w:val="left" w:pos="1371"/>
        </w:tabs>
        <w:autoSpaceDE w:val="0"/>
        <w:autoSpaceDN w:val="0"/>
        <w:spacing w:before="0" w:after="0"/>
        <w:ind w:right="252"/>
        <w:contextualSpacing w:val="0"/>
        <w:rPr>
          <w:rFonts w:cs="Arial"/>
        </w:rPr>
      </w:pPr>
      <w:r w:rsidRPr="00060A28">
        <w:rPr>
          <w:rFonts w:cs="Arial"/>
        </w:rPr>
        <w:t xml:space="preserve">Attend the SRP IPR on </w:t>
      </w:r>
      <w:r w:rsidRPr="00211DCD">
        <w:rPr>
          <w:rFonts w:cs="Arial"/>
          <w:b/>
          <w:bCs/>
        </w:rPr>
        <w:t>16</w:t>
      </w:r>
      <w:r w:rsidR="00211DCD" w:rsidRPr="00211DCD">
        <w:rPr>
          <w:rFonts w:cs="Arial"/>
          <w:b/>
          <w:bCs/>
        </w:rPr>
        <w:t xml:space="preserve"> </w:t>
      </w:r>
      <w:r w:rsidRPr="00211DCD">
        <w:rPr>
          <w:rFonts w:cs="Arial"/>
          <w:b/>
          <w:bCs/>
        </w:rPr>
        <w:t>0930</w:t>
      </w:r>
      <w:r w:rsidR="00211DCD" w:rsidRPr="00211DCD">
        <w:rPr>
          <w:rFonts w:cs="Arial"/>
          <w:b/>
          <w:bCs/>
        </w:rPr>
        <w:t xml:space="preserve"> February 20</w:t>
      </w:r>
      <w:r w:rsidRPr="00211DCD">
        <w:rPr>
          <w:rFonts w:cs="Arial"/>
          <w:b/>
          <w:bCs/>
        </w:rPr>
        <w:t>23</w:t>
      </w:r>
      <w:r w:rsidRPr="00060A28">
        <w:rPr>
          <w:rFonts w:cs="Arial"/>
        </w:rPr>
        <w:t xml:space="preserve"> (Battalion Regimental room)</w:t>
      </w:r>
      <w:r w:rsidR="00211DCD">
        <w:rPr>
          <w:rFonts w:cs="Arial"/>
        </w:rPr>
        <w:t>.</w:t>
      </w:r>
    </w:p>
    <w:p w14:paraId="2AF7961A" w14:textId="77777777" w:rsidR="000F7765" w:rsidRPr="000F7765" w:rsidRDefault="000F7765" w:rsidP="000F7765">
      <w:pPr>
        <w:widowControl w:val="0"/>
        <w:tabs>
          <w:tab w:val="clear" w:pos="9360"/>
          <w:tab w:val="left" w:pos="1371"/>
        </w:tabs>
        <w:autoSpaceDE w:val="0"/>
        <w:autoSpaceDN w:val="0"/>
        <w:spacing w:before="0" w:after="0"/>
        <w:ind w:right="252"/>
        <w:contextualSpacing w:val="0"/>
        <w:rPr>
          <w:rFonts w:cs="Arial"/>
        </w:rPr>
      </w:pPr>
    </w:p>
    <w:p w14:paraId="53EBC6F0" w14:textId="023ADA9D" w:rsidR="00527A67" w:rsidRDefault="00060A28" w:rsidP="3EC73827">
      <w:pPr>
        <w:pStyle w:val="ListParagraph"/>
        <w:widowControl w:val="0"/>
        <w:numPr>
          <w:ilvl w:val="4"/>
          <w:numId w:val="22"/>
        </w:numPr>
        <w:tabs>
          <w:tab w:val="clear" w:pos="9360"/>
          <w:tab w:val="left" w:pos="990"/>
        </w:tabs>
        <w:autoSpaceDE w:val="0"/>
        <w:autoSpaceDN w:val="0"/>
        <w:spacing w:before="0" w:after="0"/>
        <w:ind w:right="252"/>
        <w:rPr>
          <w:rFonts w:cs="Arial"/>
          <w:b/>
        </w:rPr>
      </w:pPr>
      <w:r w:rsidRPr="00060A28">
        <w:rPr>
          <w:rFonts w:cs="Arial"/>
          <w:b/>
        </w:rPr>
        <w:t>S-3</w:t>
      </w:r>
      <w:r w:rsidR="00783866">
        <w:rPr>
          <w:rFonts w:cs="Arial"/>
          <w:b/>
        </w:rPr>
        <w:t>.</w:t>
      </w:r>
    </w:p>
    <w:p w14:paraId="3B41FD4D" w14:textId="77777777" w:rsidR="00211DCD" w:rsidRDefault="00211DCD" w:rsidP="3EC73827">
      <w:pPr>
        <w:pStyle w:val="ListParagraph"/>
        <w:widowControl w:val="0"/>
        <w:tabs>
          <w:tab w:val="clear" w:pos="9360"/>
          <w:tab w:val="left" w:pos="990"/>
        </w:tabs>
        <w:autoSpaceDE w:val="0"/>
        <w:autoSpaceDN w:val="0"/>
        <w:spacing w:before="0" w:after="0"/>
        <w:ind w:left="1440" w:right="252"/>
        <w:rPr>
          <w:rFonts w:cs="Arial"/>
          <w:b/>
        </w:rPr>
      </w:pPr>
    </w:p>
    <w:p w14:paraId="10CBB860" w14:textId="77777777" w:rsidR="00211DCD" w:rsidRDefault="00211DCD" w:rsidP="00211DCD">
      <w:pPr>
        <w:pStyle w:val="ListParagraph"/>
        <w:widowControl w:val="0"/>
        <w:numPr>
          <w:ilvl w:val="5"/>
          <w:numId w:val="22"/>
        </w:numPr>
        <w:tabs>
          <w:tab w:val="clear" w:pos="9360"/>
          <w:tab w:val="left" w:pos="1350"/>
          <w:tab w:val="left" w:pos="1426"/>
        </w:tabs>
        <w:autoSpaceDE w:val="0"/>
        <w:autoSpaceDN w:val="0"/>
        <w:spacing w:before="0" w:after="0"/>
        <w:rPr>
          <w:rFonts w:cs="Arial"/>
        </w:rPr>
      </w:pPr>
      <w:r>
        <w:rPr>
          <w:rFonts w:cs="Arial"/>
        </w:rPr>
        <w:t>A</w:t>
      </w:r>
      <w:r w:rsidRPr="00060A28">
        <w:rPr>
          <w:rFonts w:cs="Arial"/>
        </w:rPr>
        <w:t xml:space="preserve">ssist during SRP 1 and provide adequate personnel for SRP 1 processing </w:t>
      </w:r>
      <w:r w:rsidRPr="00211DCD">
        <w:rPr>
          <w:rFonts w:cs="Arial"/>
          <w:b/>
          <w:bCs/>
        </w:rPr>
        <w:t>07-08 March 2023</w:t>
      </w:r>
      <w:r w:rsidRPr="00060A28">
        <w:rPr>
          <w:rFonts w:cs="Arial"/>
        </w:rPr>
        <w:t>. Ensure SRP 1 Station is staged for use per the attached CONOP NLT 061700</w:t>
      </w:r>
      <w:r>
        <w:rPr>
          <w:rFonts w:cs="Arial"/>
        </w:rPr>
        <w:t>MAR</w:t>
      </w:r>
      <w:r w:rsidRPr="00060A28">
        <w:rPr>
          <w:rFonts w:cs="Arial"/>
        </w:rPr>
        <w:t>23.</w:t>
      </w:r>
    </w:p>
    <w:p w14:paraId="463D64B6" w14:textId="77777777" w:rsidR="008332F9" w:rsidRPr="000825B2" w:rsidRDefault="008332F9" w:rsidP="008332F9">
      <w:pPr>
        <w:pStyle w:val="ListParagraph"/>
        <w:widowControl w:val="0"/>
        <w:tabs>
          <w:tab w:val="clear" w:pos="9360"/>
          <w:tab w:val="left" w:pos="1350"/>
          <w:tab w:val="left" w:pos="1426"/>
        </w:tabs>
        <w:autoSpaceDE w:val="0"/>
        <w:autoSpaceDN w:val="0"/>
        <w:spacing w:before="0" w:after="0"/>
        <w:ind w:left="1440"/>
        <w:contextualSpacing w:val="0"/>
        <w:rPr>
          <w:rFonts w:cs="Arial"/>
        </w:rPr>
      </w:pPr>
    </w:p>
    <w:p w14:paraId="334703A3" w14:textId="61B4E0BA" w:rsidR="00060A28" w:rsidRDefault="00060A28" w:rsidP="3EC73827">
      <w:pPr>
        <w:pStyle w:val="ListParagraph"/>
        <w:widowControl w:val="0"/>
        <w:numPr>
          <w:ilvl w:val="5"/>
          <w:numId w:val="22"/>
        </w:numPr>
        <w:tabs>
          <w:tab w:val="clear" w:pos="9360"/>
          <w:tab w:val="left" w:pos="1371"/>
        </w:tabs>
        <w:autoSpaceDE w:val="0"/>
        <w:autoSpaceDN w:val="0"/>
        <w:spacing w:before="0" w:after="0"/>
        <w:ind w:right="252"/>
        <w:rPr>
          <w:rFonts w:cs="Arial"/>
        </w:rPr>
      </w:pPr>
      <w:r w:rsidRPr="00060A28">
        <w:rPr>
          <w:rFonts w:cs="Arial"/>
        </w:rPr>
        <w:t xml:space="preserve">Attend the SRP IPR on </w:t>
      </w:r>
      <w:r w:rsidRPr="00211DCD">
        <w:rPr>
          <w:rFonts w:cs="Arial"/>
          <w:b/>
          <w:bCs/>
        </w:rPr>
        <w:t>16</w:t>
      </w:r>
      <w:r w:rsidR="00211DCD" w:rsidRPr="00211DCD">
        <w:rPr>
          <w:rFonts w:cs="Arial"/>
          <w:b/>
          <w:bCs/>
        </w:rPr>
        <w:t xml:space="preserve"> </w:t>
      </w:r>
      <w:r w:rsidRPr="00211DCD">
        <w:rPr>
          <w:rFonts w:cs="Arial"/>
          <w:b/>
          <w:bCs/>
        </w:rPr>
        <w:t>0930</w:t>
      </w:r>
      <w:r w:rsidR="00211DCD" w:rsidRPr="00211DCD">
        <w:rPr>
          <w:rFonts w:cs="Arial"/>
          <w:b/>
          <w:bCs/>
        </w:rPr>
        <w:t xml:space="preserve"> </w:t>
      </w:r>
      <w:r w:rsidRPr="00211DCD">
        <w:rPr>
          <w:rFonts w:cs="Arial"/>
          <w:b/>
          <w:bCs/>
        </w:rPr>
        <w:t>F</w:t>
      </w:r>
      <w:r w:rsidR="00211DCD" w:rsidRPr="00211DCD">
        <w:rPr>
          <w:rFonts w:cs="Arial"/>
          <w:b/>
          <w:bCs/>
        </w:rPr>
        <w:t>ebruary 20</w:t>
      </w:r>
      <w:r w:rsidRPr="00211DCD">
        <w:rPr>
          <w:rFonts w:cs="Arial"/>
          <w:b/>
          <w:bCs/>
        </w:rPr>
        <w:t>23</w:t>
      </w:r>
      <w:r w:rsidRPr="00060A28">
        <w:rPr>
          <w:rFonts w:cs="Arial"/>
        </w:rPr>
        <w:t xml:space="preserve"> (Battalion Regimental room)</w:t>
      </w:r>
      <w:r w:rsidR="00211DCD">
        <w:rPr>
          <w:rFonts w:cs="Arial"/>
        </w:rPr>
        <w:t>.</w:t>
      </w:r>
    </w:p>
    <w:p w14:paraId="62B5CBCB" w14:textId="77777777" w:rsidR="00211DCD" w:rsidRPr="00211DCD" w:rsidRDefault="00211DCD" w:rsidP="00211DCD">
      <w:pPr>
        <w:pStyle w:val="ListParagraph"/>
        <w:rPr>
          <w:rFonts w:cs="Arial"/>
        </w:rPr>
      </w:pPr>
    </w:p>
    <w:p w14:paraId="3A5179AE" w14:textId="77B5E290" w:rsidR="00211DCD" w:rsidRPr="00060A28" w:rsidRDefault="00211DCD" w:rsidP="3EC73827">
      <w:pPr>
        <w:pStyle w:val="ListParagraph"/>
        <w:widowControl w:val="0"/>
        <w:numPr>
          <w:ilvl w:val="4"/>
          <w:numId w:val="22"/>
        </w:numPr>
        <w:tabs>
          <w:tab w:val="clear" w:pos="9360"/>
          <w:tab w:val="left" w:pos="1371"/>
        </w:tabs>
        <w:autoSpaceDE w:val="0"/>
        <w:autoSpaceDN w:val="0"/>
        <w:spacing w:before="0" w:after="0"/>
        <w:ind w:right="252"/>
        <w:rPr>
          <w:rFonts w:cs="Arial"/>
        </w:rPr>
      </w:pPr>
      <w:r w:rsidRPr="00211DCD">
        <w:rPr>
          <w:rFonts w:cs="Arial"/>
          <w:b/>
          <w:bCs/>
        </w:rPr>
        <w:t>S-4</w:t>
      </w:r>
      <w:r>
        <w:rPr>
          <w:rFonts w:cs="Arial"/>
        </w:rPr>
        <w:t>.</w:t>
      </w:r>
    </w:p>
    <w:p w14:paraId="2ADF138A" w14:textId="77777777" w:rsidR="000F7765" w:rsidRPr="000F7765" w:rsidRDefault="000F7765" w:rsidP="3EC73827">
      <w:pPr>
        <w:widowControl w:val="0"/>
        <w:tabs>
          <w:tab w:val="clear" w:pos="9360"/>
          <w:tab w:val="left" w:pos="1371"/>
        </w:tabs>
        <w:autoSpaceDE w:val="0"/>
        <w:autoSpaceDN w:val="0"/>
        <w:spacing w:before="0" w:after="0"/>
        <w:ind w:right="252"/>
        <w:rPr>
          <w:rFonts w:cs="Arial"/>
        </w:rPr>
      </w:pPr>
    </w:p>
    <w:p w14:paraId="49C55E4C" w14:textId="651718BA" w:rsidR="00060A28" w:rsidRDefault="00211DCD" w:rsidP="00527A67">
      <w:pPr>
        <w:pStyle w:val="ListParagraph"/>
        <w:widowControl w:val="0"/>
        <w:numPr>
          <w:ilvl w:val="5"/>
          <w:numId w:val="22"/>
        </w:numPr>
        <w:tabs>
          <w:tab w:val="clear" w:pos="9360"/>
          <w:tab w:val="left" w:pos="1350"/>
          <w:tab w:val="left" w:pos="1426"/>
        </w:tabs>
        <w:autoSpaceDE w:val="0"/>
        <w:autoSpaceDN w:val="0"/>
        <w:spacing w:before="0" w:after="0"/>
        <w:rPr>
          <w:rFonts w:cs="Arial"/>
        </w:rPr>
      </w:pPr>
      <w:r>
        <w:rPr>
          <w:rFonts w:cs="Arial"/>
        </w:rPr>
        <w:t>A</w:t>
      </w:r>
      <w:r w:rsidR="00060A28" w:rsidRPr="00060A28">
        <w:rPr>
          <w:rFonts w:cs="Arial"/>
        </w:rPr>
        <w:t xml:space="preserve">ssist during SRP 1 and provide adequate personnel for SRP 1 processing </w:t>
      </w:r>
      <w:r w:rsidRPr="00211DCD">
        <w:rPr>
          <w:rFonts w:cs="Arial"/>
          <w:b/>
          <w:bCs/>
        </w:rPr>
        <w:t>07-08 March 2023</w:t>
      </w:r>
      <w:r w:rsidR="00060A28" w:rsidRPr="00060A28">
        <w:rPr>
          <w:rFonts w:cs="Arial"/>
        </w:rPr>
        <w:t>. Ensure SRP 1 Station is staged for use per the attached CONOP NLT 061700</w:t>
      </w:r>
      <w:r w:rsidR="009A0BA6">
        <w:rPr>
          <w:rFonts w:cs="Arial"/>
        </w:rPr>
        <w:t>MAR</w:t>
      </w:r>
      <w:r w:rsidR="00060A28" w:rsidRPr="00060A28">
        <w:rPr>
          <w:rFonts w:cs="Arial"/>
        </w:rPr>
        <w:t>23.</w:t>
      </w:r>
    </w:p>
    <w:p w14:paraId="6BC2CE34" w14:textId="77777777" w:rsidR="00527A67" w:rsidRPr="000825B2" w:rsidRDefault="00527A67" w:rsidP="00527A67">
      <w:pPr>
        <w:pStyle w:val="ListParagraph"/>
        <w:widowControl w:val="0"/>
        <w:tabs>
          <w:tab w:val="clear" w:pos="9360"/>
          <w:tab w:val="left" w:pos="1350"/>
          <w:tab w:val="left" w:pos="1426"/>
        </w:tabs>
        <w:autoSpaceDE w:val="0"/>
        <w:autoSpaceDN w:val="0"/>
        <w:spacing w:before="0" w:after="0"/>
        <w:ind w:left="2160"/>
        <w:rPr>
          <w:rFonts w:cs="Arial"/>
        </w:rPr>
      </w:pPr>
    </w:p>
    <w:p w14:paraId="7BFD9C3E" w14:textId="6E914AF2" w:rsidR="00060A28" w:rsidRPr="000825B2" w:rsidRDefault="00060A28" w:rsidP="00527A67">
      <w:pPr>
        <w:pStyle w:val="ListParagraph"/>
        <w:widowControl w:val="0"/>
        <w:numPr>
          <w:ilvl w:val="5"/>
          <w:numId w:val="22"/>
        </w:numPr>
        <w:tabs>
          <w:tab w:val="clear" w:pos="9360"/>
          <w:tab w:val="left" w:pos="1371"/>
        </w:tabs>
        <w:autoSpaceDE w:val="0"/>
        <w:autoSpaceDN w:val="0"/>
        <w:spacing w:before="0" w:after="0"/>
        <w:ind w:right="252"/>
        <w:rPr>
          <w:rFonts w:cs="Arial"/>
        </w:rPr>
      </w:pPr>
      <w:r w:rsidRPr="00060A28">
        <w:rPr>
          <w:rFonts w:cs="Arial"/>
        </w:rPr>
        <w:t xml:space="preserve">Attend the SRP IPR on </w:t>
      </w:r>
      <w:r w:rsidRPr="00211DCD">
        <w:rPr>
          <w:rFonts w:cs="Arial"/>
          <w:b/>
          <w:bCs/>
        </w:rPr>
        <w:t>160930FEB23</w:t>
      </w:r>
      <w:r w:rsidRPr="00060A28">
        <w:rPr>
          <w:rFonts w:cs="Arial"/>
        </w:rPr>
        <w:t xml:space="preserve"> (Battalion Regimental room)</w:t>
      </w:r>
      <w:r w:rsidR="00211DCD">
        <w:rPr>
          <w:rFonts w:cs="Arial"/>
        </w:rPr>
        <w:t>.</w:t>
      </w:r>
    </w:p>
    <w:p w14:paraId="42DE2F32" w14:textId="77777777" w:rsidR="006F0C5C" w:rsidRPr="006F0C5C" w:rsidRDefault="006F0C5C" w:rsidP="006F0C5C">
      <w:pPr>
        <w:widowControl w:val="0"/>
        <w:tabs>
          <w:tab w:val="clear" w:pos="9360"/>
          <w:tab w:val="left" w:pos="1371"/>
        </w:tabs>
        <w:autoSpaceDE w:val="0"/>
        <w:autoSpaceDN w:val="0"/>
        <w:spacing w:before="0" w:after="0"/>
        <w:ind w:right="252"/>
        <w:rPr>
          <w:rFonts w:cs="Arial"/>
        </w:rPr>
      </w:pPr>
    </w:p>
    <w:p w14:paraId="7C9CF40D" w14:textId="43774AD0" w:rsidR="00527A67" w:rsidRDefault="00591F5C" w:rsidP="006F0C5C">
      <w:pPr>
        <w:pStyle w:val="ListParagraph"/>
        <w:widowControl w:val="0"/>
        <w:numPr>
          <w:ilvl w:val="4"/>
          <w:numId w:val="22"/>
        </w:numPr>
        <w:tabs>
          <w:tab w:val="clear" w:pos="9360"/>
          <w:tab w:val="left" w:pos="1371"/>
        </w:tabs>
        <w:autoSpaceDE w:val="0"/>
        <w:autoSpaceDN w:val="0"/>
        <w:spacing w:before="0" w:after="0"/>
        <w:ind w:right="252"/>
        <w:rPr>
          <w:rFonts w:cs="Arial"/>
          <w:b/>
        </w:rPr>
      </w:pPr>
      <w:r w:rsidRPr="00596B23">
        <w:rPr>
          <w:rFonts w:cs="Arial"/>
          <w:b/>
        </w:rPr>
        <w:t>S-6.</w:t>
      </w:r>
    </w:p>
    <w:p w14:paraId="5CC3C670" w14:textId="77777777" w:rsidR="00211DCD" w:rsidRPr="00596B23" w:rsidRDefault="00211DCD" w:rsidP="00211DCD">
      <w:pPr>
        <w:pStyle w:val="ListParagraph"/>
        <w:widowControl w:val="0"/>
        <w:tabs>
          <w:tab w:val="clear" w:pos="9360"/>
          <w:tab w:val="left" w:pos="1371"/>
        </w:tabs>
        <w:autoSpaceDE w:val="0"/>
        <w:autoSpaceDN w:val="0"/>
        <w:spacing w:before="0" w:after="0"/>
        <w:ind w:left="1440" w:right="252"/>
        <w:rPr>
          <w:rFonts w:cs="Arial"/>
          <w:b/>
        </w:rPr>
      </w:pPr>
    </w:p>
    <w:p w14:paraId="487ED682" w14:textId="16E3AF07" w:rsidR="00591F5C" w:rsidRDefault="00591F5C" w:rsidP="3EC73827">
      <w:pPr>
        <w:pStyle w:val="ListParagraph"/>
        <w:widowControl w:val="0"/>
        <w:numPr>
          <w:ilvl w:val="5"/>
          <w:numId w:val="22"/>
        </w:numPr>
        <w:tabs>
          <w:tab w:val="clear" w:pos="9360"/>
          <w:tab w:val="left" w:pos="1371"/>
        </w:tabs>
        <w:autoSpaceDE w:val="0"/>
        <w:autoSpaceDN w:val="0"/>
        <w:spacing w:before="0" w:after="0"/>
        <w:ind w:right="252"/>
        <w:rPr>
          <w:rFonts w:cs="Arial"/>
        </w:rPr>
      </w:pPr>
      <w:r>
        <w:rPr>
          <w:rFonts w:cs="Arial"/>
        </w:rPr>
        <w:t xml:space="preserve">Validate NIPR </w:t>
      </w:r>
      <w:r w:rsidR="00B31D0D">
        <w:rPr>
          <w:rFonts w:cs="Arial"/>
        </w:rPr>
        <w:t>W</w:t>
      </w:r>
      <w:r w:rsidR="005E173F">
        <w:rPr>
          <w:rFonts w:cs="Arial"/>
        </w:rPr>
        <w:t xml:space="preserve">i-fi and </w:t>
      </w:r>
      <w:r w:rsidR="008855B8">
        <w:rPr>
          <w:rFonts w:cs="Arial"/>
        </w:rPr>
        <w:t xml:space="preserve">NIPR </w:t>
      </w:r>
      <w:r w:rsidR="00DE333D">
        <w:rPr>
          <w:rFonts w:cs="Arial"/>
        </w:rPr>
        <w:t>port</w:t>
      </w:r>
      <w:r w:rsidR="00596B23">
        <w:rPr>
          <w:rFonts w:cs="Arial"/>
        </w:rPr>
        <w:t>s for connectivity</w:t>
      </w:r>
      <w:r w:rsidR="00B31D0D">
        <w:rPr>
          <w:rFonts w:cs="Arial"/>
        </w:rPr>
        <w:t xml:space="preserve"> in support of SRP 1</w:t>
      </w:r>
      <w:r w:rsidR="007B5093">
        <w:rPr>
          <w:rFonts w:cs="Arial"/>
        </w:rPr>
        <w:t xml:space="preserve"> NLT</w:t>
      </w:r>
      <w:r w:rsidR="00F05163">
        <w:rPr>
          <w:rFonts w:cs="Arial"/>
        </w:rPr>
        <w:t xml:space="preserve"> 06</w:t>
      </w:r>
      <w:r w:rsidR="00785924">
        <w:rPr>
          <w:rFonts w:cs="Arial"/>
        </w:rPr>
        <w:t>MAR23</w:t>
      </w:r>
      <w:r w:rsidR="00B31D0D">
        <w:rPr>
          <w:rFonts w:cs="Arial"/>
        </w:rPr>
        <w:t>.</w:t>
      </w:r>
    </w:p>
    <w:p w14:paraId="1A7DB44F" w14:textId="77777777" w:rsidR="00211DCD" w:rsidRDefault="00211DCD" w:rsidP="3EC73827">
      <w:pPr>
        <w:pStyle w:val="ListParagraph"/>
        <w:widowControl w:val="0"/>
        <w:tabs>
          <w:tab w:val="clear" w:pos="9360"/>
          <w:tab w:val="left" w:pos="1371"/>
        </w:tabs>
        <w:autoSpaceDE w:val="0"/>
        <w:autoSpaceDN w:val="0"/>
        <w:spacing w:before="0" w:after="0"/>
        <w:ind w:left="2160" w:right="252"/>
        <w:rPr>
          <w:rFonts w:cs="Arial"/>
        </w:rPr>
      </w:pPr>
    </w:p>
    <w:p w14:paraId="4B06813A" w14:textId="7F1F9471" w:rsidR="00211DCD" w:rsidRPr="00211DCD" w:rsidRDefault="00211DCD" w:rsidP="3EC73827">
      <w:pPr>
        <w:pStyle w:val="ListParagraph"/>
        <w:widowControl w:val="0"/>
        <w:numPr>
          <w:ilvl w:val="4"/>
          <w:numId w:val="22"/>
        </w:numPr>
        <w:tabs>
          <w:tab w:val="clear" w:pos="9360"/>
          <w:tab w:val="left" w:pos="1371"/>
        </w:tabs>
        <w:autoSpaceDE w:val="0"/>
        <w:autoSpaceDN w:val="0"/>
        <w:spacing w:before="0" w:after="0"/>
        <w:ind w:right="252"/>
        <w:rPr>
          <w:rFonts w:cs="Arial"/>
          <w:b/>
          <w:bCs/>
        </w:rPr>
      </w:pPr>
      <w:r w:rsidRPr="00211DCD">
        <w:rPr>
          <w:rFonts w:cs="Arial"/>
          <w:b/>
          <w:bCs/>
        </w:rPr>
        <w:t>MEDO.</w:t>
      </w:r>
    </w:p>
    <w:p w14:paraId="42D601A1" w14:textId="77777777" w:rsidR="00596B23" w:rsidRPr="00F77970" w:rsidRDefault="00596B23" w:rsidP="3EC73827">
      <w:pPr>
        <w:pStyle w:val="ListParagraph"/>
        <w:widowControl w:val="0"/>
        <w:tabs>
          <w:tab w:val="clear" w:pos="9360"/>
          <w:tab w:val="left" w:pos="1371"/>
        </w:tabs>
        <w:autoSpaceDE w:val="0"/>
        <w:autoSpaceDN w:val="0"/>
        <w:spacing w:before="0" w:after="0"/>
        <w:ind w:left="1440" w:right="252"/>
        <w:rPr>
          <w:rFonts w:cs="Arial"/>
        </w:rPr>
      </w:pPr>
    </w:p>
    <w:p w14:paraId="7C31CD7E" w14:textId="77777777" w:rsidR="00211DCD" w:rsidRDefault="00211DCD" w:rsidP="00211DCD">
      <w:pPr>
        <w:pStyle w:val="ListParagraph"/>
        <w:widowControl w:val="0"/>
        <w:numPr>
          <w:ilvl w:val="5"/>
          <w:numId w:val="22"/>
        </w:numPr>
        <w:tabs>
          <w:tab w:val="clear" w:pos="9360"/>
          <w:tab w:val="left" w:pos="1350"/>
          <w:tab w:val="left" w:pos="1426"/>
        </w:tabs>
        <w:autoSpaceDE w:val="0"/>
        <w:autoSpaceDN w:val="0"/>
        <w:spacing w:before="0" w:after="0"/>
        <w:rPr>
          <w:rFonts w:cs="Arial"/>
        </w:rPr>
      </w:pPr>
      <w:r>
        <w:rPr>
          <w:rFonts w:cs="Arial"/>
        </w:rPr>
        <w:t>A</w:t>
      </w:r>
      <w:r w:rsidRPr="00060A28">
        <w:rPr>
          <w:rFonts w:cs="Arial"/>
        </w:rPr>
        <w:t xml:space="preserve">ssist during SRP 1 and provide adequate personnel for SRP 1 processing </w:t>
      </w:r>
      <w:r w:rsidRPr="00211DCD">
        <w:rPr>
          <w:rFonts w:cs="Arial"/>
          <w:b/>
          <w:bCs/>
        </w:rPr>
        <w:t>07-08 March 2023</w:t>
      </w:r>
      <w:r w:rsidRPr="00060A28">
        <w:rPr>
          <w:rFonts w:cs="Arial"/>
        </w:rPr>
        <w:t xml:space="preserve">. Ensure SRP 1 Station is staged for use per the attached CONOP </w:t>
      </w:r>
      <w:r w:rsidRPr="00211DCD">
        <w:rPr>
          <w:rFonts w:cs="Arial"/>
          <w:b/>
          <w:bCs/>
        </w:rPr>
        <w:t>NLT 061700MAR23</w:t>
      </w:r>
      <w:r w:rsidRPr="00060A28">
        <w:rPr>
          <w:rFonts w:cs="Arial"/>
        </w:rPr>
        <w:t>.</w:t>
      </w:r>
    </w:p>
    <w:p w14:paraId="7F2C4864" w14:textId="77777777" w:rsidR="00527A67" w:rsidRDefault="00527A67" w:rsidP="00527A67">
      <w:pPr>
        <w:pStyle w:val="ListParagraph"/>
        <w:widowControl w:val="0"/>
        <w:tabs>
          <w:tab w:val="clear" w:pos="9360"/>
          <w:tab w:val="left" w:pos="1350"/>
          <w:tab w:val="left" w:pos="1426"/>
        </w:tabs>
        <w:autoSpaceDE w:val="0"/>
        <w:autoSpaceDN w:val="0"/>
        <w:spacing w:before="0" w:after="0"/>
        <w:ind w:left="2160"/>
        <w:rPr>
          <w:rFonts w:cs="Arial"/>
        </w:rPr>
      </w:pPr>
    </w:p>
    <w:p w14:paraId="4FC165F9" w14:textId="77777777" w:rsidR="00211DCD" w:rsidRDefault="00211DCD" w:rsidP="3EC73827">
      <w:pPr>
        <w:pStyle w:val="ListParagraph"/>
        <w:widowControl w:val="0"/>
        <w:numPr>
          <w:ilvl w:val="5"/>
          <w:numId w:val="22"/>
        </w:numPr>
        <w:tabs>
          <w:tab w:val="clear" w:pos="9360"/>
          <w:tab w:val="left" w:pos="1371"/>
        </w:tabs>
        <w:autoSpaceDE w:val="0"/>
        <w:autoSpaceDN w:val="0"/>
        <w:spacing w:before="0" w:after="0"/>
        <w:ind w:right="252"/>
        <w:rPr>
          <w:rFonts w:cs="Arial"/>
        </w:rPr>
      </w:pPr>
      <w:r w:rsidRPr="00060A28">
        <w:rPr>
          <w:rFonts w:cs="Arial"/>
        </w:rPr>
        <w:t xml:space="preserve">Attend the SRP IPR on </w:t>
      </w:r>
      <w:r w:rsidRPr="00211DCD">
        <w:rPr>
          <w:rFonts w:cs="Arial"/>
          <w:b/>
          <w:bCs/>
        </w:rPr>
        <w:t>16 0930 February 2023</w:t>
      </w:r>
      <w:r w:rsidRPr="00060A28">
        <w:rPr>
          <w:rFonts w:cs="Arial"/>
        </w:rPr>
        <w:t xml:space="preserve"> (Battalion Regimental room)</w:t>
      </w:r>
      <w:r>
        <w:rPr>
          <w:rFonts w:cs="Arial"/>
        </w:rPr>
        <w:t>.</w:t>
      </w:r>
    </w:p>
    <w:p w14:paraId="770FE81E" w14:textId="77777777" w:rsidR="00211DCD" w:rsidRPr="00211DCD" w:rsidRDefault="00211DCD" w:rsidP="00211DCD">
      <w:pPr>
        <w:pStyle w:val="ListParagraph"/>
        <w:rPr>
          <w:rFonts w:cs="Arial"/>
        </w:rPr>
      </w:pPr>
    </w:p>
    <w:p w14:paraId="104D0D9D" w14:textId="0BE2DF04" w:rsidR="00211DCD" w:rsidRDefault="00211DCD" w:rsidP="3EC73827">
      <w:pPr>
        <w:pStyle w:val="ListParagraph"/>
        <w:widowControl w:val="0"/>
        <w:numPr>
          <w:ilvl w:val="4"/>
          <w:numId w:val="22"/>
        </w:numPr>
        <w:tabs>
          <w:tab w:val="clear" w:pos="9360"/>
          <w:tab w:val="left" w:pos="1371"/>
        </w:tabs>
        <w:autoSpaceDE w:val="0"/>
        <w:autoSpaceDN w:val="0"/>
        <w:spacing w:before="0" w:after="0"/>
        <w:ind w:right="252"/>
        <w:rPr>
          <w:rFonts w:cs="Arial"/>
        </w:rPr>
      </w:pPr>
      <w:r>
        <w:rPr>
          <w:rFonts w:cs="Arial"/>
        </w:rPr>
        <w:t>Legal.</w:t>
      </w:r>
    </w:p>
    <w:p w14:paraId="2E927E6F" w14:textId="77777777" w:rsidR="000F7765" w:rsidRPr="000F7765" w:rsidRDefault="000F7765" w:rsidP="3EC73827">
      <w:pPr>
        <w:widowControl w:val="0"/>
        <w:tabs>
          <w:tab w:val="clear" w:pos="9360"/>
          <w:tab w:val="left" w:pos="1371"/>
        </w:tabs>
        <w:autoSpaceDE w:val="0"/>
        <w:autoSpaceDN w:val="0"/>
        <w:spacing w:before="0" w:after="0"/>
        <w:ind w:right="252"/>
        <w:rPr>
          <w:rFonts w:cs="Arial"/>
        </w:rPr>
      </w:pPr>
    </w:p>
    <w:p w14:paraId="6DC24421" w14:textId="77777777" w:rsidR="00211DCD" w:rsidRDefault="00211DCD" w:rsidP="00211DCD">
      <w:pPr>
        <w:pStyle w:val="ListParagraph"/>
        <w:widowControl w:val="0"/>
        <w:numPr>
          <w:ilvl w:val="5"/>
          <w:numId w:val="22"/>
        </w:numPr>
        <w:tabs>
          <w:tab w:val="clear" w:pos="9360"/>
          <w:tab w:val="left" w:pos="1350"/>
          <w:tab w:val="left" w:pos="1426"/>
        </w:tabs>
        <w:autoSpaceDE w:val="0"/>
        <w:autoSpaceDN w:val="0"/>
        <w:spacing w:before="0" w:after="0"/>
        <w:rPr>
          <w:rFonts w:cs="Arial"/>
        </w:rPr>
      </w:pPr>
      <w:r>
        <w:rPr>
          <w:rFonts w:cs="Arial"/>
        </w:rPr>
        <w:t>A</w:t>
      </w:r>
      <w:r w:rsidRPr="00060A28">
        <w:rPr>
          <w:rFonts w:cs="Arial"/>
        </w:rPr>
        <w:t xml:space="preserve">ssist during SRP 1 and provide adequate personnel for SRP 1 processing </w:t>
      </w:r>
      <w:r w:rsidRPr="00211DCD">
        <w:rPr>
          <w:rFonts w:cs="Arial"/>
          <w:b/>
          <w:bCs/>
        </w:rPr>
        <w:t>07-08 March 2023</w:t>
      </w:r>
      <w:r w:rsidRPr="00060A28">
        <w:rPr>
          <w:rFonts w:cs="Arial"/>
        </w:rPr>
        <w:t xml:space="preserve">. Ensure SRP 1 Station is staged for use per the attached CONOP </w:t>
      </w:r>
      <w:r w:rsidRPr="00211DCD">
        <w:rPr>
          <w:rFonts w:cs="Arial"/>
          <w:b/>
          <w:bCs/>
        </w:rPr>
        <w:t>NLT 061700MAR23</w:t>
      </w:r>
      <w:r w:rsidRPr="00060A28">
        <w:rPr>
          <w:rFonts w:cs="Arial"/>
        </w:rPr>
        <w:t>.</w:t>
      </w:r>
    </w:p>
    <w:p w14:paraId="487A2620" w14:textId="77777777" w:rsidR="006307B1" w:rsidRPr="000825B2" w:rsidRDefault="006307B1" w:rsidP="006307B1">
      <w:pPr>
        <w:pStyle w:val="ListParagraph"/>
        <w:widowControl w:val="0"/>
        <w:tabs>
          <w:tab w:val="clear" w:pos="9360"/>
          <w:tab w:val="left" w:pos="1350"/>
          <w:tab w:val="left" w:pos="1426"/>
        </w:tabs>
        <w:autoSpaceDE w:val="0"/>
        <w:autoSpaceDN w:val="0"/>
        <w:spacing w:before="0" w:after="0"/>
        <w:ind w:left="2160"/>
        <w:rPr>
          <w:rFonts w:cs="Arial"/>
        </w:rPr>
      </w:pPr>
    </w:p>
    <w:p w14:paraId="50C29A7D" w14:textId="56F50A9E" w:rsidR="00060A28" w:rsidRPr="00060A28" w:rsidRDefault="00060A28" w:rsidP="006307B1">
      <w:pPr>
        <w:pStyle w:val="ListParagraph"/>
        <w:widowControl w:val="0"/>
        <w:numPr>
          <w:ilvl w:val="5"/>
          <w:numId w:val="22"/>
        </w:numPr>
        <w:tabs>
          <w:tab w:val="clear" w:pos="9360"/>
          <w:tab w:val="left" w:pos="1371"/>
        </w:tabs>
        <w:autoSpaceDE w:val="0"/>
        <w:autoSpaceDN w:val="0"/>
        <w:spacing w:before="0" w:after="0"/>
        <w:ind w:right="252"/>
        <w:contextualSpacing w:val="0"/>
        <w:rPr>
          <w:rFonts w:cs="Arial"/>
        </w:rPr>
      </w:pPr>
      <w:r w:rsidRPr="00060A28">
        <w:rPr>
          <w:rFonts w:cs="Arial"/>
        </w:rPr>
        <w:t xml:space="preserve">Attend the SRP IPR on </w:t>
      </w:r>
      <w:r w:rsidRPr="00211DCD">
        <w:rPr>
          <w:rFonts w:cs="Arial"/>
          <w:b/>
          <w:bCs/>
        </w:rPr>
        <w:t>160930FEB23</w:t>
      </w:r>
      <w:r w:rsidRPr="00060A28">
        <w:rPr>
          <w:rFonts w:cs="Arial"/>
        </w:rPr>
        <w:t xml:space="preserve"> (Battalion Regimental room)</w:t>
      </w:r>
      <w:r w:rsidR="00211DCD">
        <w:rPr>
          <w:rFonts w:cs="Arial"/>
        </w:rPr>
        <w:t>.</w:t>
      </w:r>
    </w:p>
    <w:p w14:paraId="5A03F996" w14:textId="77777777" w:rsidR="000F7765" w:rsidRPr="000F7765" w:rsidRDefault="000F7765" w:rsidP="000F7765">
      <w:pPr>
        <w:widowControl w:val="0"/>
        <w:tabs>
          <w:tab w:val="clear" w:pos="9360"/>
          <w:tab w:val="left" w:pos="1371"/>
        </w:tabs>
        <w:autoSpaceDE w:val="0"/>
        <w:autoSpaceDN w:val="0"/>
        <w:spacing w:before="0" w:after="0"/>
        <w:ind w:right="252"/>
        <w:contextualSpacing w:val="0"/>
        <w:rPr>
          <w:rFonts w:cs="Arial"/>
        </w:rPr>
      </w:pPr>
    </w:p>
    <w:p w14:paraId="54AD8467" w14:textId="1B92A87E" w:rsidR="00060A28" w:rsidRPr="006307B1" w:rsidRDefault="00060A28" w:rsidP="10867630">
      <w:pPr>
        <w:pStyle w:val="ListParagraph"/>
        <w:widowControl w:val="0"/>
        <w:numPr>
          <w:ilvl w:val="2"/>
          <w:numId w:val="22"/>
        </w:numPr>
        <w:tabs>
          <w:tab w:val="clear" w:pos="9360"/>
          <w:tab w:val="left" w:pos="729"/>
        </w:tabs>
        <w:autoSpaceDE w:val="0"/>
        <w:autoSpaceDN w:val="0"/>
        <w:spacing w:before="92" w:after="0"/>
        <w:rPr>
          <w:rFonts w:cs="Arial"/>
        </w:rPr>
      </w:pPr>
      <w:r w:rsidRPr="00060A28">
        <w:rPr>
          <w:rFonts w:cs="Arial"/>
          <w:u w:val="single"/>
        </w:rPr>
        <w:t>Coordinating</w:t>
      </w:r>
      <w:r w:rsidRPr="00060A28">
        <w:rPr>
          <w:rFonts w:cs="Arial"/>
          <w:spacing w:val="-13"/>
          <w:u w:val="single"/>
        </w:rPr>
        <w:t xml:space="preserve"> </w:t>
      </w:r>
      <w:r w:rsidRPr="00060A28">
        <w:rPr>
          <w:rFonts w:cs="Arial"/>
          <w:spacing w:val="-2"/>
          <w:u w:val="single"/>
        </w:rPr>
        <w:t>Instructions</w:t>
      </w:r>
      <w:r w:rsidRPr="00060A28">
        <w:rPr>
          <w:rFonts w:cs="Arial"/>
          <w:spacing w:val="-2"/>
        </w:rPr>
        <w:t>.</w:t>
      </w:r>
    </w:p>
    <w:p w14:paraId="7E0FB881" w14:textId="77777777" w:rsidR="006307B1" w:rsidRPr="00060A28" w:rsidRDefault="006307B1" w:rsidP="006307B1">
      <w:pPr>
        <w:pStyle w:val="ListParagraph"/>
        <w:widowControl w:val="0"/>
        <w:tabs>
          <w:tab w:val="clear" w:pos="9360"/>
          <w:tab w:val="left" w:pos="729"/>
        </w:tabs>
        <w:autoSpaceDE w:val="0"/>
        <w:autoSpaceDN w:val="0"/>
        <w:spacing w:before="92" w:after="0"/>
        <w:ind w:left="648"/>
        <w:contextualSpacing w:val="0"/>
        <w:rPr>
          <w:rFonts w:cs="Arial"/>
        </w:rPr>
      </w:pPr>
    </w:p>
    <w:p w14:paraId="1FBD38D7" w14:textId="77777777" w:rsidR="00060A28" w:rsidRDefault="00060A28" w:rsidP="00211DCD">
      <w:pPr>
        <w:pStyle w:val="ListParagraph"/>
        <w:widowControl w:val="0"/>
        <w:numPr>
          <w:ilvl w:val="4"/>
          <w:numId w:val="22"/>
        </w:numPr>
        <w:tabs>
          <w:tab w:val="clear" w:pos="9360"/>
          <w:tab w:val="left" w:pos="1011"/>
        </w:tabs>
        <w:autoSpaceDE w:val="0"/>
        <w:autoSpaceDN w:val="0"/>
        <w:spacing w:before="0" w:after="0"/>
        <w:contextualSpacing w:val="0"/>
        <w:rPr>
          <w:rFonts w:cs="Arial"/>
        </w:rPr>
      </w:pPr>
      <w:r w:rsidRPr="00060A28">
        <w:rPr>
          <w:rFonts w:cs="Arial"/>
        </w:rPr>
        <w:t>SRP Packing list:</w:t>
      </w:r>
    </w:p>
    <w:p w14:paraId="02163C7D" w14:textId="77777777" w:rsidR="00FB56E3" w:rsidRPr="00060A28" w:rsidRDefault="00FB56E3" w:rsidP="00FB56E3">
      <w:pPr>
        <w:pStyle w:val="ListParagraph"/>
        <w:widowControl w:val="0"/>
        <w:tabs>
          <w:tab w:val="clear" w:pos="9360"/>
          <w:tab w:val="left" w:pos="1011"/>
        </w:tabs>
        <w:autoSpaceDE w:val="0"/>
        <w:autoSpaceDN w:val="0"/>
        <w:spacing w:before="0" w:after="0"/>
        <w:ind w:left="1080"/>
        <w:contextualSpacing w:val="0"/>
        <w:rPr>
          <w:rFonts w:cs="Arial"/>
        </w:rPr>
      </w:pPr>
    </w:p>
    <w:p w14:paraId="393A4648" w14:textId="77777777" w:rsidR="00060A28" w:rsidRDefault="00060A28" w:rsidP="00211DCD">
      <w:pPr>
        <w:pStyle w:val="ListParagraph"/>
        <w:widowControl w:val="0"/>
        <w:numPr>
          <w:ilvl w:val="5"/>
          <w:numId w:val="22"/>
        </w:numPr>
        <w:tabs>
          <w:tab w:val="clear" w:pos="9360"/>
          <w:tab w:val="left" w:pos="1459"/>
          <w:tab w:val="left" w:pos="1460"/>
        </w:tabs>
        <w:autoSpaceDE w:val="0"/>
        <w:autoSpaceDN w:val="0"/>
        <w:spacing w:before="0" w:after="0"/>
        <w:ind w:right="714"/>
        <w:contextualSpacing w:val="0"/>
        <w:rPr>
          <w:rFonts w:cs="Arial"/>
        </w:rPr>
      </w:pPr>
      <w:r w:rsidRPr="00060A28">
        <w:rPr>
          <w:rFonts w:cs="Arial"/>
        </w:rPr>
        <w:t>DA FORM 7425 (Soldier Readiness Checklist) print out used during SRP Level</w:t>
      </w:r>
      <w:r w:rsidRPr="00060A28">
        <w:rPr>
          <w:rFonts w:cs="Arial"/>
          <w:spacing w:val="-23"/>
        </w:rPr>
        <w:t xml:space="preserve"> </w:t>
      </w:r>
      <w:r w:rsidRPr="00060A28">
        <w:rPr>
          <w:rFonts w:cs="Arial"/>
        </w:rPr>
        <w:t>I, signed by unit’s</w:t>
      </w:r>
      <w:r w:rsidRPr="00060A28">
        <w:rPr>
          <w:rFonts w:cs="Arial"/>
          <w:spacing w:val="-6"/>
        </w:rPr>
        <w:t xml:space="preserve"> </w:t>
      </w:r>
      <w:r w:rsidRPr="00060A28">
        <w:rPr>
          <w:rFonts w:cs="Arial"/>
        </w:rPr>
        <w:t>commander.</w:t>
      </w:r>
    </w:p>
    <w:p w14:paraId="71756AB9" w14:textId="77777777" w:rsidR="00FB56E3" w:rsidRPr="00060A28" w:rsidRDefault="00FB56E3" w:rsidP="00FB56E3">
      <w:pPr>
        <w:pStyle w:val="ListParagraph"/>
        <w:widowControl w:val="0"/>
        <w:tabs>
          <w:tab w:val="clear" w:pos="9360"/>
          <w:tab w:val="left" w:pos="1459"/>
          <w:tab w:val="left" w:pos="1460"/>
        </w:tabs>
        <w:autoSpaceDE w:val="0"/>
        <w:autoSpaceDN w:val="0"/>
        <w:spacing w:before="0" w:after="0"/>
        <w:ind w:left="1440" w:right="714"/>
        <w:contextualSpacing w:val="0"/>
        <w:rPr>
          <w:rFonts w:cs="Arial"/>
        </w:rPr>
      </w:pPr>
    </w:p>
    <w:p w14:paraId="0BA6F826" w14:textId="77777777" w:rsidR="00060A28" w:rsidRDefault="00060A28" w:rsidP="00211DCD">
      <w:pPr>
        <w:pStyle w:val="ListParagraph"/>
        <w:widowControl w:val="0"/>
        <w:numPr>
          <w:ilvl w:val="5"/>
          <w:numId w:val="22"/>
        </w:numPr>
        <w:tabs>
          <w:tab w:val="clear" w:pos="9360"/>
          <w:tab w:val="left" w:pos="1460"/>
        </w:tabs>
        <w:autoSpaceDE w:val="0"/>
        <w:autoSpaceDN w:val="0"/>
        <w:spacing w:before="0" w:after="0"/>
        <w:contextualSpacing w:val="0"/>
        <w:rPr>
          <w:rFonts w:cs="Arial"/>
        </w:rPr>
      </w:pPr>
      <w:r w:rsidRPr="00060A28">
        <w:rPr>
          <w:rFonts w:cs="Arial"/>
        </w:rPr>
        <w:t>DD93/SGLI.</w:t>
      </w:r>
    </w:p>
    <w:p w14:paraId="4500E013" w14:textId="77777777" w:rsidR="00FB56E3" w:rsidRPr="00FB56E3" w:rsidRDefault="00FB56E3" w:rsidP="00FB56E3">
      <w:pPr>
        <w:pStyle w:val="ListParagraph"/>
        <w:rPr>
          <w:rFonts w:cs="Arial"/>
        </w:rPr>
      </w:pPr>
    </w:p>
    <w:p w14:paraId="1F8A81EE" w14:textId="77777777" w:rsidR="00060A28" w:rsidRDefault="00060A28" w:rsidP="00211DCD">
      <w:pPr>
        <w:pStyle w:val="ListParagraph"/>
        <w:widowControl w:val="0"/>
        <w:numPr>
          <w:ilvl w:val="5"/>
          <w:numId w:val="22"/>
        </w:numPr>
        <w:tabs>
          <w:tab w:val="clear" w:pos="9360"/>
          <w:tab w:val="left" w:pos="1459"/>
          <w:tab w:val="left" w:pos="1460"/>
        </w:tabs>
        <w:autoSpaceDE w:val="0"/>
        <w:autoSpaceDN w:val="0"/>
        <w:spacing w:before="0" w:after="0"/>
        <w:contextualSpacing w:val="0"/>
        <w:rPr>
          <w:rFonts w:cs="Arial"/>
        </w:rPr>
      </w:pPr>
      <w:r w:rsidRPr="00060A28">
        <w:rPr>
          <w:rFonts w:cs="Arial"/>
        </w:rPr>
        <w:t>ID Tags with Medical warning</w:t>
      </w:r>
      <w:r w:rsidRPr="00060A28">
        <w:rPr>
          <w:rFonts w:cs="Arial"/>
          <w:spacing w:val="-1"/>
        </w:rPr>
        <w:t xml:space="preserve"> </w:t>
      </w:r>
      <w:r w:rsidRPr="00060A28">
        <w:rPr>
          <w:rFonts w:cs="Arial"/>
        </w:rPr>
        <w:t>tags (as applicable).</w:t>
      </w:r>
    </w:p>
    <w:p w14:paraId="20ECC57E" w14:textId="77777777" w:rsidR="00FB56E3" w:rsidRPr="00FB56E3" w:rsidRDefault="00FB56E3" w:rsidP="00FB56E3">
      <w:pPr>
        <w:pStyle w:val="ListParagraph"/>
        <w:rPr>
          <w:rFonts w:cs="Arial"/>
        </w:rPr>
      </w:pPr>
    </w:p>
    <w:p w14:paraId="1FA73CD0" w14:textId="77777777" w:rsidR="00060A28" w:rsidRDefault="00060A28" w:rsidP="00211DCD">
      <w:pPr>
        <w:pStyle w:val="ListParagraph"/>
        <w:widowControl w:val="0"/>
        <w:numPr>
          <w:ilvl w:val="5"/>
          <w:numId w:val="22"/>
        </w:numPr>
        <w:tabs>
          <w:tab w:val="clear" w:pos="9360"/>
          <w:tab w:val="left" w:pos="1460"/>
        </w:tabs>
        <w:autoSpaceDE w:val="0"/>
        <w:autoSpaceDN w:val="0"/>
        <w:spacing w:before="0" w:after="0"/>
        <w:contextualSpacing w:val="0"/>
        <w:rPr>
          <w:rFonts w:cs="Arial"/>
        </w:rPr>
      </w:pPr>
      <w:r w:rsidRPr="00060A28">
        <w:rPr>
          <w:rFonts w:cs="Arial"/>
        </w:rPr>
        <w:t>Soldier Record Brief (SRB) / Soldier Talent Profile (STP).</w:t>
      </w:r>
    </w:p>
    <w:p w14:paraId="16D0A1C4" w14:textId="77777777" w:rsidR="00FB56E3" w:rsidRPr="00FB56E3" w:rsidRDefault="00FB56E3" w:rsidP="00FB56E3">
      <w:pPr>
        <w:pStyle w:val="ListParagraph"/>
        <w:rPr>
          <w:rFonts w:cs="Arial"/>
        </w:rPr>
      </w:pPr>
    </w:p>
    <w:p w14:paraId="6DD4B7A0" w14:textId="77777777" w:rsidR="00060A28" w:rsidRPr="00060A28" w:rsidRDefault="00060A28" w:rsidP="00211DCD">
      <w:pPr>
        <w:pStyle w:val="ListParagraph"/>
        <w:widowControl w:val="0"/>
        <w:numPr>
          <w:ilvl w:val="5"/>
          <w:numId w:val="22"/>
        </w:numPr>
        <w:tabs>
          <w:tab w:val="clear" w:pos="9360"/>
          <w:tab w:val="left" w:pos="1459"/>
          <w:tab w:val="left" w:pos="1460"/>
        </w:tabs>
        <w:autoSpaceDE w:val="0"/>
        <w:autoSpaceDN w:val="0"/>
        <w:spacing w:before="0" w:after="0"/>
        <w:ind w:right="-40"/>
        <w:contextualSpacing w:val="0"/>
        <w:rPr>
          <w:rFonts w:cs="Arial"/>
        </w:rPr>
      </w:pPr>
      <w:r w:rsidRPr="00060A28">
        <w:rPr>
          <w:rFonts w:cs="Arial"/>
        </w:rPr>
        <w:t>Family Care Plan (the complete packet). The Power of attorney (POA)</w:t>
      </w:r>
      <w:r w:rsidRPr="00060A28">
        <w:rPr>
          <w:rFonts w:cs="Arial"/>
          <w:spacing w:val="-25"/>
        </w:rPr>
        <w:t xml:space="preserve"> </w:t>
      </w:r>
      <w:r w:rsidRPr="00060A28">
        <w:rPr>
          <w:rFonts w:cs="Arial"/>
        </w:rPr>
        <w:t>for guardianship will be valid for one year or will be deemed not ready.</w:t>
      </w:r>
    </w:p>
    <w:p w14:paraId="14955A95" w14:textId="77777777" w:rsidR="00060A28" w:rsidRPr="00060A28" w:rsidRDefault="00060A28" w:rsidP="00060A28">
      <w:pPr>
        <w:pStyle w:val="ListParagraph"/>
        <w:tabs>
          <w:tab w:val="left" w:pos="1459"/>
          <w:tab w:val="left" w:pos="1460"/>
        </w:tabs>
        <w:ind w:left="1540" w:right="-40"/>
        <w:rPr>
          <w:rFonts w:cs="Arial"/>
        </w:rPr>
      </w:pPr>
    </w:p>
    <w:p w14:paraId="29477F6C" w14:textId="7D8E375E" w:rsidR="00EF515E" w:rsidRDefault="00060A28" w:rsidP="00074C2F">
      <w:pPr>
        <w:pStyle w:val="ListParagraph"/>
        <w:widowControl w:val="0"/>
        <w:numPr>
          <w:ilvl w:val="3"/>
          <w:numId w:val="22"/>
        </w:numPr>
        <w:tabs>
          <w:tab w:val="clear" w:pos="9360"/>
          <w:tab w:val="left" w:pos="1459"/>
          <w:tab w:val="left" w:pos="1460"/>
        </w:tabs>
        <w:autoSpaceDE w:val="0"/>
        <w:autoSpaceDN w:val="0"/>
        <w:spacing w:before="0" w:after="0"/>
        <w:ind w:right="-40"/>
        <w:contextualSpacing w:val="0"/>
        <w:rPr>
          <w:rFonts w:cs="Arial"/>
        </w:rPr>
      </w:pPr>
      <w:r w:rsidRPr="00060A28">
        <w:rPr>
          <w:rFonts w:cs="Arial"/>
          <w:lang w:bidi="en-US"/>
        </w:rPr>
        <w:t>Unit Commanders must verify, and sign completed DA Form 7425 FEB 2015 which is the official and only SRP form to be used. DA Form 7425 must be kept in Soldiers’ SRP packet in preparation for future SRP 2 validation.</w:t>
      </w:r>
    </w:p>
    <w:p w14:paraId="14A7A4F6" w14:textId="77777777" w:rsidR="00074C2F" w:rsidRPr="00074C2F" w:rsidRDefault="00074C2F" w:rsidP="00074C2F">
      <w:pPr>
        <w:pStyle w:val="ListParagraph"/>
        <w:widowControl w:val="0"/>
        <w:tabs>
          <w:tab w:val="clear" w:pos="9360"/>
          <w:tab w:val="left" w:pos="1459"/>
          <w:tab w:val="left" w:pos="1460"/>
        </w:tabs>
        <w:autoSpaceDE w:val="0"/>
        <w:autoSpaceDN w:val="0"/>
        <w:spacing w:before="0" w:after="0"/>
        <w:ind w:left="1080" w:right="-40"/>
        <w:contextualSpacing w:val="0"/>
        <w:rPr>
          <w:rFonts w:cs="Arial"/>
        </w:rPr>
      </w:pPr>
    </w:p>
    <w:p w14:paraId="027EE303" w14:textId="6E9DD84D" w:rsidR="002B0A04" w:rsidRDefault="008B6023" w:rsidP="002B0A04">
      <w:pPr>
        <w:pStyle w:val="UMilpara"/>
        <w:numPr>
          <w:ilvl w:val="1"/>
          <w:numId w:val="22"/>
        </w:numPr>
      </w:pPr>
      <w:r w:rsidRPr="008B6023">
        <w:rPr>
          <w:b/>
          <w:bCs/>
          <w:highlight w:val="yellow"/>
          <w:u w:val="single"/>
        </w:rPr>
        <w:t>(ADD)</w:t>
      </w:r>
      <w:r w:rsidRPr="008B6023">
        <w:rPr>
          <w:b/>
          <w:bCs/>
          <w:u w:val="single"/>
        </w:rPr>
        <w:t xml:space="preserve"> </w:t>
      </w:r>
      <w:r w:rsidR="0031601C" w:rsidRPr="0031601C">
        <w:rPr>
          <w:u w:val="single"/>
        </w:rPr>
        <w:t>Medical Support.</w:t>
      </w:r>
    </w:p>
    <w:p w14:paraId="58D7A9DA" w14:textId="63E32B18" w:rsidR="002B0A04" w:rsidRDefault="0042128F" w:rsidP="002B0A04">
      <w:pPr>
        <w:pStyle w:val="UMilpara"/>
        <w:numPr>
          <w:ilvl w:val="2"/>
          <w:numId w:val="22"/>
        </w:numPr>
      </w:pPr>
      <w:r>
        <w:t>B</w:t>
      </w:r>
      <w:r w:rsidR="005C56F4">
        <w:t>AS</w:t>
      </w:r>
      <w:r w:rsidR="002B0A04">
        <w:t xml:space="preserve"> will be established IVO CTCP and will serve as the Roll 1 for units conducting Tables III-IV. The </w:t>
      </w:r>
      <w:r w:rsidR="00726B87">
        <w:t>FAS</w:t>
      </w:r>
      <w:r w:rsidR="002B0A04">
        <w:t xml:space="preserve"> will maintain 1x CASEVAC vehicle</w:t>
      </w:r>
      <w:r w:rsidR="003A74AD">
        <w:t>,</w:t>
      </w:r>
      <w:r w:rsidR="007C771E">
        <w:t xml:space="preserve"> </w:t>
      </w:r>
      <w:r w:rsidR="003A74AD">
        <w:t>1 x bed</w:t>
      </w:r>
      <w:r w:rsidR="004B66B1">
        <w:t xml:space="preserve">, </w:t>
      </w:r>
      <w:r w:rsidR="00CB12BF">
        <w:t>2</w:t>
      </w:r>
      <w:r w:rsidR="00D37015">
        <w:t xml:space="preserve"> x medics</w:t>
      </w:r>
      <w:r w:rsidR="007C771E">
        <w:t>.</w:t>
      </w:r>
      <w:r w:rsidR="003A74AD">
        <w:t xml:space="preserve"> </w:t>
      </w:r>
    </w:p>
    <w:p w14:paraId="649C0023" w14:textId="52CAB6C8" w:rsidR="002B0A04" w:rsidRDefault="0042128F" w:rsidP="002B0A04">
      <w:pPr>
        <w:pStyle w:val="UMilpara"/>
        <w:numPr>
          <w:ilvl w:val="2"/>
          <w:numId w:val="22"/>
        </w:numPr>
      </w:pPr>
      <w:r>
        <w:lastRenderedPageBreak/>
        <w:t>F</w:t>
      </w:r>
      <w:r w:rsidR="00DE71B8">
        <w:t>AS</w:t>
      </w:r>
      <w:r w:rsidR="002B0A04">
        <w:t xml:space="preserve"> will be established IVO RG 153 and will serve as the Roll 1 for the units conducting Tables V-VI. The BAS will maintain 1x MEVV</w:t>
      </w:r>
      <w:r w:rsidR="00DE71B8">
        <w:t xml:space="preserve">, 2 x beds, </w:t>
      </w:r>
      <w:r w:rsidR="0067352B">
        <w:t xml:space="preserve">8 x litters, 1x tent, 1 </w:t>
      </w:r>
      <w:r w:rsidR="00DA7A95">
        <w:t xml:space="preserve">x </w:t>
      </w:r>
      <w:r w:rsidR="0067352B">
        <w:t xml:space="preserve">Tactical Combat </w:t>
      </w:r>
      <w:r w:rsidR="00163090">
        <w:t>Medical Care set</w:t>
      </w:r>
      <w:r w:rsidR="00C843B9">
        <w:t>,</w:t>
      </w:r>
      <w:r w:rsidR="00823AAF">
        <w:t xml:space="preserve"> </w:t>
      </w:r>
      <w:r w:rsidR="0017457D">
        <w:t xml:space="preserve">PA, MEDO, Senior </w:t>
      </w:r>
      <w:r w:rsidR="00720C2D">
        <w:t>M</w:t>
      </w:r>
      <w:r w:rsidR="00736594">
        <w:t>edic,</w:t>
      </w:r>
      <w:r w:rsidR="005345FE">
        <w:t xml:space="preserve"> and </w:t>
      </w:r>
      <w:r w:rsidR="00736594">
        <w:t>6 x medics</w:t>
      </w:r>
      <w:r w:rsidR="005345FE">
        <w:t>.</w:t>
      </w:r>
      <w:r w:rsidR="00E31E86" w:rsidRPr="00E31E86">
        <w:rPr>
          <w:rFonts w:asciiTheme="minorHAnsi" w:eastAsiaTheme="minorEastAsia" w:cstheme="minorBidi"/>
          <w:color w:val="000000" w:themeColor="text1"/>
          <w:kern w:val="24"/>
        </w:rPr>
        <w:t xml:space="preserve"> </w:t>
      </w:r>
      <w:r w:rsidR="00E31E86" w:rsidRPr="00E31E86">
        <w:t xml:space="preserve">Provider will be the primary means of care. Soldiers who require care outside of the capabilities of the provider will be transported to EACH by MEVV. SM’s who have life threatening injuries will be evacuated </w:t>
      </w:r>
      <w:r w:rsidR="00892DFB">
        <w:t>by</w:t>
      </w:r>
      <w:r w:rsidR="00E31E86" w:rsidRPr="00E31E86">
        <w:t xml:space="preserve"> air. </w:t>
      </w:r>
      <w:r w:rsidR="002B0A04">
        <w:t xml:space="preserve">  </w:t>
      </w:r>
    </w:p>
    <w:p w14:paraId="4FBE3DCB" w14:textId="20C27F30" w:rsidR="002B0A04" w:rsidRDefault="002B0A04" w:rsidP="002B0A04">
      <w:pPr>
        <w:pStyle w:val="UMilpara"/>
        <w:numPr>
          <w:ilvl w:val="2"/>
          <w:numId w:val="22"/>
        </w:numPr>
      </w:pPr>
      <w:r>
        <w:t>Scheme of Evacuation:</w:t>
      </w:r>
      <w:r w:rsidR="00DA7A95">
        <w:t xml:space="preserve"> </w:t>
      </w:r>
      <w:r w:rsidR="005345FE">
        <w:t>Each Company will be provide</w:t>
      </w:r>
      <w:r w:rsidR="006C09D3">
        <w:t xml:space="preserve">d 1 x MEVV and 3 x medics. </w:t>
      </w:r>
      <w:r w:rsidR="005D7C09">
        <w:t>Evacuation NCOIC will coordinate all evacuation r</w:t>
      </w:r>
      <w:r w:rsidR="00BD57C7">
        <w:t xml:space="preserve">outes </w:t>
      </w:r>
      <w:r w:rsidR="00BF5EF8">
        <w:t>to</w:t>
      </w:r>
      <w:r w:rsidR="00BD57C7">
        <w:t xml:space="preserve"> Compan</w:t>
      </w:r>
      <w:r w:rsidR="00BF5EF8">
        <w:t>y leadership and lin</w:t>
      </w:r>
      <w:r w:rsidR="00BD57C7">
        <w:t>e medics</w:t>
      </w:r>
      <w:r w:rsidR="00A462F6">
        <w:t>.</w:t>
      </w:r>
      <w:r w:rsidR="00973102">
        <w:t xml:space="preserve"> </w:t>
      </w:r>
    </w:p>
    <w:p w14:paraId="505570FB" w14:textId="61ED3E65" w:rsidR="002B0A04" w:rsidRDefault="006820DB" w:rsidP="002B0A04">
      <w:pPr>
        <w:pStyle w:val="UMilpara"/>
        <w:numPr>
          <w:ilvl w:val="3"/>
          <w:numId w:val="22"/>
        </w:numPr>
      </w:pPr>
      <w:r w:rsidRPr="006820DB">
        <w:rPr>
          <w:b/>
          <w:bCs/>
          <w:highlight w:val="yellow"/>
        </w:rPr>
        <w:t>(ADD)</w:t>
      </w:r>
      <w:r w:rsidRPr="006820DB">
        <w:rPr>
          <w:b/>
          <w:bCs/>
        </w:rPr>
        <w:t xml:space="preserve"> </w:t>
      </w:r>
      <w:r w:rsidR="002B0A04">
        <w:t>Training:</w:t>
      </w:r>
    </w:p>
    <w:p w14:paraId="2DBDABCF" w14:textId="415FE25A" w:rsidR="00A8621E" w:rsidRPr="00A8621E" w:rsidRDefault="002B0A04" w:rsidP="00A8621E">
      <w:pPr>
        <w:pStyle w:val="UMilpara"/>
        <w:numPr>
          <w:ilvl w:val="4"/>
          <w:numId w:val="22"/>
        </w:numPr>
      </w:pPr>
      <w:r>
        <w:t xml:space="preserve">MEDEVAC PACE: </w:t>
      </w:r>
      <w:r w:rsidR="0042128F">
        <w:t>B</w:t>
      </w:r>
      <w:r w:rsidR="00BA7CB5">
        <w:t xml:space="preserve">-STAR, </w:t>
      </w:r>
      <w:r w:rsidR="00A8621E" w:rsidRPr="00A8621E">
        <w:t>FM- Range Control Primary 3890 (SCPT)</w:t>
      </w:r>
      <w:r w:rsidR="00A8621E">
        <w:t>,</w:t>
      </w:r>
      <w:r w:rsidR="004330FD">
        <w:t xml:space="preserve"> </w:t>
      </w:r>
      <w:r w:rsidR="004330FD" w:rsidRPr="004330FD">
        <w:t>FM- Range Control Alt. 4170 (SCPT)</w:t>
      </w:r>
      <w:r w:rsidR="004330FD">
        <w:t>,</w:t>
      </w:r>
      <w:r w:rsidR="0083445F">
        <w:t xml:space="preserve"> </w:t>
      </w:r>
      <w:r w:rsidR="0083445F" w:rsidRPr="0083445F">
        <w:t>Cell- Range Ops (719)526-5698</w:t>
      </w:r>
    </w:p>
    <w:p w14:paraId="34445B26" w14:textId="4F79E5A9" w:rsidR="002B0A04" w:rsidRDefault="002B0A04" w:rsidP="002B0A04">
      <w:pPr>
        <w:pStyle w:val="UMilpara"/>
        <w:numPr>
          <w:ilvl w:val="4"/>
          <w:numId w:val="22"/>
        </w:numPr>
      </w:pPr>
      <w:r>
        <w:t xml:space="preserve">AXP Locations: </w:t>
      </w:r>
      <w:r w:rsidR="00D4748C">
        <w:t>(</w:t>
      </w:r>
      <w:r w:rsidR="00DB6937">
        <w:t>AXP1</w:t>
      </w:r>
      <w:r w:rsidR="00D4748C">
        <w:t>)</w:t>
      </w:r>
      <w:r w:rsidR="00DB6937">
        <w:t xml:space="preserve"> 17405 2285, </w:t>
      </w:r>
      <w:r w:rsidR="00D4748C">
        <w:t>(</w:t>
      </w:r>
      <w:r w:rsidR="00DB6937">
        <w:t>AXP2</w:t>
      </w:r>
      <w:r w:rsidR="00D4748C">
        <w:t>)</w:t>
      </w:r>
      <w:r w:rsidR="00DB6937">
        <w:t xml:space="preserve"> 7715 1245, </w:t>
      </w:r>
      <w:r w:rsidR="00D4748C">
        <w:t>(</w:t>
      </w:r>
      <w:r w:rsidR="00DB6937">
        <w:t>AXP3</w:t>
      </w:r>
      <w:r w:rsidR="00D4748C">
        <w:t>)</w:t>
      </w:r>
      <w:r w:rsidR="00DB6937">
        <w:t xml:space="preserve"> 6980 1075</w:t>
      </w:r>
    </w:p>
    <w:p w14:paraId="3D699B18" w14:textId="0B9313AA" w:rsidR="002B0A04" w:rsidRDefault="008A4683" w:rsidP="002B0A04">
      <w:pPr>
        <w:pStyle w:val="UMilpara"/>
        <w:numPr>
          <w:ilvl w:val="3"/>
          <w:numId w:val="22"/>
        </w:numPr>
      </w:pPr>
      <w:r w:rsidRPr="006820DB">
        <w:rPr>
          <w:b/>
          <w:bCs/>
          <w:highlight w:val="yellow"/>
        </w:rPr>
        <w:t>(ADD)</w:t>
      </w:r>
      <w:r w:rsidRPr="006820DB">
        <w:rPr>
          <w:b/>
          <w:bCs/>
        </w:rPr>
        <w:t xml:space="preserve"> </w:t>
      </w:r>
      <w:r w:rsidR="002B0A04">
        <w:t xml:space="preserve">Real World: </w:t>
      </w:r>
      <w:r w:rsidR="00845205">
        <w:t>Service Members identified as</w:t>
      </w:r>
      <w:r w:rsidR="002B0A04">
        <w:t xml:space="preserve"> need</w:t>
      </w:r>
      <w:r w:rsidR="000C5D8A">
        <w:t>ing</w:t>
      </w:r>
      <w:r w:rsidR="002B0A04">
        <w:t xml:space="preserve"> </w:t>
      </w:r>
      <w:r w:rsidR="002E4C4A">
        <w:t xml:space="preserve">emergent </w:t>
      </w:r>
      <w:r w:rsidR="002B0A04">
        <w:t>evacuation</w:t>
      </w:r>
      <w:r w:rsidR="00D92EB9">
        <w:t xml:space="preserve"> </w:t>
      </w:r>
      <w:proofErr w:type="spellStart"/>
      <w:r w:rsidR="00D92EB9">
        <w:t>i.e</w:t>
      </w:r>
      <w:proofErr w:type="spellEnd"/>
      <w:r w:rsidR="00D92EB9">
        <w:t xml:space="preserve"> life, limb, or eyesight</w:t>
      </w:r>
      <w:r w:rsidR="005F7BA8">
        <w:t>;</w:t>
      </w:r>
      <w:r w:rsidR="002B0A04">
        <w:t xml:space="preserve"> unit</w:t>
      </w:r>
      <w:r w:rsidR="00E83EFB">
        <w:t>s</w:t>
      </w:r>
      <w:r w:rsidR="002B0A04">
        <w:t xml:space="preserve"> </w:t>
      </w:r>
      <w:r w:rsidR="00E83EFB">
        <w:t xml:space="preserve">will </w:t>
      </w:r>
      <w:r w:rsidR="002B0A04">
        <w:t xml:space="preserve">report using </w:t>
      </w:r>
      <w:r w:rsidR="004853A5">
        <w:t>Range Control Primary</w:t>
      </w:r>
      <w:r w:rsidR="00EF0378">
        <w:t xml:space="preserve"> Net</w:t>
      </w:r>
      <w:r w:rsidR="002B0A04">
        <w:t xml:space="preserve"> </w:t>
      </w:r>
      <w:r w:rsidR="003401C3">
        <w:t>(SCPT 3890</w:t>
      </w:r>
      <w:r w:rsidR="00C95572">
        <w:t>)</w:t>
      </w:r>
      <w:r w:rsidR="002B0A04">
        <w:t xml:space="preserve"> </w:t>
      </w:r>
      <w:r w:rsidR="00E81B15">
        <w:t>to</w:t>
      </w:r>
      <w:r w:rsidR="002B0A04">
        <w:t xml:space="preserve"> coordinate </w:t>
      </w:r>
      <w:r w:rsidR="00E81B15">
        <w:t xml:space="preserve">emergency medical evacuation of </w:t>
      </w:r>
      <w:r w:rsidR="002B0A04">
        <w:t>casualt</w:t>
      </w:r>
      <w:r w:rsidR="00E81B15">
        <w:t>ies</w:t>
      </w:r>
      <w:r w:rsidR="001A1EFF">
        <w:t>.</w:t>
      </w:r>
      <w:r w:rsidR="002B0A04">
        <w:t xml:space="preserve"> </w:t>
      </w:r>
      <w:r w:rsidR="005425A8">
        <w:t xml:space="preserve">Patient </w:t>
      </w:r>
      <w:r w:rsidR="002B0A04">
        <w:t>hand-off</w:t>
      </w:r>
      <w:r w:rsidR="005425A8">
        <w:t>s will be conducted</w:t>
      </w:r>
      <w:r w:rsidR="002B0A04">
        <w:t xml:space="preserve"> at </w:t>
      </w:r>
      <w:r w:rsidR="005425A8">
        <w:t>the</w:t>
      </w:r>
      <w:r w:rsidR="002B0A04">
        <w:t xml:space="preserve"> nearest Real-World AXP or </w:t>
      </w:r>
      <w:r w:rsidR="005425A8">
        <w:t>evacuated directly to</w:t>
      </w:r>
      <w:r w:rsidR="002B0A04">
        <w:t xml:space="preserve"> EACH</w:t>
      </w:r>
      <w:r w:rsidR="009C2ECA">
        <w:t xml:space="preserve"> by ground or air</w:t>
      </w:r>
      <w:r w:rsidR="002B0A04">
        <w:t>. For units conducting training IVO TA 20, Gate 8 will be available for evacuation allowing access to Highway 115. For units conducting training IVO Red Devil, Gate 12 will be available for evacuation allowing access to Highway 115. For units conducting training IVO RG 153, Route 1 and 5 will be utilized for evacuation to EACH.</w:t>
      </w:r>
    </w:p>
    <w:p w14:paraId="176FBCD7" w14:textId="3BF1432A" w:rsidR="002B0A04" w:rsidRDefault="002B0A04" w:rsidP="002B0A04">
      <w:pPr>
        <w:pStyle w:val="UMilpara"/>
        <w:numPr>
          <w:ilvl w:val="4"/>
          <w:numId w:val="22"/>
        </w:numPr>
      </w:pPr>
      <w:r>
        <w:t>Real-World MEDEVAC PACE:</w:t>
      </w:r>
      <w:r w:rsidR="0069264A">
        <w:t xml:space="preserve"> </w:t>
      </w:r>
      <w:r w:rsidR="00133669" w:rsidRPr="00133669">
        <w:t>FM- Range Control Primary 3890 (SCPT)</w:t>
      </w:r>
      <w:r w:rsidR="00133669">
        <w:t>,</w:t>
      </w:r>
      <w:r w:rsidR="00D4748C">
        <w:t xml:space="preserve"> </w:t>
      </w:r>
      <w:r w:rsidR="00D4748C" w:rsidRPr="00D4748C">
        <w:t>FM- Range Control Alt. 4170 (SCPT)</w:t>
      </w:r>
      <w:r w:rsidR="00D4748C">
        <w:t>.</w:t>
      </w:r>
    </w:p>
    <w:p w14:paraId="34AC44C5" w14:textId="333EF9B5" w:rsidR="002B0A04" w:rsidRDefault="002B0A04" w:rsidP="002B0A04">
      <w:pPr>
        <w:pStyle w:val="UMilpara"/>
        <w:numPr>
          <w:ilvl w:val="4"/>
          <w:numId w:val="22"/>
        </w:numPr>
      </w:pPr>
      <w:r>
        <w:t xml:space="preserve">AXP Locations: </w:t>
      </w:r>
      <w:r w:rsidR="00D4748C">
        <w:t>(</w:t>
      </w:r>
      <w:r w:rsidR="006D2DA4">
        <w:t>AXP</w:t>
      </w:r>
      <w:r w:rsidR="00316838">
        <w:t>1</w:t>
      </w:r>
      <w:r w:rsidR="00D4748C">
        <w:t>)</w:t>
      </w:r>
      <w:r w:rsidR="006D2DA4">
        <w:t xml:space="preserve"> 1</w:t>
      </w:r>
      <w:r w:rsidR="006C11DD">
        <w:t>7405 2285</w:t>
      </w:r>
      <w:r w:rsidR="006D2DA4">
        <w:t xml:space="preserve">, </w:t>
      </w:r>
      <w:r w:rsidR="00D4748C">
        <w:t>(</w:t>
      </w:r>
      <w:r w:rsidR="006D2DA4">
        <w:t>AXP</w:t>
      </w:r>
      <w:r w:rsidR="000A7A67">
        <w:t>2)</w:t>
      </w:r>
      <w:r w:rsidR="00D4748C">
        <w:t xml:space="preserve"> </w:t>
      </w:r>
      <w:r w:rsidR="006D2DA4">
        <w:t xml:space="preserve">7715 1245, </w:t>
      </w:r>
      <w:r w:rsidR="00D4748C">
        <w:t>(</w:t>
      </w:r>
      <w:r w:rsidR="006D2DA4">
        <w:t>AXP3</w:t>
      </w:r>
      <w:r w:rsidR="00D4748C">
        <w:t>)</w:t>
      </w:r>
      <w:r w:rsidR="006D2DA4">
        <w:t xml:space="preserve"> 6980 1075</w:t>
      </w:r>
      <w:r w:rsidR="00091028">
        <w:t>.</w:t>
      </w:r>
    </w:p>
    <w:p w14:paraId="4FD70A0A" w14:textId="10A6B5E7" w:rsidR="002B0A04" w:rsidRDefault="002B0A04" w:rsidP="002B0A04">
      <w:pPr>
        <w:pStyle w:val="UMilpara"/>
        <w:numPr>
          <w:ilvl w:val="4"/>
          <w:numId w:val="22"/>
        </w:numPr>
      </w:pPr>
      <w:r>
        <w:t>Gate 8: 13S EC 1185 7770</w:t>
      </w:r>
      <w:r w:rsidR="00091028">
        <w:t>.</w:t>
      </w:r>
    </w:p>
    <w:p w14:paraId="07A8FE9F" w14:textId="669D1517" w:rsidR="002B0A04" w:rsidRDefault="002B0A04" w:rsidP="002B0A04">
      <w:pPr>
        <w:pStyle w:val="UMilpara"/>
        <w:numPr>
          <w:ilvl w:val="4"/>
          <w:numId w:val="22"/>
        </w:numPr>
      </w:pPr>
      <w:r>
        <w:t>Gate 12: 13S EC 0470 6765</w:t>
      </w:r>
      <w:r w:rsidR="00091028">
        <w:t>.</w:t>
      </w:r>
    </w:p>
    <w:p w14:paraId="793CDD32" w14:textId="1B6465C5" w:rsidR="00F6744F" w:rsidRPr="0049411B" w:rsidRDefault="00CF73D4" w:rsidP="00F6744F">
      <w:pPr>
        <w:pStyle w:val="UMilpara"/>
      </w:pPr>
      <w:r w:rsidRPr="00CF73D4">
        <w:rPr>
          <w:b/>
          <w:highlight w:val="yellow"/>
          <w:u w:val="single"/>
        </w:rPr>
        <w:t>(ADD)</w:t>
      </w:r>
      <w:r w:rsidRPr="00CF73D4">
        <w:rPr>
          <w:b/>
        </w:rPr>
        <w:t xml:space="preserve"> </w:t>
      </w:r>
      <w:r w:rsidR="00A76EBB" w:rsidRPr="0049411B">
        <w:rPr>
          <w:b/>
          <w:u w:val="single"/>
        </w:rPr>
        <w:t>Command and Signal</w:t>
      </w:r>
      <w:r w:rsidR="00A76EBB" w:rsidRPr="0049411B">
        <w:t>.</w:t>
      </w:r>
      <w:r w:rsidR="00043379" w:rsidRPr="0049411B">
        <w:t xml:space="preserve"> </w:t>
      </w:r>
    </w:p>
    <w:p w14:paraId="2A630141" w14:textId="79B757B0" w:rsidR="008E48A7" w:rsidRDefault="00336AAB" w:rsidP="00C14FD2">
      <w:pPr>
        <w:pStyle w:val="ListParagraph"/>
        <w:widowControl w:val="0"/>
        <w:numPr>
          <w:ilvl w:val="2"/>
          <w:numId w:val="22"/>
        </w:numPr>
        <w:tabs>
          <w:tab w:val="clear" w:pos="9360"/>
          <w:tab w:val="left" w:pos="729"/>
        </w:tabs>
        <w:autoSpaceDE w:val="0"/>
        <w:autoSpaceDN w:val="0"/>
        <w:spacing w:before="0" w:after="0"/>
      </w:pPr>
      <w:r w:rsidRPr="00336AAB">
        <w:rPr>
          <w:bCs/>
          <w:u w:val="single"/>
        </w:rPr>
        <w:t>Concept of Signal Support</w:t>
      </w:r>
      <w:r w:rsidRPr="00336AAB">
        <w:rPr>
          <w:bCs/>
        </w:rPr>
        <w:t>.</w:t>
      </w:r>
      <w:r>
        <w:rPr>
          <w:bCs/>
        </w:rPr>
        <w:t xml:space="preserve"> </w:t>
      </w:r>
      <w:r w:rsidRPr="00EA2C7D">
        <w:rPr>
          <w:highlight w:val="yellow"/>
        </w:rPr>
        <w:t xml:space="preserve">Manchu S6 </w:t>
      </w:r>
      <w:r w:rsidR="003E02E0" w:rsidRPr="00EA2C7D">
        <w:rPr>
          <w:highlight w:val="yellow"/>
        </w:rPr>
        <w:t>sectio</w:t>
      </w:r>
      <w:r w:rsidR="00115BEE" w:rsidRPr="00EA2C7D">
        <w:rPr>
          <w:highlight w:val="yellow"/>
        </w:rPr>
        <w:t>n will establish and maintain</w:t>
      </w:r>
      <w:r w:rsidR="00D9516F" w:rsidRPr="00EA2C7D">
        <w:rPr>
          <w:highlight w:val="yellow"/>
        </w:rPr>
        <w:t xml:space="preserve"> </w:t>
      </w:r>
      <w:r w:rsidR="001C0688" w:rsidRPr="00EA2C7D">
        <w:rPr>
          <w:highlight w:val="yellow"/>
        </w:rPr>
        <w:t xml:space="preserve">upper and lower tactical internet for the </w:t>
      </w:r>
      <w:r w:rsidR="000265BF" w:rsidRPr="00EA2C7D">
        <w:rPr>
          <w:highlight w:val="yellow"/>
        </w:rPr>
        <w:t>battalion.</w:t>
      </w:r>
      <w:r w:rsidR="009E5C49" w:rsidRPr="00EA2C7D">
        <w:rPr>
          <w:highlight w:val="yellow"/>
        </w:rPr>
        <w:t xml:space="preserve"> </w:t>
      </w:r>
      <w:r w:rsidR="00342EEA" w:rsidRPr="00EA2C7D">
        <w:rPr>
          <w:highlight w:val="yellow"/>
        </w:rPr>
        <w:t xml:space="preserve">During this </w:t>
      </w:r>
      <w:r w:rsidR="000C632A" w:rsidRPr="00EA2C7D">
        <w:rPr>
          <w:highlight w:val="yellow"/>
        </w:rPr>
        <w:t>operation the TCN-L will provide</w:t>
      </w:r>
      <w:r w:rsidR="00FA73A0" w:rsidRPr="00EA2C7D">
        <w:rPr>
          <w:highlight w:val="yellow"/>
        </w:rPr>
        <w:t xml:space="preserve"> </w:t>
      </w:r>
      <w:r w:rsidR="005C6FCD" w:rsidRPr="00EA2C7D">
        <w:rPr>
          <w:highlight w:val="yellow"/>
        </w:rPr>
        <w:t>upper TI to the</w:t>
      </w:r>
      <w:r w:rsidR="003979E5" w:rsidRPr="00EA2C7D">
        <w:rPr>
          <w:highlight w:val="yellow"/>
        </w:rPr>
        <w:t xml:space="preserve"> </w:t>
      </w:r>
      <w:r w:rsidR="00690C7F" w:rsidRPr="00EA2C7D">
        <w:rPr>
          <w:highlight w:val="yellow"/>
        </w:rPr>
        <w:t xml:space="preserve">BN </w:t>
      </w:r>
      <w:r w:rsidR="00EB703C" w:rsidRPr="00EA2C7D">
        <w:rPr>
          <w:highlight w:val="yellow"/>
        </w:rPr>
        <w:t>TOC</w:t>
      </w:r>
      <w:r w:rsidR="001A0AE6" w:rsidRPr="00EA2C7D">
        <w:rPr>
          <w:highlight w:val="yellow"/>
        </w:rPr>
        <w:t xml:space="preserve"> IOT maintain communications with BDE. </w:t>
      </w:r>
      <w:r w:rsidR="00D016E6" w:rsidRPr="00EA2C7D">
        <w:rPr>
          <w:highlight w:val="yellow"/>
        </w:rPr>
        <w:t>JBC-P and FM capabilities will be maintained at all CPs IOT provide redundant</w:t>
      </w:r>
      <w:r w:rsidR="007F6417" w:rsidRPr="00EA2C7D">
        <w:rPr>
          <w:highlight w:val="yellow"/>
        </w:rPr>
        <w:t xml:space="preserve"> lower TI</w:t>
      </w:r>
      <w:r w:rsidR="00D016E6" w:rsidRPr="00EA2C7D">
        <w:rPr>
          <w:highlight w:val="yellow"/>
        </w:rPr>
        <w:t xml:space="preserve"> </w:t>
      </w:r>
      <w:r w:rsidR="00A86AF2" w:rsidRPr="00EA2C7D">
        <w:rPr>
          <w:highlight w:val="yellow"/>
        </w:rPr>
        <w:t>communications</w:t>
      </w:r>
      <w:r w:rsidR="007F6417" w:rsidRPr="00EA2C7D">
        <w:rPr>
          <w:highlight w:val="yellow"/>
        </w:rPr>
        <w:t xml:space="preserve"> and maintain </w:t>
      </w:r>
      <w:r w:rsidR="00530E5E" w:rsidRPr="00EA2C7D">
        <w:rPr>
          <w:highlight w:val="yellow"/>
        </w:rPr>
        <w:t xml:space="preserve">contact with </w:t>
      </w:r>
      <w:r w:rsidR="00A21FCE" w:rsidRPr="00EA2C7D">
        <w:rPr>
          <w:highlight w:val="yellow"/>
        </w:rPr>
        <w:t>Company command post.</w:t>
      </w:r>
      <w:r w:rsidRPr="00EA2C7D">
        <w:rPr>
          <w:highlight w:val="yellow"/>
        </w:rPr>
        <w:t xml:space="preserve"> </w:t>
      </w:r>
      <w:r w:rsidR="00C14FD2" w:rsidRPr="00EA2C7D">
        <w:rPr>
          <w:highlight w:val="yellow"/>
        </w:rPr>
        <w:t xml:space="preserve">All PACE plans are listed below and will be used throughout the duration of this operation. All communications will be </w:t>
      </w:r>
      <w:r w:rsidR="00823FDE" w:rsidRPr="00EA2C7D">
        <w:rPr>
          <w:highlight w:val="yellow"/>
        </w:rPr>
        <w:t xml:space="preserve">encrypted </w:t>
      </w:r>
      <w:r w:rsidR="0093106B" w:rsidRPr="00EA2C7D">
        <w:rPr>
          <w:highlight w:val="yellow"/>
        </w:rPr>
        <w:t>(</w:t>
      </w:r>
      <w:r w:rsidR="00DD5F51" w:rsidRPr="00EA2C7D">
        <w:rPr>
          <w:highlight w:val="yellow"/>
        </w:rPr>
        <w:t>COMSEC loaded in device)</w:t>
      </w:r>
      <w:r w:rsidR="00722722" w:rsidRPr="00EA2C7D">
        <w:rPr>
          <w:highlight w:val="yellow"/>
        </w:rPr>
        <w:t xml:space="preserve"> </w:t>
      </w:r>
      <w:r w:rsidR="00370D9F" w:rsidRPr="00EA2C7D">
        <w:rPr>
          <w:highlight w:val="yellow"/>
        </w:rPr>
        <w:t>for this operation.</w:t>
      </w:r>
      <w:r w:rsidR="00370D9F">
        <w:t xml:space="preserve"> </w:t>
      </w:r>
    </w:p>
    <w:p w14:paraId="20F1AD92" w14:textId="77777777" w:rsidR="00EA2C7D" w:rsidRPr="00C14FD2" w:rsidRDefault="00EA2C7D" w:rsidP="00EA2C7D">
      <w:pPr>
        <w:pStyle w:val="ListParagraph"/>
        <w:widowControl w:val="0"/>
        <w:tabs>
          <w:tab w:val="clear" w:pos="9360"/>
          <w:tab w:val="left" w:pos="729"/>
        </w:tabs>
        <w:autoSpaceDE w:val="0"/>
        <w:autoSpaceDN w:val="0"/>
        <w:spacing w:before="0" w:after="0"/>
        <w:ind w:left="648"/>
      </w:pPr>
    </w:p>
    <w:p w14:paraId="2EFEB349" w14:textId="61FA3E33" w:rsidR="00F6744F" w:rsidRPr="00A8635B" w:rsidRDefault="00F6781C" w:rsidP="00F6744F">
      <w:pPr>
        <w:pStyle w:val="UMilpara"/>
        <w:numPr>
          <w:ilvl w:val="1"/>
          <w:numId w:val="22"/>
        </w:numPr>
      </w:pPr>
      <w:r w:rsidRPr="00BF0E2D">
        <w:rPr>
          <w:u w:val="single"/>
        </w:rPr>
        <w:t>Location of Command Posts</w:t>
      </w:r>
      <w:r w:rsidR="00301153">
        <w:t>.</w:t>
      </w:r>
      <w:r w:rsidR="00BF288B">
        <w:t xml:space="preserve"> </w:t>
      </w:r>
    </w:p>
    <w:p w14:paraId="7C30D58D" w14:textId="15A27D06" w:rsidR="00F305DD" w:rsidRPr="0049411B" w:rsidRDefault="00F2280A" w:rsidP="00F305DD">
      <w:pPr>
        <w:pStyle w:val="UMilpara"/>
        <w:numPr>
          <w:ilvl w:val="2"/>
          <w:numId w:val="22"/>
        </w:numPr>
      </w:pPr>
      <w:r>
        <w:t>BN TAC</w:t>
      </w:r>
      <w:r w:rsidR="00F6781C" w:rsidRPr="0049411B">
        <w:t xml:space="preserve"> Location: Range 153 IVO 13S</w:t>
      </w:r>
      <w:r w:rsidR="0031601C">
        <w:t xml:space="preserve"> </w:t>
      </w:r>
      <w:r w:rsidR="00F6781C" w:rsidRPr="0049411B">
        <w:t>EC24166768 from 20</w:t>
      </w:r>
      <w:r w:rsidR="00EA2C7D">
        <w:t xml:space="preserve">-27 </w:t>
      </w:r>
      <w:r w:rsidR="00F6781C" w:rsidRPr="0049411B">
        <w:t>M</w:t>
      </w:r>
      <w:r w:rsidR="00EA2C7D">
        <w:t>arch 2023</w:t>
      </w:r>
      <w:r w:rsidR="00F6781C" w:rsidRPr="0049411B">
        <w:t>.</w:t>
      </w:r>
    </w:p>
    <w:p w14:paraId="787D80D9" w14:textId="729C6B6A" w:rsidR="00F305DD" w:rsidRPr="0049411B" w:rsidRDefault="00F2280A" w:rsidP="00F305DD">
      <w:pPr>
        <w:pStyle w:val="UMilpara"/>
        <w:numPr>
          <w:ilvl w:val="2"/>
          <w:numId w:val="22"/>
        </w:numPr>
      </w:pPr>
      <w:r>
        <w:t>BN TOC</w:t>
      </w:r>
      <w:r w:rsidR="00F6781C" w:rsidRPr="0049411B">
        <w:t xml:space="preserve"> Location TA 30 IVO 13S</w:t>
      </w:r>
      <w:r w:rsidR="0031601C">
        <w:t xml:space="preserve"> </w:t>
      </w:r>
      <w:r w:rsidR="00F6781C" w:rsidRPr="0049411B">
        <w:t>EC</w:t>
      </w:r>
      <w:r w:rsidR="0031601C">
        <w:t xml:space="preserve"> </w:t>
      </w:r>
      <w:r w:rsidR="00F6781C" w:rsidRPr="0049411B">
        <w:t>0901</w:t>
      </w:r>
      <w:r w:rsidR="0031601C">
        <w:t xml:space="preserve"> </w:t>
      </w:r>
      <w:r w:rsidR="00F6781C" w:rsidRPr="0049411B">
        <w:t>6860 from 2</w:t>
      </w:r>
      <w:r>
        <w:t>0</w:t>
      </w:r>
      <w:r w:rsidR="0031601C">
        <w:t>-</w:t>
      </w:r>
      <w:r w:rsidR="00F6781C" w:rsidRPr="0049411B">
        <w:t>3</w:t>
      </w:r>
      <w:r>
        <w:t>0</w:t>
      </w:r>
      <w:r w:rsidR="00EA2C7D">
        <w:t xml:space="preserve"> </w:t>
      </w:r>
      <w:r w:rsidR="00F6781C" w:rsidRPr="0049411B">
        <w:t>M</w:t>
      </w:r>
      <w:r w:rsidR="0031601C">
        <w:t>arch 2023</w:t>
      </w:r>
      <w:r w:rsidR="00F6781C" w:rsidRPr="0049411B">
        <w:t xml:space="preserve">. </w:t>
      </w:r>
    </w:p>
    <w:p w14:paraId="7E3C7D91" w14:textId="1CA0205B" w:rsidR="00F305DD" w:rsidRPr="0049411B" w:rsidRDefault="00F6781C" w:rsidP="00F305DD">
      <w:pPr>
        <w:pStyle w:val="UMilpara"/>
        <w:numPr>
          <w:ilvl w:val="2"/>
          <w:numId w:val="22"/>
        </w:numPr>
      </w:pPr>
      <w:r w:rsidRPr="0049411B">
        <w:t xml:space="preserve">CTCP Location </w:t>
      </w:r>
      <w:r w:rsidR="00151A26">
        <w:t>TA 20</w:t>
      </w:r>
      <w:r w:rsidRPr="0049411B">
        <w:t xml:space="preserve"> IVO </w:t>
      </w:r>
      <w:r w:rsidR="00FB0BCC" w:rsidRPr="00FB0BCC">
        <w:t xml:space="preserve">13SEC </w:t>
      </w:r>
      <w:r w:rsidR="00A835D9">
        <w:t>078 632</w:t>
      </w:r>
      <w:r w:rsidRPr="0049411B">
        <w:t xml:space="preserve"> from 20</w:t>
      </w:r>
      <w:r w:rsidR="0031601C">
        <w:t>-</w:t>
      </w:r>
      <w:r w:rsidRPr="0049411B">
        <w:t>3</w:t>
      </w:r>
      <w:r w:rsidR="00A52E83">
        <w:t>0</w:t>
      </w:r>
      <w:r w:rsidR="0031601C">
        <w:t xml:space="preserve"> </w:t>
      </w:r>
      <w:r w:rsidRPr="0049411B">
        <w:t>M</w:t>
      </w:r>
      <w:r w:rsidR="0031601C">
        <w:t>arch 2023</w:t>
      </w:r>
      <w:r w:rsidRPr="0049411B">
        <w:t xml:space="preserve">. </w:t>
      </w:r>
    </w:p>
    <w:p w14:paraId="530B3156" w14:textId="70432CCB" w:rsidR="00B32140" w:rsidRPr="0049411B" w:rsidRDefault="00B32140" w:rsidP="00FB0BCC">
      <w:pPr>
        <w:pStyle w:val="UMilpara"/>
        <w:numPr>
          <w:ilvl w:val="2"/>
          <w:numId w:val="22"/>
        </w:numPr>
      </w:pPr>
      <w:r>
        <w:t>F</w:t>
      </w:r>
      <w:r w:rsidRPr="0049411B">
        <w:t xml:space="preserve">TCP Location </w:t>
      </w:r>
      <w:r>
        <w:t>TA 13</w:t>
      </w:r>
      <w:r w:rsidRPr="0049411B">
        <w:t xml:space="preserve"> IVO </w:t>
      </w:r>
      <w:r w:rsidR="00FB0BCC" w:rsidRPr="00FB0BCC">
        <w:t>13SEC 214 775</w:t>
      </w:r>
      <w:r w:rsidR="00FB0BCC">
        <w:t xml:space="preserve"> </w:t>
      </w:r>
      <w:r w:rsidRPr="0049411B">
        <w:t>from 20</w:t>
      </w:r>
      <w:r>
        <w:t>-</w:t>
      </w:r>
      <w:r w:rsidRPr="0049411B">
        <w:t>3</w:t>
      </w:r>
      <w:r>
        <w:t xml:space="preserve">0 </w:t>
      </w:r>
      <w:r w:rsidRPr="0049411B">
        <w:t>M</w:t>
      </w:r>
      <w:r>
        <w:t>arch 2023</w:t>
      </w:r>
      <w:r w:rsidRPr="0049411B">
        <w:t xml:space="preserve">. </w:t>
      </w:r>
    </w:p>
    <w:p w14:paraId="71AA0F1F" w14:textId="77777777" w:rsidR="00F305DD" w:rsidRPr="0049411B" w:rsidRDefault="00F6781C" w:rsidP="00F305DD">
      <w:pPr>
        <w:pStyle w:val="UMilpara"/>
        <w:numPr>
          <w:ilvl w:val="2"/>
          <w:numId w:val="22"/>
        </w:numPr>
      </w:pPr>
      <w:r w:rsidRPr="0049411B">
        <w:t>PACE Plan</w:t>
      </w:r>
      <w:r w:rsidR="00301153">
        <w:t>:</w:t>
      </w:r>
    </w:p>
    <w:p w14:paraId="24131B50" w14:textId="77777777" w:rsidR="00F305DD" w:rsidRPr="0049411B" w:rsidRDefault="00F6781C" w:rsidP="00F305DD">
      <w:pPr>
        <w:pStyle w:val="UMilpara"/>
        <w:numPr>
          <w:ilvl w:val="3"/>
          <w:numId w:val="22"/>
        </w:numPr>
      </w:pPr>
      <w:r w:rsidRPr="0049411B">
        <w:t>BN to BDE</w:t>
      </w:r>
      <w:r w:rsidR="00F305DD" w:rsidRPr="0049411B">
        <w:t xml:space="preserve">: </w:t>
      </w:r>
    </w:p>
    <w:p w14:paraId="0C0B9A11" w14:textId="77777777" w:rsidR="00F305DD" w:rsidRPr="0049411B" w:rsidRDefault="00F6781C" w:rsidP="00F305DD">
      <w:pPr>
        <w:pStyle w:val="UMilpara"/>
        <w:numPr>
          <w:ilvl w:val="4"/>
          <w:numId w:val="22"/>
        </w:numPr>
      </w:pPr>
      <w:r w:rsidRPr="0049411B">
        <w:rPr>
          <w:b/>
          <w:bCs/>
        </w:rPr>
        <w:t>P:</w:t>
      </w:r>
      <w:r w:rsidRPr="0049411B">
        <w:t xml:space="preserve"> SATCOM </w:t>
      </w:r>
      <w:r w:rsidRPr="0049411B">
        <w:rPr>
          <w:b/>
          <w:bCs/>
        </w:rPr>
        <w:t>A</w:t>
      </w:r>
      <w:r w:rsidRPr="0049411B">
        <w:t xml:space="preserve">: NEC Wireless </w:t>
      </w:r>
      <w:r w:rsidRPr="0049411B">
        <w:rPr>
          <w:b/>
          <w:bCs/>
        </w:rPr>
        <w:t>C</w:t>
      </w:r>
      <w:r w:rsidRPr="0049411B">
        <w:t xml:space="preserve">: NIPR </w:t>
      </w:r>
      <w:proofErr w:type="spellStart"/>
      <w:r w:rsidRPr="0049411B">
        <w:t>WiFi</w:t>
      </w:r>
      <w:proofErr w:type="spellEnd"/>
      <w:r w:rsidRPr="0049411B">
        <w:t xml:space="preserve"> </w:t>
      </w:r>
      <w:r w:rsidRPr="0049411B">
        <w:rPr>
          <w:b/>
          <w:bCs/>
        </w:rPr>
        <w:t>E</w:t>
      </w:r>
      <w:r w:rsidRPr="0049411B">
        <w:t>: JBC-P</w:t>
      </w:r>
    </w:p>
    <w:p w14:paraId="34223506" w14:textId="77777777" w:rsidR="00F305DD" w:rsidRPr="0049411B" w:rsidRDefault="00F6781C" w:rsidP="00F305DD">
      <w:pPr>
        <w:pStyle w:val="UMilpara"/>
        <w:numPr>
          <w:ilvl w:val="3"/>
          <w:numId w:val="22"/>
        </w:numPr>
      </w:pPr>
      <w:r w:rsidRPr="0049411B">
        <w:t>CO to BN</w:t>
      </w:r>
      <w:r w:rsidR="00F305DD" w:rsidRPr="0049411B">
        <w:t>:</w:t>
      </w:r>
    </w:p>
    <w:p w14:paraId="1F58FF86" w14:textId="3DFD8C75" w:rsidR="00F305DD" w:rsidRDefault="00F6781C" w:rsidP="00F305DD">
      <w:pPr>
        <w:pStyle w:val="UMilpara"/>
        <w:numPr>
          <w:ilvl w:val="4"/>
          <w:numId w:val="22"/>
        </w:numPr>
      </w:pPr>
      <w:r w:rsidRPr="0049411B">
        <w:rPr>
          <w:b/>
          <w:bCs/>
        </w:rPr>
        <w:t>P</w:t>
      </w:r>
      <w:r w:rsidRPr="0049411B">
        <w:t xml:space="preserve">: JBC-P </w:t>
      </w:r>
      <w:r w:rsidRPr="0049411B">
        <w:rPr>
          <w:b/>
          <w:bCs/>
        </w:rPr>
        <w:t>A</w:t>
      </w:r>
      <w:r w:rsidRPr="0049411B">
        <w:t xml:space="preserve">: FM </w:t>
      </w:r>
      <w:r w:rsidRPr="0049411B">
        <w:rPr>
          <w:b/>
          <w:bCs/>
        </w:rPr>
        <w:t>C</w:t>
      </w:r>
      <w:r w:rsidRPr="0049411B">
        <w:t xml:space="preserve">: Cell Phone </w:t>
      </w:r>
      <w:r w:rsidRPr="0049411B">
        <w:rPr>
          <w:b/>
          <w:bCs/>
        </w:rPr>
        <w:t>E</w:t>
      </w:r>
      <w:r w:rsidRPr="0049411B">
        <w:t>: B Star</w:t>
      </w:r>
    </w:p>
    <w:p w14:paraId="43023760" w14:textId="6B1E435F" w:rsidR="005571FF" w:rsidRDefault="00C912E1" w:rsidP="005571FF">
      <w:pPr>
        <w:pStyle w:val="UMilpara"/>
        <w:numPr>
          <w:ilvl w:val="3"/>
          <w:numId w:val="22"/>
        </w:numPr>
      </w:pPr>
      <w:r w:rsidRPr="005571FF">
        <w:rPr>
          <w:b/>
          <w:bCs/>
          <w:highlight w:val="yellow"/>
        </w:rPr>
        <w:t>(ADD)</w:t>
      </w:r>
      <w:r>
        <w:rPr>
          <w:b/>
          <w:bCs/>
        </w:rPr>
        <w:t xml:space="preserve"> </w:t>
      </w:r>
      <w:r w:rsidR="005571FF">
        <w:t xml:space="preserve">At Range 153 (LFX): </w:t>
      </w:r>
    </w:p>
    <w:p w14:paraId="1310CB59" w14:textId="1A6B5E38" w:rsidR="005571FF" w:rsidRPr="00D27CBC" w:rsidRDefault="005571FF" w:rsidP="005571FF">
      <w:pPr>
        <w:pStyle w:val="UMilpara"/>
        <w:numPr>
          <w:ilvl w:val="4"/>
          <w:numId w:val="22"/>
        </w:numPr>
        <w:rPr>
          <w:highlight w:val="yellow"/>
        </w:rPr>
      </w:pPr>
      <w:r w:rsidRPr="00D27CBC">
        <w:rPr>
          <w:b/>
          <w:bCs/>
          <w:highlight w:val="yellow"/>
        </w:rPr>
        <w:t>P</w:t>
      </w:r>
      <w:r w:rsidRPr="00D27CBC">
        <w:rPr>
          <w:highlight w:val="yellow"/>
        </w:rPr>
        <w:t xml:space="preserve">: B-Star </w:t>
      </w:r>
      <w:r w:rsidRPr="00D27CBC">
        <w:rPr>
          <w:b/>
          <w:bCs/>
          <w:highlight w:val="yellow"/>
        </w:rPr>
        <w:t>A</w:t>
      </w:r>
      <w:r w:rsidRPr="00D27CBC">
        <w:rPr>
          <w:highlight w:val="yellow"/>
        </w:rPr>
        <w:t xml:space="preserve">: FM </w:t>
      </w:r>
      <w:r w:rsidRPr="00D27CBC">
        <w:rPr>
          <w:b/>
          <w:bCs/>
          <w:highlight w:val="yellow"/>
        </w:rPr>
        <w:t>C</w:t>
      </w:r>
      <w:r w:rsidRPr="00D27CBC">
        <w:rPr>
          <w:highlight w:val="yellow"/>
        </w:rPr>
        <w:t xml:space="preserve">: </w:t>
      </w:r>
      <w:r w:rsidR="00DC10D2">
        <w:rPr>
          <w:highlight w:val="yellow"/>
        </w:rPr>
        <w:t>MBITR</w:t>
      </w:r>
      <w:r w:rsidRPr="00D27CBC">
        <w:rPr>
          <w:highlight w:val="yellow"/>
        </w:rPr>
        <w:t xml:space="preserve"> </w:t>
      </w:r>
      <w:r w:rsidRPr="00D27CBC">
        <w:rPr>
          <w:b/>
          <w:bCs/>
          <w:highlight w:val="yellow"/>
        </w:rPr>
        <w:t>E</w:t>
      </w:r>
      <w:r w:rsidRPr="00D27CBC">
        <w:rPr>
          <w:highlight w:val="yellow"/>
        </w:rPr>
        <w:t>: Cell Phone</w:t>
      </w:r>
    </w:p>
    <w:p w14:paraId="50158F6C" w14:textId="2074D56C" w:rsidR="005571FF" w:rsidRPr="005571FF" w:rsidRDefault="005571FF" w:rsidP="005571FF">
      <w:pPr>
        <w:pStyle w:val="UMilpara"/>
        <w:numPr>
          <w:ilvl w:val="3"/>
          <w:numId w:val="22"/>
        </w:numPr>
      </w:pPr>
      <w:r w:rsidRPr="005571FF">
        <w:t>At Training Areas (FTX/STX):</w:t>
      </w:r>
      <w:r>
        <w:t xml:space="preserve"> </w:t>
      </w:r>
      <w:r w:rsidRPr="005571FF">
        <w:rPr>
          <w:b/>
          <w:bCs/>
          <w:highlight w:val="yellow"/>
        </w:rPr>
        <w:t>(ADD)</w:t>
      </w:r>
    </w:p>
    <w:p w14:paraId="3D2C504C" w14:textId="4CDE8CA2" w:rsidR="005571FF" w:rsidRPr="00D27CBC" w:rsidRDefault="005571FF" w:rsidP="005571FF">
      <w:pPr>
        <w:pStyle w:val="UMilpara"/>
        <w:numPr>
          <w:ilvl w:val="4"/>
          <w:numId w:val="22"/>
        </w:numPr>
        <w:rPr>
          <w:highlight w:val="yellow"/>
        </w:rPr>
      </w:pPr>
      <w:r w:rsidRPr="00D27CBC">
        <w:rPr>
          <w:b/>
          <w:bCs/>
          <w:highlight w:val="yellow"/>
        </w:rPr>
        <w:t xml:space="preserve">P: </w:t>
      </w:r>
      <w:r w:rsidRPr="00D27CBC">
        <w:rPr>
          <w:highlight w:val="yellow"/>
        </w:rPr>
        <w:t>FM</w:t>
      </w:r>
      <w:r w:rsidRPr="00D27CBC">
        <w:rPr>
          <w:b/>
          <w:bCs/>
          <w:highlight w:val="yellow"/>
        </w:rPr>
        <w:t xml:space="preserve"> A: </w:t>
      </w:r>
      <w:r w:rsidR="00D27CBC" w:rsidRPr="00D27CBC">
        <w:rPr>
          <w:highlight w:val="yellow"/>
        </w:rPr>
        <w:t>JBCP</w:t>
      </w:r>
      <w:r w:rsidRPr="00D27CBC">
        <w:rPr>
          <w:b/>
          <w:bCs/>
          <w:highlight w:val="yellow"/>
        </w:rPr>
        <w:t xml:space="preserve"> C: </w:t>
      </w:r>
      <w:r w:rsidR="00D27CBC" w:rsidRPr="00D27CBC">
        <w:rPr>
          <w:highlight w:val="yellow"/>
        </w:rPr>
        <w:t>B-Star</w:t>
      </w:r>
      <w:r w:rsidR="00D27CBC" w:rsidRPr="00D27CBC">
        <w:rPr>
          <w:b/>
          <w:bCs/>
          <w:highlight w:val="yellow"/>
        </w:rPr>
        <w:t xml:space="preserve"> E: </w:t>
      </w:r>
      <w:r w:rsidR="00D27CBC" w:rsidRPr="00D27CBC">
        <w:rPr>
          <w:highlight w:val="yellow"/>
        </w:rPr>
        <w:t>Cell Phone</w:t>
      </w:r>
    </w:p>
    <w:p w14:paraId="344F7113" w14:textId="77777777" w:rsidR="00F305DD" w:rsidRPr="0049411B" w:rsidRDefault="00F6781C" w:rsidP="00F305DD">
      <w:pPr>
        <w:pStyle w:val="UMilpara"/>
        <w:numPr>
          <w:ilvl w:val="2"/>
          <w:numId w:val="22"/>
        </w:numPr>
      </w:pPr>
      <w:r w:rsidRPr="0049411B">
        <w:t>On the move</w:t>
      </w:r>
      <w:r w:rsidR="00F305DD" w:rsidRPr="0049411B">
        <w:t>:</w:t>
      </w:r>
    </w:p>
    <w:p w14:paraId="78F43936" w14:textId="3CE56670" w:rsidR="00265B50" w:rsidRPr="00265B50" w:rsidRDefault="00F6781C" w:rsidP="00EA2C7D">
      <w:pPr>
        <w:pStyle w:val="UMilpara"/>
        <w:numPr>
          <w:ilvl w:val="3"/>
          <w:numId w:val="22"/>
        </w:numPr>
      </w:pPr>
      <w:r w:rsidRPr="0049411B">
        <w:rPr>
          <w:b/>
          <w:bCs/>
        </w:rPr>
        <w:t>P</w:t>
      </w:r>
      <w:r w:rsidRPr="0049411B">
        <w:t xml:space="preserve">: JBC-P </w:t>
      </w:r>
      <w:r w:rsidRPr="0049411B">
        <w:rPr>
          <w:b/>
          <w:bCs/>
        </w:rPr>
        <w:t>A</w:t>
      </w:r>
      <w:r w:rsidRPr="0049411B">
        <w:t xml:space="preserve">: FM </w:t>
      </w:r>
      <w:r w:rsidRPr="0049411B">
        <w:rPr>
          <w:b/>
          <w:bCs/>
        </w:rPr>
        <w:t>C</w:t>
      </w:r>
      <w:r w:rsidRPr="0049411B">
        <w:t xml:space="preserve">: Cell Phone </w:t>
      </w:r>
      <w:r w:rsidRPr="0049411B">
        <w:rPr>
          <w:b/>
          <w:bCs/>
        </w:rPr>
        <w:t>E</w:t>
      </w:r>
      <w:r w:rsidRPr="0049411B">
        <w:t>: N/A</w:t>
      </w:r>
    </w:p>
    <w:p w14:paraId="4CDEE4A4" w14:textId="691BDEA1" w:rsidR="00F6781C" w:rsidRDefault="00F6781C" w:rsidP="00F6781C">
      <w:pPr>
        <w:pStyle w:val="UMilpara"/>
        <w:numPr>
          <w:ilvl w:val="1"/>
          <w:numId w:val="22"/>
        </w:numPr>
      </w:pPr>
      <w:r w:rsidRPr="00BF0E2D">
        <w:rPr>
          <w:u w:val="single"/>
        </w:rPr>
        <w:t>Battalion Communications Card</w:t>
      </w:r>
      <w:r w:rsidR="00F305DD" w:rsidRPr="0049411B">
        <w:t>:</w:t>
      </w:r>
    </w:p>
    <w:p w14:paraId="0D822375" w14:textId="3E24A87B" w:rsidR="00EA2C7D" w:rsidRPr="0049411B" w:rsidRDefault="00EA2C7D" w:rsidP="00EA2C7D">
      <w:pPr>
        <w:pStyle w:val="UMilpara"/>
        <w:numPr>
          <w:ilvl w:val="0"/>
          <w:numId w:val="0"/>
        </w:numPr>
        <w:ind w:left="360"/>
      </w:pPr>
      <w:r w:rsidRPr="0049411B">
        <w:rPr>
          <w:noProof/>
        </w:rPr>
        <w:lastRenderedPageBreak/>
        <w:drawing>
          <wp:inline distT="0" distB="0" distL="0" distR="0" wp14:anchorId="790F2A71" wp14:editId="08CB1203">
            <wp:extent cx="1463040" cy="2997200"/>
            <wp:effectExtent l="0" t="0" r="381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8200" cy="3007771"/>
                    </a:xfrm>
                    <a:prstGeom prst="rect">
                      <a:avLst/>
                    </a:prstGeom>
                    <a:noFill/>
                  </pic:spPr>
                </pic:pic>
              </a:graphicData>
            </a:graphic>
          </wp:inline>
        </w:drawing>
      </w:r>
    </w:p>
    <w:p w14:paraId="0DEA5882" w14:textId="18E256B2" w:rsidR="00F305DD" w:rsidRPr="0049411B" w:rsidRDefault="00F305DD" w:rsidP="00F6781C">
      <w:pPr>
        <w:pStyle w:val="UMilpara"/>
        <w:numPr>
          <w:ilvl w:val="1"/>
          <w:numId w:val="22"/>
        </w:numPr>
      </w:pPr>
      <w:r w:rsidRPr="00BF0E2D">
        <w:rPr>
          <w:u w:val="single"/>
        </w:rPr>
        <w:t>Points of Contacts for Operation Manchu Rampage</w:t>
      </w:r>
      <w:r w:rsidRPr="0049411B">
        <w:t>:</w:t>
      </w:r>
    </w:p>
    <w:p w14:paraId="72522EA4" w14:textId="189FE10D" w:rsidR="00F305DD" w:rsidRPr="0049411B" w:rsidRDefault="00F305DD" w:rsidP="00F305DD">
      <w:pPr>
        <w:pStyle w:val="UMilpara"/>
        <w:numPr>
          <w:ilvl w:val="2"/>
          <w:numId w:val="22"/>
        </w:numPr>
      </w:pPr>
      <w:r w:rsidRPr="0049411B">
        <w:t xml:space="preserve">4-9 IN, 1SBCT Operation Manchu Rampage planner is CPT Jorge I. Vargas (FUOPS), at jorge.i.vargas.mil@army.mil. </w:t>
      </w:r>
    </w:p>
    <w:p w14:paraId="55D44B5A" w14:textId="77777777" w:rsidR="00F305DD" w:rsidRPr="0049411B" w:rsidRDefault="00F305DD" w:rsidP="00F305DD">
      <w:pPr>
        <w:pStyle w:val="UMilpara"/>
        <w:numPr>
          <w:ilvl w:val="2"/>
          <w:numId w:val="22"/>
        </w:numPr>
      </w:pPr>
      <w:r w:rsidRPr="0049411B">
        <w:t xml:space="preserve">4-9IN, 1SBCT Assistant Operation Manchu Rampage planner is CPT Michel Hollis (S2 OIC), at </w:t>
      </w:r>
      <w:r w:rsidR="00721981">
        <w:t>michel</w:t>
      </w:r>
      <w:r w:rsidRPr="0049411B">
        <w:t>.</w:t>
      </w:r>
      <w:r w:rsidR="00721981">
        <w:t>e</w:t>
      </w:r>
      <w:r w:rsidRPr="0049411B">
        <w:t>.</w:t>
      </w:r>
      <w:r w:rsidR="00721981">
        <w:t>hollis</w:t>
      </w:r>
      <w:r w:rsidRPr="0049411B">
        <w:t>.mil@</w:t>
      </w:r>
      <w:r w:rsidR="00721981">
        <w:t>army</w:t>
      </w:r>
      <w:r w:rsidRPr="0049411B">
        <w:t>.mil.</w:t>
      </w:r>
    </w:p>
    <w:p w14:paraId="4C5BAC9D" w14:textId="77777777" w:rsidR="00F305DD" w:rsidRPr="0049411B" w:rsidRDefault="00F305DD" w:rsidP="00F305DD">
      <w:pPr>
        <w:pStyle w:val="UMilpara"/>
        <w:numPr>
          <w:ilvl w:val="2"/>
          <w:numId w:val="22"/>
        </w:numPr>
      </w:pPr>
      <w:r w:rsidRPr="0049411B">
        <w:t xml:space="preserve">4-9IN, 1SBCT Fires Planner is CPT William Horner, at </w:t>
      </w:r>
      <w:r w:rsidR="00721981">
        <w:t>william</w:t>
      </w:r>
      <w:r w:rsidRPr="0049411B">
        <w:t>.</w:t>
      </w:r>
      <w:r w:rsidR="00721981">
        <w:t>h.horner.</w:t>
      </w:r>
      <w:r w:rsidRPr="0049411B">
        <w:t xml:space="preserve">mil@army.mil </w:t>
      </w:r>
    </w:p>
    <w:p w14:paraId="73F9D29B" w14:textId="77777777" w:rsidR="00F305DD" w:rsidRPr="0049411B" w:rsidRDefault="00F305DD" w:rsidP="00F305DD">
      <w:pPr>
        <w:pStyle w:val="UMilpara"/>
        <w:numPr>
          <w:ilvl w:val="2"/>
          <w:numId w:val="22"/>
        </w:numPr>
      </w:pPr>
      <w:r w:rsidRPr="0049411B">
        <w:t xml:space="preserve">4-9IN, 1SBCT CUOPS: is CPT Benjamin Brist, at, </w:t>
      </w:r>
      <w:r w:rsidR="00721981">
        <w:t>steve</w:t>
      </w:r>
      <w:r w:rsidRPr="0049411B">
        <w:t>.</w:t>
      </w:r>
      <w:r w:rsidR="00721981">
        <w:t>b</w:t>
      </w:r>
      <w:r w:rsidRPr="0049411B">
        <w:t>.</w:t>
      </w:r>
      <w:r w:rsidR="00721981">
        <w:t>brist</w:t>
      </w:r>
      <w:r w:rsidRPr="0049411B">
        <w:t xml:space="preserve">.mil@army.mil. </w:t>
      </w:r>
    </w:p>
    <w:p w14:paraId="521180C4" w14:textId="77777777" w:rsidR="00F305DD" w:rsidRPr="0049411B" w:rsidRDefault="00F305DD" w:rsidP="00F305DD">
      <w:pPr>
        <w:pStyle w:val="UMilpara"/>
        <w:numPr>
          <w:ilvl w:val="2"/>
          <w:numId w:val="22"/>
        </w:numPr>
      </w:pPr>
      <w:r w:rsidRPr="0049411B">
        <w:t xml:space="preserve">4-9IN, 1SBCT S1 OIC: CPT George Wiley, at </w:t>
      </w:r>
      <w:r w:rsidR="00236DEF">
        <w:t>George.l.wiley.mil@</w:t>
      </w:r>
      <w:r w:rsidRPr="0049411B">
        <w:t xml:space="preserve">army.mil. </w:t>
      </w:r>
    </w:p>
    <w:p w14:paraId="0485ADCF" w14:textId="77777777" w:rsidR="00D75FC3" w:rsidRDefault="00D75FC3" w:rsidP="00F305DD">
      <w:pPr>
        <w:pStyle w:val="UMilpara"/>
        <w:numPr>
          <w:ilvl w:val="2"/>
          <w:numId w:val="22"/>
        </w:numPr>
      </w:pPr>
      <w:r>
        <w:t xml:space="preserve">4-9IN, 1SBCT Land and Ammo OIC: CPT Frank Fontenot, at </w:t>
      </w:r>
      <w:r w:rsidRPr="00D75FC3">
        <w:t>frank.j.fontenot2.mil@army.mil</w:t>
      </w:r>
      <w:r>
        <w:t xml:space="preserve">. </w:t>
      </w:r>
    </w:p>
    <w:p w14:paraId="17698012" w14:textId="77777777" w:rsidR="00F305DD" w:rsidRPr="0049411B" w:rsidRDefault="00F305DD" w:rsidP="00F305DD">
      <w:pPr>
        <w:pStyle w:val="UMilpara"/>
        <w:numPr>
          <w:ilvl w:val="2"/>
          <w:numId w:val="22"/>
        </w:numPr>
      </w:pPr>
      <w:r w:rsidRPr="0049411B">
        <w:t xml:space="preserve">4-9IN, 1SBCT S4 OIC: 1LT Seamus McDonald, at </w:t>
      </w:r>
      <w:r w:rsidR="00721981">
        <w:t>Seamus</w:t>
      </w:r>
      <w:r w:rsidRPr="0049411B">
        <w:t>.</w:t>
      </w:r>
      <w:r w:rsidR="00721981">
        <w:t>g</w:t>
      </w:r>
      <w:r w:rsidRPr="0049411B">
        <w:t>.</w:t>
      </w:r>
      <w:r w:rsidR="00721981">
        <w:t>mcdonald</w:t>
      </w:r>
      <w:r w:rsidRPr="0049411B">
        <w:t>.mil@army.mil.</w:t>
      </w:r>
    </w:p>
    <w:p w14:paraId="4562E9E9" w14:textId="77777777" w:rsidR="00F305DD" w:rsidRPr="0049411B" w:rsidRDefault="00F305DD" w:rsidP="00F305DD">
      <w:pPr>
        <w:pStyle w:val="UMilpara"/>
        <w:numPr>
          <w:ilvl w:val="2"/>
          <w:numId w:val="22"/>
        </w:numPr>
      </w:pPr>
      <w:r w:rsidRPr="0049411B">
        <w:t xml:space="preserve">4-9IN, 1SBCT S6 OIC: CPT Clayton Morgan, at clayton.m.morgan.mil@army.mil </w:t>
      </w:r>
    </w:p>
    <w:p w14:paraId="7EB47266" w14:textId="15BDFD57" w:rsidR="00F305DD" w:rsidRPr="0049411B" w:rsidRDefault="00F305DD" w:rsidP="00F305DD">
      <w:pPr>
        <w:pStyle w:val="UMilpara"/>
        <w:numPr>
          <w:ilvl w:val="2"/>
          <w:numId w:val="22"/>
        </w:numPr>
      </w:pPr>
      <w:r w:rsidRPr="0049411B">
        <w:t xml:space="preserve">4-9IN, 1SBCT S5 OIC: 1LT Shane Palmer, at </w:t>
      </w:r>
      <w:r w:rsidR="00721981">
        <w:t>shane</w:t>
      </w:r>
      <w:r w:rsidRPr="0049411B">
        <w:t>.</w:t>
      </w:r>
      <w:r w:rsidR="00721981">
        <w:t>l</w:t>
      </w:r>
      <w:r w:rsidRPr="0049411B">
        <w:t>.</w:t>
      </w:r>
      <w:r w:rsidR="00721981">
        <w:t>palmer7</w:t>
      </w:r>
      <w:r w:rsidRPr="0049411B">
        <w:t>.mil@army.mil.</w:t>
      </w:r>
    </w:p>
    <w:p w14:paraId="714DFE08" w14:textId="62AAD46A" w:rsidR="00F16D56" w:rsidRPr="0049411B" w:rsidRDefault="00E6040A" w:rsidP="00F305DD">
      <w:pPr>
        <w:pStyle w:val="UMilpara"/>
        <w:numPr>
          <w:ilvl w:val="2"/>
          <w:numId w:val="22"/>
        </w:numPr>
      </w:pPr>
      <w:r>
        <w:lastRenderedPageBreak/>
        <w:t xml:space="preserve">4-9IN, 1SBCT Sandbag Detail OIC and NCOIC: 2LT </w:t>
      </w:r>
      <w:r w:rsidR="002467D5">
        <w:t>Roberto Prado</w:t>
      </w:r>
      <w:r w:rsidR="00E4489E">
        <w:t xml:space="preserve">, at </w:t>
      </w:r>
      <w:r w:rsidR="00E95D86" w:rsidRPr="00B850C5">
        <w:t>Roberto.m.pradoroman.mil@army.mil</w:t>
      </w:r>
      <w:r w:rsidR="00E95D86">
        <w:t xml:space="preserve"> and SFC </w:t>
      </w:r>
      <w:r w:rsidR="00685021">
        <w:t xml:space="preserve">Andres </w:t>
      </w:r>
      <w:r w:rsidR="00E95D86">
        <w:t>Genao</w:t>
      </w:r>
      <w:r w:rsidR="00685021">
        <w:t xml:space="preserve"> at </w:t>
      </w:r>
      <w:r w:rsidR="00763C78">
        <w:t>Andres.a.genao</w:t>
      </w:r>
      <w:r w:rsidR="00B850C5">
        <w:t>.mil@armyl.mil.</w:t>
      </w:r>
    </w:p>
    <w:p w14:paraId="6B959C54" w14:textId="77777777" w:rsidR="00F6744F" w:rsidRPr="0049411B" w:rsidRDefault="000436ED" w:rsidP="0049248A">
      <w:pPr>
        <w:pStyle w:val="Acknowledge"/>
      </w:pPr>
      <w:r w:rsidRPr="0049411B">
        <w:rPr>
          <w:b/>
        </w:rPr>
        <w:t>ACKNOWLEDGE:</w:t>
      </w:r>
      <w:r w:rsidRPr="0049411B">
        <w:t xml:space="preserve"> </w:t>
      </w:r>
    </w:p>
    <w:p w14:paraId="659B244C" w14:textId="77777777" w:rsidR="00F6744F" w:rsidRPr="0049411B" w:rsidRDefault="00F6744F" w:rsidP="0049248A">
      <w:pPr>
        <w:pStyle w:val="Acknowledge"/>
      </w:pPr>
    </w:p>
    <w:p w14:paraId="0BCC531A" w14:textId="77777777" w:rsidR="00AC1F52" w:rsidRPr="0049411B" w:rsidRDefault="00AC1F52" w:rsidP="0049248A">
      <w:pPr>
        <w:pStyle w:val="Acknowledge"/>
      </w:pPr>
      <w:r w:rsidRPr="0049411B">
        <w:t xml:space="preserve"> </w:t>
      </w:r>
    </w:p>
    <w:p w14:paraId="389CB79B" w14:textId="77777777" w:rsidR="00D6100A" w:rsidRPr="0049411B" w:rsidRDefault="00AC1F52" w:rsidP="00AC1F52">
      <w:pPr>
        <w:pStyle w:val="SigBlock"/>
      </w:pPr>
      <w:r w:rsidRPr="0049411B">
        <w:tab/>
      </w:r>
      <w:r w:rsidR="00A00CF6" w:rsidRPr="0049411B">
        <w:t>KAIN</w:t>
      </w:r>
    </w:p>
    <w:p w14:paraId="6F3C80C2" w14:textId="77777777" w:rsidR="000436ED" w:rsidRPr="0049411B" w:rsidRDefault="00AC1F52" w:rsidP="00AC1F52">
      <w:pPr>
        <w:pStyle w:val="SigBlock"/>
      </w:pPr>
      <w:r w:rsidRPr="0049411B">
        <w:tab/>
      </w:r>
      <w:r w:rsidR="00A00CF6" w:rsidRPr="0049411B">
        <w:t>LTC</w:t>
      </w:r>
    </w:p>
    <w:p w14:paraId="7F248F4E" w14:textId="77777777" w:rsidR="000436ED" w:rsidRPr="0049411B" w:rsidRDefault="000436ED" w:rsidP="0049248A">
      <w:pPr>
        <w:pStyle w:val="Official"/>
      </w:pPr>
      <w:r w:rsidRPr="0049411B">
        <w:t>OFFICIAL:</w:t>
      </w:r>
    </w:p>
    <w:p w14:paraId="389A94DA" w14:textId="77777777" w:rsidR="00D6100A" w:rsidRPr="0049411B" w:rsidRDefault="002D392B" w:rsidP="00AC1F52">
      <w:pPr>
        <w:pStyle w:val="SigBlock"/>
      </w:pPr>
      <w:proofErr w:type="spellStart"/>
      <w:r w:rsidRPr="0049411B">
        <w:t>M</w:t>
      </w:r>
      <w:r>
        <w:t>c</w:t>
      </w:r>
      <w:r w:rsidRPr="0049411B">
        <w:t>NAMARA</w:t>
      </w:r>
      <w:proofErr w:type="spellEnd"/>
    </w:p>
    <w:p w14:paraId="1D4D503B" w14:textId="77777777" w:rsidR="000436ED" w:rsidRPr="0049411B" w:rsidRDefault="00A00CF6" w:rsidP="00AC1F52">
      <w:pPr>
        <w:pStyle w:val="SigBlock"/>
      </w:pPr>
      <w:r w:rsidRPr="0049411B">
        <w:t>S3</w:t>
      </w:r>
    </w:p>
    <w:p w14:paraId="28EF0992" w14:textId="77777777" w:rsidR="00265B50" w:rsidRDefault="00265B50" w:rsidP="002A68E8">
      <w:pPr>
        <w:pStyle w:val="Annexes"/>
      </w:pPr>
    </w:p>
    <w:p w14:paraId="6F823186" w14:textId="77777777" w:rsidR="00265B50" w:rsidRDefault="00265B50" w:rsidP="002A68E8">
      <w:pPr>
        <w:pStyle w:val="Annexes"/>
      </w:pPr>
    </w:p>
    <w:p w14:paraId="3A0BA387" w14:textId="754EEA5F" w:rsidR="00043379" w:rsidRPr="0049411B" w:rsidRDefault="00043379" w:rsidP="002A68E8">
      <w:pPr>
        <w:pStyle w:val="Annexes"/>
        <w:rPr>
          <w:b w:val="0"/>
        </w:rPr>
      </w:pPr>
      <w:r w:rsidRPr="0049411B">
        <w:t xml:space="preserve">ANNEXES: </w:t>
      </w:r>
      <w:r w:rsidRPr="0049411B">
        <w:rPr>
          <w:b w:val="0"/>
        </w:rPr>
        <w:t xml:space="preserve"> </w:t>
      </w:r>
    </w:p>
    <w:p w14:paraId="6B8D3F71" w14:textId="77777777" w:rsidR="002A68E8" w:rsidRDefault="002A68E8" w:rsidP="002A68E8">
      <w:pPr>
        <w:pStyle w:val="AnnexList"/>
        <w:rPr>
          <w:rStyle w:val="Hyperlink"/>
        </w:rPr>
      </w:pPr>
      <w:r w:rsidRPr="00E31D78">
        <w:t>Annex A</w:t>
      </w:r>
      <w:r w:rsidR="00A00CF6" w:rsidRPr="00E31D78">
        <w:t xml:space="preserve"> – Task Organization</w:t>
      </w:r>
    </w:p>
    <w:p w14:paraId="24C7C43E" w14:textId="77777777" w:rsidR="00E0461B" w:rsidRDefault="00E0461B" w:rsidP="002A68E8">
      <w:pPr>
        <w:pStyle w:val="AnnexList"/>
      </w:pPr>
      <w:r>
        <w:tab/>
      </w:r>
    </w:p>
    <w:p w14:paraId="1EC05179" w14:textId="5931582B" w:rsidR="00E0461B" w:rsidRDefault="00000000" w:rsidP="002A68E8">
      <w:pPr>
        <w:pStyle w:val="AnnexList"/>
      </w:pPr>
      <w:hyperlink r:id="rId22" w:history="1">
        <w:r w:rsidR="00E0461B" w:rsidRPr="003C3021">
          <w:rPr>
            <w:rStyle w:val="Hyperlink"/>
          </w:rPr>
          <w:t>Appendix 1 – Task Org. Concept</w:t>
        </w:r>
      </w:hyperlink>
    </w:p>
    <w:p w14:paraId="5302455B" w14:textId="77777777" w:rsidR="00BF0E2D" w:rsidRPr="0049411B" w:rsidRDefault="00FD20EE" w:rsidP="002A68E8">
      <w:pPr>
        <w:pStyle w:val="AnnexList"/>
      </w:pPr>
      <w:r>
        <w:rPr>
          <w:noProof/>
        </w:rPr>
        <w:object w:dxaOrig="1520" w:dyaOrig="985" w14:anchorId="7C09C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78.15pt;height:48pt;mso-width-percent:0;mso-height-percent:0;mso-width-percent:0;mso-height-percent:0" o:ole="">
            <v:imagedata r:id="rId23" o:title=""/>
          </v:shape>
          <o:OLEObject Type="Embed" ProgID="PowerPoint.Show.12" ShapeID="_x0000_i1033" DrawAspect="Icon" ObjectID="_1742623636" r:id="rId24"/>
        </w:object>
      </w:r>
    </w:p>
    <w:p w14:paraId="192B88F4" w14:textId="0B564045" w:rsidR="002A68E8" w:rsidRDefault="00000000" w:rsidP="002A68E8">
      <w:pPr>
        <w:pStyle w:val="AnnexList"/>
      </w:pPr>
      <w:hyperlink r:id="rId25" w:history="1">
        <w:r w:rsidR="002A68E8" w:rsidRPr="007C50CC">
          <w:rPr>
            <w:rStyle w:val="Hyperlink"/>
          </w:rPr>
          <w:t>Annex B</w:t>
        </w:r>
        <w:r w:rsidR="00A00CF6" w:rsidRPr="007C50CC">
          <w:rPr>
            <w:rStyle w:val="Hyperlink"/>
          </w:rPr>
          <w:t xml:space="preserve"> – Intelligence</w:t>
        </w:r>
      </w:hyperlink>
      <w:r w:rsidR="00CF5436">
        <w:rPr>
          <w:rStyle w:val="Hyperlink"/>
        </w:rPr>
        <w:t xml:space="preserve"> (with all attached Appendix)</w:t>
      </w:r>
    </w:p>
    <w:bookmarkStart w:id="2" w:name="_MON_1735636187"/>
    <w:bookmarkEnd w:id="2"/>
    <w:p w14:paraId="3631CAC3" w14:textId="77777777" w:rsidR="007C50CC" w:rsidRPr="0049411B" w:rsidRDefault="00FD20EE" w:rsidP="002A68E8">
      <w:pPr>
        <w:pStyle w:val="AnnexList"/>
      </w:pPr>
      <w:r>
        <w:rPr>
          <w:noProof/>
        </w:rPr>
        <w:object w:dxaOrig="1520" w:dyaOrig="985" w14:anchorId="1D26DF3A">
          <v:shape id="_x0000_i1032" type="#_x0000_t75" alt="" style="width:75.55pt;height:49.55pt;mso-width-percent:0;mso-height-percent:0;mso-width-percent:0;mso-height-percent:0" o:ole="">
            <v:imagedata r:id="rId26" o:title=""/>
          </v:shape>
          <o:OLEObject Type="Embed" ProgID="Word.Document.12" ShapeID="_x0000_i1032" DrawAspect="Icon" ObjectID="_1742623637" r:id="rId27">
            <o:FieldCodes>\s</o:FieldCodes>
          </o:OLEObject>
        </w:object>
      </w:r>
    </w:p>
    <w:p w14:paraId="3DC803B6" w14:textId="37CE0087" w:rsidR="00A00CF6" w:rsidRPr="0049411B" w:rsidRDefault="00A00CF6" w:rsidP="002A68E8">
      <w:pPr>
        <w:pStyle w:val="AnnexList"/>
      </w:pPr>
      <w:r w:rsidRPr="0049411B">
        <w:tab/>
      </w:r>
      <w:r w:rsidRPr="0049411B">
        <w:tab/>
      </w:r>
    </w:p>
    <w:p w14:paraId="3D432B1E" w14:textId="00B56DC1" w:rsidR="00A00CF6" w:rsidRPr="0049411B" w:rsidRDefault="00000000" w:rsidP="002A68E8">
      <w:pPr>
        <w:pStyle w:val="AnnexList"/>
      </w:pPr>
      <w:hyperlink r:id="rId28" w:history="1">
        <w:r w:rsidR="00A00CF6" w:rsidRPr="000B3FA4">
          <w:rPr>
            <w:rStyle w:val="Hyperlink"/>
          </w:rPr>
          <w:t>Annex C – Operations</w:t>
        </w:r>
      </w:hyperlink>
      <w:r w:rsidR="00A00CF6" w:rsidRPr="0049411B">
        <w:t xml:space="preserve"> </w:t>
      </w:r>
    </w:p>
    <w:p w14:paraId="54D9FB1C" w14:textId="1720A108" w:rsidR="00A00CF6" w:rsidRPr="0049411B" w:rsidRDefault="00A00CF6" w:rsidP="002A68E8">
      <w:pPr>
        <w:pStyle w:val="AnnexList"/>
      </w:pPr>
    </w:p>
    <w:p w14:paraId="49833983" w14:textId="2B806E4A" w:rsidR="00A00CF6" w:rsidRDefault="00000000" w:rsidP="002A68E8">
      <w:pPr>
        <w:pStyle w:val="AnnexList"/>
      </w:pPr>
      <w:hyperlink r:id="rId29" w:history="1">
        <w:r w:rsidR="00A00CF6" w:rsidRPr="00557867">
          <w:rPr>
            <w:rStyle w:val="Hyperlink"/>
          </w:rPr>
          <w:t xml:space="preserve">Appendix 1 – </w:t>
        </w:r>
        <w:r w:rsidR="00444242" w:rsidRPr="00557867">
          <w:rPr>
            <w:rStyle w:val="Hyperlink"/>
          </w:rPr>
          <w:t>Concept of Operation Manchu Rampage Live Fire Exercise</w:t>
        </w:r>
      </w:hyperlink>
    </w:p>
    <w:p w14:paraId="4A423659" w14:textId="55105AD6" w:rsidR="00DD3B21" w:rsidRDefault="00DD3B21" w:rsidP="00321CE6">
      <w:pPr>
        <w:pStyle w:val="AnnexList"/>
        <w:ind w:firstLine="720"/>
      </w:pPr>
    </w:p>
    <w:p w14:paraId="692BD36A" w14:textId="7913E55F" w:rsidR="00236DEF" w:rsidRDefault="00000000" w:rsidP="544CBF17">
      <w:pPr>
        <w:pStyle w:val="AnnexList"/>
        <w:rPr>
          <w:rStyle w:val="Hyperlink"/>
        </w:rPr>
      </w:pPr>
      <w:hyperlink r:id="rId30" w:history="1">
        <w:r w:rsidR="00236DEF" w:rsidRPr="008E6457">
          <w:rPr>
            <w:rStyle w:val="Hyperlink"/>
          </w:rPr>
          <w:t xml:space="preserve">Appendix 2 – </w:t>
        </w:r>
        <w:r w:rsidR="005F7C6F" w:rsidRPr="008E6457">
          <w:rPr>
            <w:rStyle w:val="Hyperlink"/>
          </w:rPr>
          <w:t>Planning Timeline</w:t>
        </w:r>
      </w:hyperlink>
    </w:p>
    <w:p w14:paraId="515A769A" w14:textId="0070116B" w:rsidR="00DD3B21" w:rsidRDefault="008F3157" w:rsidP="002A68E8">
      <w:pPr>
        <w:pStyle w:val="AnnexList"/>
      </w:pPr>
      <w:r>
        <w:t xml:space="preserve">           </w:t>
      </w:r>
    </w:p>
    <w:p w14:paraId="1684DDC5" w14:textId="0B535B36" w:rsidR="00236DEF" w:rsidRDefault="00000000" w:rsidP="002A68E8">
      <w:pPr>
        <w:pStyle w:val="AnnexList"/>
      </w:pPr>
      <w:hyperlink r:id="rId31" w:history="1">
        <w:r w:rsidR="00236DEF" w:rsidRPr="00F965DC">
          <w:rPr>
            <w:rStyle w:val="Hyperlink"/>
          </w:rPr>
          <w:t xml:space="preserve">Appendix 3 – </w:t>
        </w:r>
        <w:r w:rsidR="009E4186" w:rsidRPr="00F965DC">
          <w:rPr>
            <w:rStyle w:val="Hyperlink"/>
          </w:rPr>
          <w:t>M6/M7 Deployment Planning Guidance</w:t>
        </w:r>
      </w:hyperlink>
    </w:p>
    <w:p w14:paraId="023C90A8" w14:textId="6658E3F3" w:rsidR="00236DEF" w:rsidRDefault="00236DEF" w:rsidP="002A68E8">
      <w:pPr>
        <w:pStyle w:val="AnnexList"/>
      </w:pPr>
      <w:r>
        <w:tab/>
      </w:r>
    </w:p>
    <w:p w14:paraId="68863872" w14:textId="17DED719" w:rsidR="00DD3B21" w:rsidRDefault="00000000" w:rsidP="002A68E8">
      <w:pPr>
        <w:pStyle w:val="AnnexList"/>
      </w:pPr>
      <w:hyperlink r:id="rId32" w:history="1">
        <w:r w:rsidR="00DD3B21" w:rsidRPr="008C7DFA">
          <w:rPr>
            <w:rStyle w:val="Hyperlink"/>
          </w:rPr>
          <w:t>Appendix 4 – Operation Manchu Rampage Training Sequence</w:t>
        </w:r>
      </w:hyperlink>
    </w:p>
    <w:p w14:paraId="00306F32" w14:textId="7B2DD650" w:rsidR="008C7DFA" w:rsidRPr="0049411B" w:rsidRDefault="008C7DFA" w:rsidP="002A68E8">
      <w:pPr>
        <w:pStyle w:val="AnnexList"/>
      </w:pPr>
      <w:r>
        <w:tab/>
      </w:r>
    </w:p>
    <w:p w14:paraId="5D268C5B" w14:textId="5AEEA190" w:rsidR="00A00CF6" w:rsidRDefault="00000000" w:rsidP="002A68E8">
      <w:pPr>
        <w:pStyle w:val="AnnexList"/>
      </w:pPr>
      <w:hyperlink r:id="rId33" w:history="1">
        <w:r w:rsidR="00FA4466" w:rsidRPr="00196490">
          <w:rPr>
            <w:rStyle w:val="Hyperlink"/>
          </w:rPr>
          <w:t>Appendix 5 – Operation Manchu Rampage Uniform Standards</w:t>
        </w:r>
      </w:hyperlink>
    </w:p>
    <w:p w14:paraId="5A752C8E" w14:textId="77777777" w:rsidR="008922B5" w:rsidRDefault="008922B5" w:rsidP="002A68E8">
      <w:pPr>
        <w:pStyle w:val="AnnexList"/>
      </w:pPr>
    </w:p>
    <w:p w14:paraId="70669CF4" w14:textId="0FB8F618" w:rsidR="00DF06E0" w:rsidRDefault="00000000" w:rsidP="002A68E8">
      <w:pPr>
        <w:pStyle w:val="AnnexList"/>
        <w:rPr>
          <w:rStyle w:val="Hyperlink"/>
        </w:rPr>
      </w:pPr>
      <w:hyperlink r:id="rId34" w:history="1">
        <w:r w:rsidR="00DF06E0" w:rsidRPr="00562FC4">
          <w:rPr>
            <w:rStyle w:val="Hyperlink"/>
          </w:rPr>
          <w:t xml:space="preserve">Appendix 6 </w:t>
        </w:r>
        <w:r w:rsidR="007E53E4" w:rsidRPr="00562FC4">
          <w:rPr>
            <w:rStyle w:val="Hyperlink"/>
          </w:rPr>
          <w:t>–</w:t>
        </w:r>
        <w:r w:rsidR="00DF06E0" w:rsidRPr="00562FC4">
          <w:rPr>
            <w:rStyle w:val="Hyperlink"/>
          </w:rPr>
          <w:t xml:space="preserve"> </w:t>
        </w:r>
        <w:r w:rsidR="007E53E4" w:rsidRPr="00562FC4">
          <w:rPr>
            <w:rStyle w:val="Hyperlink"/>
          </w:rPr>
          <w:t>Synchronization Timeline (MACRO)</w:t>
        </w:r>
        <w:r w:rsidR="003B2B56" w:rsidRPr="00562FC4">
          <w:rPr>
            <w:rStyle w:val="Hyperlink"/>
          </w:rPr>
          <w:t xml:space="preserve"> and Support Requirements</w:t>
        </w:r>
      </w:hyperlink>
    </w:p>
    <w:p w14:paraId="66AA84D0" w14:textId="77777777" w:rsidR="008922B5" w:rsidRDefault="008922B5" w:rsidP="002A68E8">
      <w:pPr>
        <w:pStyle w:val="AnnexList"/>
      </w:pPr>
    </w:p>
    <w:p w14:paraId="7BD851A2" w14:textId="45C5B5F5" w:rsidR="007E53E4" w:rsidRPr="00D94468" w:rsidRDefault="00D94468" w:rsidP="002A68E8">
      <w:pPr>
        <w:pStyle w:val="AnnexList"/>
        <w:rPr>
          <w:rStyle w:val="Hyperlink"/>
        </w:rPr>
      </w:pPr>
      <w:r>
        <w:fldChar w:fldCharType="begin"/>
      </w:r>
      <w:r w:rsidR="00B41D2E">
        <w:instrText>HYPERLINK "https://dod.teams.microsoft.us/l/file/D9F20ECE-D5EB-4378-ACD5-BEE7E6722946?tenantId=fae6d70f-954b-4811-92b6-0530d6f84c43&amp;fileType=xlsx&amp;objectUrl=https%3A%2F%2Farmyeitaas.sharepoint-mil.us%2Fteams%2F4-9INCMDStaff%2FShared%20Documents%2FMovement%20and%20Maneuver%2F04%20-%20FUOPS%2FPLT%20LFX%20Folder%2FMANCHU%20RAMPAGE%20OPORD%2023-01%2FAnnexes%2FAppendix%207%20-%20Execution%20Micro%20Timeline%20and%20Range%20Set%20Up%20Timeline.xlsx&amp;baseUrl=https%3A%2F%2Farmyeitaas.sharepoint-mil.us%2Fteams%2F4-9INCMDStaff&amp;serviceName=teams&amp;threadId=19:dod:bd512682e9924761becbf296e2d8398f@thread.skype&amp;allowXTenantAccess=false&amp;groupId=470a71a3-3ad8-457b-a6bc-1c434e570abe"</w:instrText>
      </w:r>
      <w:r>
        <w:fldChar w:fldCharType="separate"/>
      </w:r>
      <w:r w:rsidR="007E53E4" w:rsidRPr="00D94468">
        <w:rPr>
          <w:rStyle w:val="Hyperlink"/>
        </w:rPr>
        <w:t xml:space="preserve">Appendix 7 – </w:t>
      </w:r>
      <w:r w:rsidR="008922B5" w:rsidRPr="00D94468">
        <w:rPr>
          <w:rStyle w:val="Hyperlink"/>
        </w:rPr>
        <w:t xml:space="preserve">Execution </w:t>
      </w:r>
      <w:r w:rsidR="007E53E4" w:rsidRPr="00D94468">
        <w:rPr>
          <w:rStyle w:val="Hyperlink"/>
        </w:rPr>
        <w:t>Micro Timeline</w:t>
      </w:r>
      <w:r w:rsidRPr="00D94468">
        <w:rPr>
          <w:rStyle w:val="Hyperlink"/>
        </w:rPr>
        <w:t xml:space="preserve"> and Range Set up </w:t>
      </w:r>
      <w:proofErr w:type="gramStart"/>
      <w:r w:rsidRPr="00D94468">
        <w:rPr>
          <w:rStyle w:val="Hyperlink"/>
        </w:rPr>
        <w:t>Timeline</w:t>
      </w:r>
      <w:proofErr w:type="gramEnd"/>
      <w:r w:rsidR="007E53E4" w:rsidRPr="00D94468">
        <w:rPr>
          <w:rStyle w:val="Hyperlink"/>
        </w:rPr>
        <w:t xml:space="preserve"> </w:t>
      </w:r>
    </w:p>
    <w:p w14:paraId="4F2404DB" w14:textId="7DDC5978" w:rsidR="00FA4466" w:rsidRDefault="00D94468" w:rsidP="007464FA">
      <w:pPr>
        <w:pStyle w:val="AnnexList"/>
        <w:tabs>
          <w:tab w:val="left" w:pos="1215"/>
        </w:tabs>
        <w:ind w:firstLine="720"/>
      </w:pPr>
      <w:r>
        <w:fldChar w:fldCharType="end"/>
      </w:r>
    </w:p>
    <w:p w14:paraId="15DD8ADE" w14:textId="75B435F6" w:rsidR="00EE6792" w:rsidRDefault="00000000" w:rsidP="00997828">
      <w:pPr>
        <w:pStyle w:val="AnnexList"/>
        <w:tabs>
          <w:tab w:val="left" w:pos="1215"/>
        </w:tabs>
      </w:pPr>
      <w:hyperlink r:id="rId35">
        <w:r w:rsidR="00EE6792" w:rsidRPr="25052E56">
          <w:rPr>
            <w:rStyle w:val="Hyperlink"/>
          </w:rPr>
          <w:t xml:space="preserve">Appendix 8 </w:t>
        </w:r>
        <w:r w:rsidR="008842E7" w:rsidRPr="25052E56">
          <w:rPr>
            <w:rStyle w:val="Hyperlink"/>
          </w:rPr>
          <w:t>–</w:t>
        </w:r>
        <w:r w:rsidR="00EE6792" w:rsidRPr="25052E56">
          <w:rPr>
            <w:rStyle w:val="Hyperlink"/>
          </w:rPr>
          <w:t xml:space="preserve"> </w:t>
        </w:r>
        <w:r w:rsidR="008842E7" w:rsidRPr="25052E56">
          <w:rPr>
            <w:rStyle w:val="Hyperlink"/>
          </w:rPr>
          <w:t>Road to Platoon Certification</w:t>
        </w:r>
      </w:hyperlink>
    </w:p>
    <w:p w14:paraId="771FD6B9" w14:textId="77777777" w:rsidR="00FC18D5" w:rsidRPr="0049411B" w:rsidRDefault="00FC18D5" w:rsidP="002A68E8">
      <w:pPr>
        <w:pStyle w:val="AnnexList"/>
      </w:pPr>
    </w:p>
    <w:p w14:paraId="2AE36BEF" w14:textId="77777777" w:rsidR="00A00CF6" w:rsidRPr="0049411B" w:rsidRDefault="00A00CF6" w:rsidP="002A68E8">
      <w:pPr>
        <w:pStyle w:val="AnnexList"/>
      </w:pPr>
      <w:r w:rsidRPr="0049411B">
        <w:t>Annex D – Fires (TBP)</w:t>
      </w:r>
    </w:p>
    <w:p w14:paraId="71B06EC3" w14:textId="77777777" w:rsidR="00A00CF6" w:rsidRPr="0049411B" w:rsidRDefault="00A00CF6" w:rsidP="002A68E8">
      <w:pPr>
        <w:pStyle w:val="AnnexList"/>
      </w:pPr>
    </w:p>
    <w:p w14:paraId="494922FF" w14:textId="2D6E0B10" w:rsidR="00A00CF6" w:rsidRPr="0049411B" w:rsidRDefault="00A00CF6" w:rsidP="002A68E8">
      <w:pPr>
        <w:pStyle w:val="AnnexList"/>
      </w:pPr>
      <w:r w:rsidRPr="0049411B">
        <w:t>Annex F – Sustainment</w:t>
      </w:r>
    </w:p>
    <w:p w14:paraId="5DB77B46" w14:textId="6D375D74" w:rsidR="00542FF0" w:rsidRDefault="00542FF0" w:rsidP="002A68E8">
      <w:pPr>
        <w:pStyle w:val="AnnexList"/>
      </w:pPr>
    </w:p>
    <w:p w14:paraId="66A23650" w14:textId="2D9BD607" w:rsidR="006F445F" w:rsidRDefault="00000000" w:rsidP="002A68E8">
      <w:pPr>
        <w:pStyle w:val="AnnexList"/>
      </w:pPr>
      <w:hyperlink r:id="rId36" w:history="1">
        <w:r w:rsidR="006F445F" w:rsidRPr="00A909BD">
          <w:rPr>
            <w:rStyle w:val="Hyperlink"/>
          </w:rPr>
          <w:t>Appendix 1 – Concept of Support</w:t>
        </w:r>
      </w:hyperlink>
    </w:p>
    <w:p w14:paraId="2157ED72" w14:textId="131D2DB7" w:rsidR="00D6509E" w:rsidRDefault="00463F2C" w:rsidP="002A68E8">
      <w:pPr>
        <w:pStyle w:val="AnnexList"/>
      </w:pPr>
      <w:r>
        <w:t xml:space="preserve">           </w:t>
      </w:r>
      <w:r w:rsidR="00FD20EE">
        <w:rPr>
          <w:noProof/>
        </w:rPr>
        <w:object w:dxaOrig="1518" w:dyaOrig="986" w14:anchorId="616F9401">
          <v:shape id="_x0000_i1031" type="#_x0000_t75" alt="" style="width:75.55pt;height:49.55pt;mso-width-percent:0;mso-height-percent:0;mso-width-percent:0;mso-height-percent:0" o:ole="">
            <v:imagedata r:id="rId37" o:title=""/>
          </v:shape>
          <o:OLEObject Type="Embed" ProgID="PowerPoint.Show.12" ShapeID="_x0000_i1031" DrawAspect="Icon" ObjectID="_1742623638" r:id="rId38"/>
        </w:object>
      </w:r>
    </w:p>
    <w:p w14:paraId="22E80C52" w14:textId="22A2A952" w:rsidR="006F445F" w:rsidRDefault="00000000" w:rsidP="002A68E8">
      <w:pPr>
        <w:pStyle w:val="AnnexList"/>
      </w:pPr>
      <w:hyperlink r:id="rId39" w:history="1">
        <w:r w:rsidR="006F445F" w:rsidRPr="009806D0">
          <w:rPr>
            <w:rStyle w:val="Hyperlink"/>
          </w:rPr>
          <w:t>Appendix 2 – Scheme of Distribution</w:t>
        </w:r>
      </w:hyperlink>
    </w:p>
    <w:p w14:paraId="4C7630B5" w14:textId="5A54571F" w:rsidR="00D6509E" w:rsidRDefault="00463F2C" w:rsidP="002A68E8">
      <w:pPr>
        <w:pStyle w:val="AnnexList"/>
      </w:pPr>
      <w:r>
        <w:t xml:space="preserve">           </w:t>
      </w:r>
      <w:r w:rsidR="00FD20EE">
        <w:rPr>
          <w:noProof/>
        </w:rPr>
        <w:object w:dxaOrig="1518" w:dyaOrig="986" w14:anchorId="709F2078">
          <v:shape id="_x0000_i1030" type="#_x0000_t75" alt="" style="width:75.55pt;height:49.55pt;mso-width-percent:0;mso-height-percent:0;mso-width-percent:0;mso-height-percent:0" o:ole="">
            <v:imagedata r:id="rId40" o:title=""/>
          </v:shape>
          <o:OLEObject Type="Embed" ProgID="PowerPoint.Show.12" ShapeID="_x0000_i1030" DrawAspect="Icon" ObjectID="_1742623639" r:id="rId41"/>
        </w:object>
      </w:r>
    </w:p>
    <w:p w14:paraId="247AFE6C" w14:textId="2DF46CC6" w:rsidR="006F445F" w:rsidRDefault="00000000" w:rsidP="002A68E8">
      <w:pPr>
        <w:pStyle w:val="AnnexList"/>
      </w:pPr>
      <w:hyperlink r:id="rId42" w:history="1">
        <w:r w:rsidR="00D6509E" w:rsidRPr="00A33BC6">
          <w:rPr>
            <w:rStyle w:val="Hyperlink"/>
          </w:rPr>
          <w:t>Appendix 3 – Concept of Medical Support</w:t>
        </w:r>
      </w:hyperlink>
    </w:p>
    <w:p w14:paraId="2C266589" w14:textId="49206E35" w:rsidR="00F77423" w:rsidRDefault="001F6CAB" w:rsidP="002A68E8">
      <w:pPr>
        <w:pStyle w:val="AnnexList"/>
      </w:pPr>
      <w:r>
        <w:t xml:space="preserve">           </w:t>
      </w:r>
      <w:r w:rsidR="00FD20EE">
        <w:rPr>
          <w:noProof/>
        </w:rPr>
        <w:object w:dxaOrig="1518" w:dyaOrig="986" w14:anchorId="7C30D459">
          <v:shape id="_x0000_i1029" type="#_x0000_t75" alt="" style="width:75.55pt;height:49.55pt;mso-width-percent:0;mso-height-percent:0;mso-width-percent:0;mso-height-percent:0" o:ole="">
            <v:imagedata r:id="rId43" o:title=""/>
          </v:shape>
          <o:OLEObject Type="Embed" ProgID="PowerPoint.Show.12" ShapeID="_x0000_i1029" DrawAspect="Icon" ObjectID="_1742623640" r:id="rId44"/>
        </w:object>
      </w:r>
    </w:p>
    <w:p w14:paraId="48C557D1" w14:textId="3E127473" w:rsidR="00F77423" w:rsidRPr="0049411B" w:rsidRDefault="00F77423" w:rsidP="002A68E8">
      <w:pPr>
        <w:pStyle w:val="AnnexList"/>
      </w:pPr>
      <w:r>
        <w:t>Appendix 4 – SRP 1 (Phase II) Concept</w:t>
      </w:r>
    </w:p>
    <w:p w14:paraId="15D07CE9" w14:textId="7263D9D0" w:rsidR="00A00CF6" w:rsidRPr="0049411B" w:rsidRDefault="00F77423" w:rsidP="002A68E8">
      <w:pPr>
        <w:pStyle w:val="AnnexList"/>
      </w:pPr>
      <w:r>
        <w:t xml:space="preserve">          </w:t>
      </w:r>
      <w:r w:rsidR="00FD20EE">
        <w:rPr>
          <w:noProof/>
        </w:rPr>
        <w:object w:dxaOrig="1520" w:dyaOrig="985" w14:anchorId="7ABC9980">
          <v:shape id="_x0000_i1028" type="#_x0000_t75" alt="" style="width:78.15pt;height:48pt;mso-width-percent:0;mso-height-percent:0;mso-width-percent:0;mso-height-percent:0" o:ole="">
            <v:imagedata r:id="rId45" o:title=""/>
          </v:shape>
          <o:OLEObject Type="Embed" ProgID="PowerPoint.Show.12" ShapeID="_x0000_i1028" DrawAspect="Icon" ObjectID="_1742623641" r:id="rId46"/>
        </w:object>
      </w:r>
    </w:p>
    <w:p w14:paraId="2CCFDD32" w14:textId="6920527C" w:rsidR="0033687E" w:rsidRDefault="00EF30F9" w:rsidP="003660BF">
      <w:pPr>
        <w:pStyle w:val="BodyText"/>
        <w:ind w:left="100" w:hanging="10"/>
      </w:pPr>
      <w:r>
        <w:tab/>
      </w:r>
      <w:r w:rsidR="00313ACF">
        <w:t xml:space="preserve">Appendix 5 - </w:t>
      </w:r>
      <w:r w:rsidR="00E63165">
        <w:t>SRP 1 DA 7425 (Readiness and Deployment Checklist)</w:t>
      </w:r>
      <w:r w:rsidR="0033687E" w:rsidRPr="0033687E">
        <w:t xml:space="preserve"> </w:t>
      </w:r>
    </w:p>
    <w:p w14:paraId="56608A75" w14:textId="52CB7CCB" w:rsidR="00E63165" w:rsidRDefault="003660BF" w:rsidP="00E63165">
      <w:pPr>
        <w:pStyle w:val="BodyText"/>
        <w:ind w:left="100" w:right="5444" w:hanging="10"/>
      </w:pPr>
      <w:r>
        <w:t xml:space="preserve">       </w:t>
      </w:r>
      <w:r w:rsidR="00FD20EE">
        <w:rPr>
          <w:noProof/>
        </w:rPr>
        <w:object w:dxaOrig="1520" w:dyaOrig="985" w14:anchorId="7FB97F94">
          <v:shape id="_x0000_i1027" type="#_x0000_t75" alt="" style="width:75.55pt;height:49.55pt;mso-width-percent:0;mso-height-percent:0;mso-width-percent:0;mso-height-percent:0" o:ole="">
            <v:imagedata r:id="rId47" o:title=""/>
          </v:shape>
          <o:OLEObject Type="Embed" ProgID="Acrobat.Document.DC" ShapeID="_x0000_i1027" DrawAspect="Icon" ObjectID="_1742623642" r:id="rId48"/>
        </w:object>
      </w:r>
    </w:p>
    <w:p w14:paraId="009CA806" w14:textId="77777777" w:rsidR="00ED14B0" w:rsidRDefault="00ED14B0" w:rsidP="00E63165">
      <w:pPr>
        <w:pStyle w:val="BodyText"/>
        <w:ind w:left="100" w:right="5444" w:hanging="10"/>
      </w:pPr>
    </w:p>
    <w:p w14:paraId="6C53788B" w14:textId="18094254" w:rsidR="00ED14B0" w:rsidRDefault="00ED14B0" w:rsidP="003660BF">
      <w:pPr>
        <w:pStyle w:val="BodyText"/>
        <w:ind w:left="100" w:hanging="10"/>
      </w:pPr>
      <w:r>
        <w:tab/>
        <w:t xml:space="preserve">Appendix 6 </w:t>
      </w:r>
      <w:r w:rsidR="002F0951">
        <w:t>–</w:t>
      </w:r>
      <w:r>
        <w:t xml:space="preserve"> </w:t>
      </w:r>
      <w:r w:rsidR="002F0951">
        <w:t>Manchu Rampage Manifest</w:t>
      </w:r>
    </w:p>
    <w:p w14:paraId="4FB2CFA1" w14:textId="2647A2C0" w:rsidR="0072055A" w:rsidRDefault="0061239F" w:rsidP="002A68E8">
      <w:pPr>
        <w:pStyle w:val="AnnexList"/>
      </w:pPr>
      <w:r>
        <w:t xml:space="preserve">        </w:t>
      </w:r>
      <w:r w:rsidR="00FD20EE">
        <w:rPr>
          <w:noProof/>
        </w:rPr>
        <w:object w:dxaOrig="1520" w:dyaOrig="985" w14:anchorId="23FF040A">
          <v:shape id="_x0000_i1026" type="#_x0000_t75" alt="" style="width:75.55pt;height:49.55pt;mso-width-percent:0;mso-height-percent:0;mso-width-percent:0;mso-height-percent:0" o:ole="">
            <v:imagedata r:id="rId49" o:title=""/>
          </v:shape>
          <o:OLEObject Type="Embed" ProgID="Excel.Sheet.12" ShapeID="_x0000_i1026" DrawAspect="Icon" ObjectID="_1742623643" r:id="rId50"/>
        </w:object>
      </w:r>
    </w:p>
    <w:p w14:paraId="15491248" w14:textId="77777777" w:rsidR="00AD1F53" w:rsidRPr="0049411B" w:rsidRDefault="00AD1F53" w:rsidP="002A68E8">
      <w:pPr>
        <w:pStyle w:val="AnnexList"/>
      </w:pPr>
    </w:p>
    <w:p w14:paraId="7A54BC2D" w14:textId="7ED15794" w:rsidR="00A00CF6" w:rsidRDefault="00A00CF6" w:rsidP="002A68E8">
      <w:pPr>
        <w:pStyle w:val="AnnexList"/>
      </w:pPr>
      <w:r w:rsidRPr="0049411B">
        <w:t>Annex H – Signal</w:t>
      </w:r>
      <w:r w:rsidR="00B66807">
        <w:t xml:space="preserve"> </w:t>
      </w:r>
    </w:p>
    <w:p w14:paraId="28104641" w14:textId="77777777" w:rsidR="008B6023" w:rsidRDefault="008B6023" w:rsidP="002A68E8">
      <w:pPr>
        <w:pStyle w:val="AnnexList"/>
      </w:pPr>
    </w:p>
    <w:p w14:paraId="1FC3F9C5" w14:textId="07BDA6FC" w:rsidR="00B66807" w:rsidRDefault="005257D0" w:rsidP="001A574D">
      <w:pPr>
        <w:pStyle w:val="AnnexList"/>
      </w:pPr>
      <w:r>
        <w:t>A</w:t>
      </w:r>
      <w:r w:rsidR="00A07584">
        <w:t>ppendix 1 – Manchu Rampage COMMEX CONOP</w:t>
      </w:r>
    </w:p>
    <w:p w14:paraId="3C51B1F0" w14:textId="36506063" w:rsidR="00B66807" w:rsidRPr="0049411B" w:rsidRDefault="00B66807" w:rsidP="002A68E8">
      <w:pPr>
        <w:pStyle w:val="AnnexList"/>
      </w:pPr>
      <w:r>
        <w:tab/>
      </w:r>
      <w:r w:rsidR="00FD20EE">
        <w:rPr>
          <w:noProof/>
        </w:rPr>
        <w:object w:dxaOrig="1520" w:dyaOrig="985" w14:anchorId="448E9520">
          <v:shape id="_x0000_i1025" type="#_x0000_t75" alt="" style="width:76.6pt;height:49.55pt;mso-width-percent:0;mso-height-percent:0;mso-width-percent:0;mso-height-percent:0" o:ole="">
            <v:imagedata r:id="rId51" o:title=""/>
          </v:shape>
          <o:OLEObject Type="Link" ProgID="PowerPoint.Show.12" ShapeID="_x0000_i1025" DrawAspect="Content" r:id="rId52" UpdateMode="Always">
            <o:LinkType>Picture</o:LinkType>
            <o:LockedField>false</o:LockedField>
            <o:FieldCodes>\f 0</o:FieldCodes>
          </o:OLEObject>
        </w:object>
      </w:r>
    </w:p>
    <w:sectPr w:rsidR="00B66807" w:rsidRPr="0049411B" w:rsidSect="00381996">
      <w:headerReference w:type="even" r:id="rId53"/>
      <w:headerReference w:type="default" r:id="rId54"/>
      <w:footerReference w:type="even" r:id="rId55"/>
      <w:footerReference w:type="default" r:id="rId56"/>
      <w:headerReference w:type="first" r:id="rId57"/>
      <w:footerReference w:type="first" r:id="rId58"/>
      <w:pgSz w:w="12240" w:h="15840" w:code="1"/>
      <w:pgMar w:top="1440" w:right="1440" w:bottom="1440" w:left="1440" w:header="9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B4CDD" w14:textId="77777777" w:rsidR="00FD20EE" w:rsidRDefault="00FD20EE" w:rsidP="00F36EA7">
      <w:r>
        <w:separator/>
      </w:r>
    </w:p>
    <w:p w14:paraId="35008C55" w14:textId="77777777" w:rsidR="00FD20EE" w:rsidRDefault="00FD20EE" w:rsidP="00F36EA7"/>
  </w:endnote>
  <w:endnote w:type="continuationSeparator" w:id="0">
    <w:p w14:paraId="37E9755F" w14:textId="77777777" w:rsidR="00FD20EE" w:rsidRDefault="00FD20EE" w:rsidP="00F36EA7">
      <w:r>
        <w:continuationSeparator/>
      </w:r>
    </w:p>
    <w:p w14:paraId="12488B37" w14:textId="77777777" w:rsidR="00FD20EE" w:rsidRDefault="00FD20EE" w:rsidP="00F36EA7"/>
  </w:endnote>
  <w:endnote w:type="continuationNotice" w:id="1">
    <w:p w14:paraId="2E27D240" w14:textId="77777777" w:rsidR="00FD20EE" w:rsidRDefault="00FD20E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1E48C" w14:textId="77777777" w:rsidR="000F09B6" w:rsidRDefault="000F09B6" w:rsidP="00F36EA7"/>
  <w:p w14:paraId="24399837" w14:textId="77777777" w:rsidR="001C6E21" w:rsidRDefault="001C6E21" w:rsidP="00F36E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9169707"/>
      <w:docPartObj>
        <w:docPartGallery w:val="Page Numbers (Bottom of Page)"/>
        <w:docPartUnique/>
      </w:docPartObj>
    </w:sdtPr>
    <w:sdtContent>
      <w:p w14:paraId="70B02878" w14:textId="77777777" w:rsidR="00C912E1" w:rsidRDefault="00B042B2" w:rsidP="00F36EA7">
        <w:pPr>
          <w:jc w:val="center"/>
        </w:pPr>
        <w:r>
          <w:fldChar w:fldCharType="begin"/>
        </w:r>
        <w:r>
          <w:instrText xml:space="preserve"> PAGE   \* MERGEFORMAT </w:instrText>
        </w:r>
        <w:r>
          <w:fldChar w:fldCharType="separate"/>
        </w:r>
        <w:r w:rsidR="00A46C7A">
          <w:rPr>
            <w:noProof/>
          </w:rPr>
          <w:t>2</w:t>
        </w:r>
        <w:r>
          <w:rPr>
            <w:noProof/>
          </w:rPr>
          <w:fldChar w:fldCharType="end"/>
        </w:r>
      </w:p>
    </w:sdtContent>
  </w:sdt>
  <w:p w14:paraId="310D727D" w14:textId="77777777" w:rsidR="00A6284C" w:rsidRPr="009060E1" w:rsidRDefault="009060E1" w:rsidP="009060E1">
    <w:pPr>
      <w:pStyle w:val="Header"/>
      <w:rPr>
        <w:b/>
        <w:bCs/>
        <w:color w:val="00B050"/>
      </w:rPr>
    </w:pPr>
    <w:r w:rsidRPr="00D330DC">
      <w:rPr>
        <w:b/>
        <w:bCs/>
        <w:color w:val="00B050"/>
      </w:rPr>
      <w:ptab w:relativeTo="margin" w:alignment="center" w:leader="none"/>
    </w:r>
    <w:r w:rsidRPr="00D330DC">
      <w:rPr>
        <w:b/>
        <w:bCs/>
        <w:color w:val="00B050"/>
      </w:rPr>
      <w:t>UNCLASSIFIED//FOUO</w:t>
    </w:r>
    <w:r w:rsidRPr="00D330DC">
      <w:rPr>
        <w:b/>
        <w:bCs/>
        <w:color w:val="00B050"/>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73D43" w14:textId="5D49BA77" w:rsidR="000F09B6" w:rsidRDefault="000F09B6" w:rsidP="00F36EA7">
    <w:pPr>
      <w:jc w:val="center"/>
    </w:pPr>
    <w:r>
      <w:fldChar w:fldCharType="begin"/>
    </w:r>
    <w:r>
      <w:instrText xml:space="preserve"> PAGE   \* MERGEFORMAT </w:instrText>
    </w:r>
    <w:r>
      <w:fldChar w:fldCharType="separate"/>
    </w:r>
    <w:r w:rsidR="00A46C7A">
      <w:rPr>
        <w:noProof/>
      </w:rPr>
      <w:t>1</w:t>
    </w:r>
    <w:r>
      <w:rPr>
        <w:noProof/>
      </w:rPr>
      <w:fldChar w:fldCharType="end"/>
    </w:r>
  </w:p>
  <w:p w14:paraId="7115E3E4" w14:textId="70834916" w:rsidR="001C6E21" w:rsidRPr="009060E1" w:rsidRDefault="009060E1" w:rsidP="009060E1">
    <w:pPr>
      <w:pStyle w:val="Header"/>
      <w:rPr>
        <w:b/>
        <w:bCs/>
        <w:color w:val="00B050"/>
      </w:rPr>
    </w:pPr>
    <w:r w:rsidRPr="00D330DC">
      <w:rPr>
        <w:b/>
        <w:bCs/>
        <w:color w:val="00B050"/>
      </w:rPr>
      <w:ptab w:relativeTo="margin" w:alignment="center" w:leader="none"/>
    </w:r>
    <w:r w:rsidRPr="00D330DC">
      <w:rPr>
        <w:b/>
        <w:bCs/>
        <w:color w:val="00B050"/>
      </w:rPr>
      <w:t>UNCLASSIFIED//FOUO</w:t>
    </w:r>
    <w:r w:rsidRPr="00D330DC">
      <w:rPr>
        <w:b/>
        <w:bCs/>
        <w:color w:val="00B05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F4CD0" w14:textId="77777777" w:rsidR="00FD20EE" w:rsidRDefault="00FD20EE" w:rsidP="00F36EA7">
      <w:r>
        <w:separator/>
      </w:r>
    </w:p>
    <w:p w14:paraId="02A2799E" w14:textId="77777777" w:rsidR="00FD20EE" w:rsidRDefault="00FD20EE" w:rsidP="00F36EA7"/>
  </w:footnote>
  <w:footnote w:type="continuationSeparator" w:id="0">
    <w:p w14:paraId="2B79ADCF" w14:textId="77777777" w:rsidR="00FD20EE" w:rsidRDefault="00FD20EE" w:rsidP="00F36EA7">
      <w:r>
        <w:continuationSeparator/>
      </w:r>
    </w:p>
    <w:p w14:paraId="760D95F1" w14:textId="77777777" w:rsidR="00FD20EE" w:rsidRDefault="00FD20EE" w:rsidP="00F36EA7"/>
  </w:footnote>
  <w:footnote w:type="continuationNotice" w:id="1">
    <w:p w14:paraId="29C93A8D" w14:textId="77777777" w:rsidR="00FD20EE" w:rsidRDefault="00FD20E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CA18B" w14:textId="77777777" w:rsidR="000F09B6" w:rsidRDefault="000F09B6" w:rsidP="00F36EA7"/>
  <w:p w14:paraId="612E25CA" w14:textId="77777777" w:rsidR="001C6E21" w:rsidRDefault="001C6E21" w:rsidP="00F36E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2757D" w14:textId="77777777" w:rsidR="00A76EBB" w:rsidRPr="009060E1" w:rsidRDefault="009060E1" w:rsidP="009060E1">
    <w:pPr>
      <w:pStyle w:val="Header"/>
      <w:rPr>
        <w:b/>
        <w:bCs/>
        <w:color w:val="00B050"/>
      </w:rPr>
    </w:pPr>
    <w:r w:rsidRPr="00D330DC">
      <w:rPr>
        <w:b/>
        <w:bCs/>
        <w:color w:val="00B050"/>
      </w:rPr>
      <w:ptab w:relativeTo="margin" w:alignment="center" w:leader="none"/>
    </w:r>
    <w:r w:rsidRPr="00D330DC">
      <w:rPr>
        <w:b/>
        <w:bCs/>
        <w:color w:val="00B050"/>
      </w:rPr>
      <w:t>UNCLASSIFIED//FOUO</w:t>
    </w:r>
    <w:r w:rsidRPr="00D330DC">
      <w:rPr>
        <w:b/>
        <w:bCs/>
        <w:color w:val="00B050"/>
      </w:rPr>
      <w:ptab w:relativeTo="margin" w:alignment="right" w:leader="none"/>
    </w:r>
  </w:p>
  <w:p w14:paraId="19C21547" w14:textId="67EBA1C1" w:rsidR="006B2F53" w:rsidRDefault="00CA2E19" w:rsidP="006B2F53">
    <w:pPr>
      <w:pStyle w:val="H2ndpage"/>
    </w:pPr>
    <w:r w:rsidRPr="00CA2E19">
      <w:t>OPORD 23-</w:t>
    </w:r>
    <w:r w:rsidR="00C6464B">
      <w:t>0</w:t>
    </w:r>
    <w:r w:rsidRPr="00CA2E19">
      <w:t>1 (Operation Manchu Rampage – Platoon Table III-VI Certification) (UNCLASSIFIED)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9174E" w14:textId="77777777" w:rsidR="0001607F" w:rsidRPr="00D330DC" w:rsidRDefault="0001607F" w:rsidP="0001607F">
    <w:pPr>
      <w:pStyle w:val="Header"/>
      <w:rPr>
        <w:b/>
        <w:bCs/>
        <w:color w:val="00B050"/>
      </w:rPr>
    </w:pPr>
    <w:r w:rsidRPr="00D330DC">
      <w:rPr>
        <w:b/>
        <w:bCs/>
        <w:color w:val="00B050"/>
      </w:rPr>
      <w:ptab w:relativeTo="margin" w:alignment="center" w:leader="none"/>
    </w:r>
    <w:r w:rsidRPr="00D330DC">
      <w:rPr>
        <w:b/>
        <w:bCs/>
        <w:color w:val="00B050"/>
      </w:rPr>
      <w:t>UNCLASSIFIED//FOUO</w:t>
    </w:r>
    <w:r w:rsidRPr="00D330DC">
      <w:rPr>
        <w:b/>
        <w:bCs/>
        <w:color w:val="00B050"/>
      </w:rPr>
      <w:ptab w:relativeTo="margin" w:alignment="right" w:leader="none"/>
    </w:r>
  </w:p>
  <w:p w14:paraId="11AFCFE6" w14:textId="77777777" w:rsidR="00A76EBB" w:rsidRPr="0001607F" w:rsidRDefault="00A76EBB" w:rsidP="000160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82B3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0018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C4259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BF837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D6E8D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29CC2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CACD6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CC6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428CF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0A39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D1ABC"/>
    <w:multiLevelType w:val="hybridMultilevel"/>
    <w:tmpl w:val="BC988CB6"/>
    <w:lvl w:ilvl="0" w:tplc="B90EE244">
      <w:start w:val="21"/>
      <w:numFmt w:val="upperLetter"/>
      <w:lvlText w:val="(%1)"/>
      <w:lvlJc w:val="left"/>
      <w:pPr>
        <w:ind w:left="499" w:hanging="399"/>
      </w:pPr>
      <w:rPr>
        <w:rFonts w:ascii="Arial" w:eastAsia="Arial" w:hAnsi="Arial" w:cs="Arial" w:hint="default"/>
        <w:b/>
        <w:bCs/>
        <w:i w:val="0"/>
        <w:iCs w:val="0"/>
        <w:spacing w:val="-2"/>
        <w:w w:val="99"/>
        <w:sz w:val="24"/>
        <w:szCs w:val="24"/>
        <w:lang w:val="en-US" w:eastAsia="en-US" w:bidi="ar-SA"/>
      </w:rPr>
    </w:lvl>
    <w:lvl w:ilvl="1" w:tplc="0F58EA00">
      <w:start w:val="1"/>
      <w:numFmt w:val="decimal"/>
      <w:lvlText w:val="%2."/>
      <w:lvlJc w:val="left"/>
      <w:pPr>
        <w:ind w:left="460" w:hanging="269"/>
      </w:pPr>
      <w:rPr>
        <w:rFonts w:ascii="Arial" w:eastAsia="Arial" w:hAnsi="Arial" w:cs="Arial" w:hint="default"/>
        <w:b/>
        <w:bCs/>
        <w:i w:val="0"/>
        <w:iCs w:val="0"/>
        <w:w w:val="100"/>
        <w:sz w:val="24"/>
        <w:szCs w:val="24"/>
        <w:lang w:val="en-US" w:eastAsia="en-US" w:bidi="ar-SA"/>
      </w:rPr>
    </w:lvl>
    <w:lvl w:ilvl="2" w:tplc="A37C73FE">
      <w:start w:val="1"/>
      <w:numFmt w:val="lowerLetter"/>
      <w:lvlText w:val="%3."/>
      <w:lvlJc w:val="left"/>
      <w:pPr>
        <w:ind w:left="728" w:hanging="269"/>
      </w:pPr>
      <w:rPr>
        <w:rFonts w:ascii="Arial" w:hAnsi="Arial" w:cs="Arial" w:hint="default"/>
        <w:b w:val="0"/>
        <w:bCs w:val="0"/>
        <w:i w:val="0"/>
        <w:iCs w:val="0"/>
        <w:w w:val="100"/>
        <w:sz w:val="24"/>
        <w:szCs w:val="24"/>
        <w:lang w:val="en-US" w:eastAsia="en-US" w:bidi="ar-SA"/>
      </w:rPr>
    </w:lvl>
    <w:lvl w:ilvl="3" w:tplc="13446BE2">
      <w:start w:val="1"/>
      <w:numFmt w:val="decimal"/>
      <w:lvlText w:val="(%4)"/>
      <w:lvlJc w:val="left"/>
      <w:pPr>
        <w:ind w:left="1180" w:hanging="360"/>
      </w:pPr>
      <w:rPr>
        <w:rFonts w:ascii="Arial" w:eastAsia="Arial" w:hAnsi="Arial" w:cs="Arial" w:hint="default"/>
        <w:b w:val="0"/>
        <w:bCs w:val="0"/>
        <w:i w:val="0"/>
        <w:iCs w:val="0"/>
        <w:w w:val="99"/>
        <w:sz w:val="24"/>
        <w:szCs w:val="24"/>
        <w:lang w:val="en-US" w:eastAsia="en-US" w:bidi="ar-SA"/>
      </w:rPr>
    </w:lvl>
    <w:lvl w:ilvl="4" w:tplc="32787722">
      <w:start w:val="1"/>
      <w:numFmt w:val="lowerLetter"/>
      <w:lvlText w:val="(%5)"/>
      <w:lvlJc w:val="left"/>
      <w:pPr>
        <w:ind w:left="1540" w:hanging="361"/>
      </w:pPr>
      <w:rPr>
        <w:rFonts w:ascii="Arial" w:eastAsia="Arial" w:hAnsi="Arial" w:cs="Arial" w:hint="default"/>
        <w:b w:val="0"/>
        <w:bCs w:val="0"/>
        <w:i w:val="0"/>
        <w:iCs w:val="0"/>
        <w:w w:val="99"/>
        <w:sz w:val="24"/>
        <w:szCs w:val="24"/>
        <w:lang w:val="en-US" w:eastAsia="en-US" w:bidi="ar-SA"/>
      </w:rPr>
    </w:lvl>
    <w:lvl w:ilvl="5" w:tplc="C3CACD9A">
      <w:start w:val="1"/>
      <w:numFmt w:val="decimal"/>
      <w:lvlText w:val="%6."/>
      <w:lvlJc w:val="left"/>
      <w:pPr>
        <w:ind w:left="1900" w:hanging="269"/>
      </w:pPr>
      <w:rPr>
        <w:rFonts w:ascii="Arial" w:eastAsia="Arial" w:hAnsi="Arial" w:cs="Arial" w:hint="default"/>
        <w:b w:val="0"/>
        <w:bCs w:val="0"/>
        <w:i w:val="0"/>
        <w:iCs w:val="0"/>
        <w:w w:val="99"/>
        <w:sz w:val="24"/>
        <w:szCs w:val="24"/>
        <w:lang w:val="en-US" w:eastAsia="en-US" w:bidi="ar-SA"/>
      </w:rPr>
    </w:lvl>
    <w:lvl w:ilvl="6" w:tplc="332465C4">
      <w:numFmt w:val="bullet"/>
      <w:lvlText w:val="•"/>
      <w:lvlJc w:val="left"/>
      <w:pPr>
        <w:ind w:left="1900" w:hanging="269"/>
      </w:pPr>
      <w:rPr>
        <w:rFonts w:hint="default"/>
        <w:lang w:val="en-US" w:eastAsia="en-US" w:bidi="ar-SA"/>
      </w:rPr>
    </w:lvl>
    <w:lvl w:ilvl="7" w:tplc="8A52EE64">
      <w:numFmt w:val="bullet"/>
      <w:lvlText w:val="•"/>
      <w:lvlJc w:val="left"/>
      <w:pPr>
        <w:ind w:left="3820" w:hanging="269"/>
      </w:pPr>
      <w:rPr>
        <w:rFonts w:hint="default"/>
        <w:lang w:val="en-US" w:eastAsia="en-US" w:bidi="ar-SA"/>
      </w:rPr>
    </w:lvl>
    <w:lvl w:ilvl="8" w:tplc="1BA264E6">
      <w:numFmt w:val="bullet"/>
      <w:lvlText w:val="•"/>
      <w:lvlJc w:val="left"/>
      <w:pPr>
        <w:ind w:left="5740" w:hanging="269"/>
      </w:pPr>
      <w:rPr>
        <w:rFonts w:hint="default"/>
        <w:lang w:val="en-US" w:eastAsia="en-US" w:bidi="ar-SA"/>
      </w:rPr>
    </w:lvl>
  </w:abstractNum>
  <w:abstractNum w:abstractNumId="11" w15:restartNumberingAfterBreak="0">
    <w:nsid w:val="0B7F2ADC"/>
    <w:multiLevelType w:val="hybridMultilevel"/>
    <w:tmpl w:val="CE84308A"/>
    <w:lvl w:ilvl="0" w:tplc="9A5C60BE">
      <w:start w:val="3"/>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3D7949"/>
    <w:multiLevelType w:val="hybridMultilevel"/>
    <w:tmpl w:val="4BE0249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1DA2176A"/>
    <w:multiLevelType w:val="multilevel"/>
    <w:tmpl w:val="95CC1EFC"/>
    <w:lvl w:ilvl="0">
      <w:start w:val="1"/>
      <w:numFmt w:val="decimal"/>
      <w:lvlText w:val="%1. (U)"/>
      <w:lvlJc w:val="left"/>
      <w:pPr>
        <w:tabs>
          <w:tab w:val="num" w:pos="144"/>
        </w:tabs>
        <w:ind w:left="0" w:firstLine="0"/>
      </w:pPr>
      <w:rPr>
        <w:rFonts w:hint="default"/>
      </w:rPr>
    </w:lvl>
    <w:lvl w:ilvl="1">
      <w:start w:val="1"/>
      <w:numFmt w:val="lowerLetter"/>
      <w:lvlText w:val="%2. (U)"/>
      <w:lvlJc w:val="left"/>
      <w:pPr>
        <w:tabs>
          <w:tab w:val="num" w:pos="720"/>
        </w:tabs>
        <w:ind w:left="0" w:firstLine="360"/>
      </w:pPr>
      <w:rPr>
        <w:rFonts w:hint="default"/>
      </w:rPr>
    </w:lvl>
    <w:lvl w:ilvl="2">
      <w:start w:val="1"/>
      <w:numFmt w:val="decimal"/>
      <w:lvlText w:val="(%3) (U)"/>
      <w:lvlJc w:val="left"/>
      <w:pPr>
        <w:tabs>
          <w:tab w:val="num" w:pos="1080"/>
        </w:tabs>
        <w:ind w:left="0" w:firstLine="720"/>
      </w:pPr>
      <w:rPr>
        <w:rFonts w:hint="default"/>
      </w:rPr>
    </w:lvl>
    <w:lvl w:ilvl="3">
      <w:start w:val="1"/>
      <w:numFmt w:val="lowerLetter"/>
      <w:lvlText w:val="(%4) (U)"/>
      <w:lvlJc w:val="left"/>
      <w:pPr>
        <w:tabs>
          <w:tab w:val="num" w:pos="1080"/>
        </w:tabs>
        <w:ind w:left="0" w:firstLine="1080"/>
      </w:pPr>
      <w:rPr>
        <w:rFonts w:hint="default"/>
      </w:rPr>
    </w:lvl>
    <w:lvl w:ilvl="4">
      <w:start w:val="1"/>
      <w:numFmt w:val="decimal"/>
      <w:lvlText w:val="%5. (U)"/>
      <w:lvlJc w:val="left"/>
      <w:pPr>
        <w:ind w:left="0" w:firstLine="1440"/>
      </w:pPr>
      <w:rPr>
        <w:rFonts w:hint="default"/>
      </w:rPr>
    </w:lvl>
    <w:lvl w:ilvl="5">
      <w:start w:val="1"/>
      <w:numFmt w:val="decimal"/>
      <w:lvlText w:val="%6."/>
      <w:lvlJc w:val="left"/>
      <w:pPr>
        <w:tabs>
          <w:tab w:val="num" w:pos="360"/>
        </w:tabs>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4" w15:restartNumberingAfterBreak="0">
    <w:nsid w:val="23AA7844"/>
    <w:multiLevelType w:val="hybridMultilevel"/>
    <w:tmpl w:val="40CC2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D9031E9"/>
    <w:multiLevelType w:val="multilevel"/>
    <w:tmpl w:val="943C42CC"/>
    <w:styleLink w:val="Style1"/>
    <w:lvl w:ilvl="0">
      <w:start w:val="1"/>
      <w:numFmt w:val="none"/>
      <w:lvlText w:val="%1"/>
      <w:lvlJc w:val="left"/>
      <w:pPr>
        <w:ind w:left="0" w:firstLine="0"/>
      </w:pPr>
      <w:rPr>
        <w:rFonts w:hint="default"/>
      </w:rPr>
    </w:lvl>
    <w:lvl w:ilvl="1">
      <w:start w:val="1"/>
      <w:numFmt w:val="lowerLetter"/>
      <w:lvlText w:val="(%2)"/>
      <w:lvlJc w:val="left"/>
      <w:pPr>
        <w:tabs>
          <w:tab w:val="num" w:pos="720"/>
        </w:tabs>
        <w:ind w:left="0" w:firstLine="360"/>
      </w:pPr>
      <w:rPr>
        <w:rFonts w:hint="default"/>
      </w:rPr>
    </w:lvl>
    <w:lvl w:ilvl="2">
      <w:start w:val="1"/>
      <w:numFmt w:val="decimal"/>
      <w:lvlText w:val="(%3)"/>
      <w:lvlJc w:val="left"/>
      <w:pPr>
        <w:tabs>
          <w:tab w:val="num" w:pos="1080"/>
        </w:tabs>
        <w:ind w:left="720" w:firstLine="0"/>
      </w:pPr>
      <w:rPr>
        <w:rFonts w:hint="default"/>
      </w:rPr>
    </w:lvl>
    <w:lvl w:ilvl="3">
      <w:start w:val="1"/>
      <w:numFmt w:val="lowerLetter"/>
      <w:lvlText w:val="(%4)"/>
      <w:lvlJc w:val="left"/>
      <w:pPr>
        <w:tabs>
          <w:tab w:val="num" w:pos="1080"/>
        </w:tabs>
        <w:ind w:left="1080" w:firstLine="0"/>
      </w:pPr>
      <w:rPr>
        <w:rFonts w:hint="default"/>
      </w:rPr>
    </w:lvl>
    <w:lvl w:ilvl="4">
      <w:start w:val="1"/>
      <w:numFmt w:val="none"/>
      <w:lvlText w:val="Not Used in DoA"/>
      <w:lvlJc w:val="left"/>
      <w:pPr>
        <w:ind w:left="1440" w:firstLine="0"/>
      </w:pPr>
      <w:rPr>
        <w:rFonts w:hint="default"/>
      </w:rPr>
    </w:lvl>
    <w:lvl w:ilvl="5">
      <w:start w:val="1"/>
      <w:numFmt w:val="decimal"/>
      <w:lvlText w:val="%6."/>
      <w:lvlJc w:val="left"/>
      <w:pPr>
        <w:tabs>
          <w:tab w:val="num" w:pos="360"/>
        </w:tabs>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6" w15:restartNumberingAfterBreak="0">
    <w:nsid w:val="30F905E6"/>
    <w:multiLevelType w:val="hybridMultilevel"/>
    <w:tmpl w:val="FA4E2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1D2075F"/>
    <w:multiLevelType w:val="multilevel"/>
    <w:tmpl w:val="242E8042"/>
    <w:styleLink w:val="OPORDList"/>
    <w:lvl w:ilvl="0">
      <w:start w:val="1"/>
      <w:numFmt w:val="decimal"/>
      <w:suff w:val="space"/>
      <w:lvlText w:val="%1. (U)"/>
      <w:lvlJc w:val="left"/>
      <w:pPr>
        <w:ind w:left="0" w:firstLine="0"/>
      </w:pPr>
      <w:rPr>
        <w:rFonts w:ascii="Arial" w:hAnsi="Arial" w:hint="default"/>
        <w:b/>
        <w:i w:val="0"/>
        <w:sz w:val="24"/>
      </w:rPr>
    </w:lvl>
    <w:lvl w:ilvl="1">
      <w:start w:val="1"/>
      <w:numFmt w:val="lowerLetter"/>
      <w:suff w:val="space"/>
      <w:lvlText w:val="%2. (U)"/>
      <w:lvlJc w:val="left"/>
      <w:pPr>
        <w:ind w:left="0" w:firstLine="360"/>
      </w:pPr>
      <w:rPr>
        <w:rFonts w:ascii="Arial" w:hAnsi="Arial" w:hint="default"/>
        <w:color w:val="auto"/>
        <w:sz w:val="22"/>
      </w:rPr>
    </w:lvl>
    <w:lvl w:ilvl="2">
      <w:start w:val="1"/>
      <w:numFmt w:val="decimal"/>
      <w:suff w:val="space"/>
      <w:lvlText w:val="(%3) (U)"/>
      <w:lvlJc w:val="left"/>
      <w:pPr>
        <w:ind w:left="0" w:firstLine="720"/>
      </w:pPr>
      <w:rPr>
        <w:rFonts w:ascii="Arial" w:hAnsi="Arial" w:hint="default"/>
        <w:color w:val="auto"/>
        <w:sz w:val="24"/>
      </w:rPr>
    </w:lvl>
    <w:lvl w:ilvl="3">
      <w:start w:val="1"/>
      <w:numFmt w:val="lowerLetter"/>
      <w:suff w:val="space"/>
      <w:lvlText w:val="(%4) (U)"/>
      <w:lvlJc w:val="left"/>
      <w:pPr>
        <w:ind w:left="0" w:firstLine="1080"/>
      </w:pPr>
      <w:rPr>
        <w:rFonts w:ascii="Arial" w:hAnsi="Arial" w:hint="default"/>
        <w:color w:val="auto"/>
        <w:sz w:val="24"/>
      </w:rPr>
    </w:lvl>
    <w:lvl w:ilvl="4">
      <w:start w:val="1"/>
      <w:numFmt w:val="decimal"/>
      <w:suff w:val="space"/>
      <w:lvlText w:val="%5. (U)"/>
      <w:lvlJc w:val="left"/>
      <w:pPr>
        <w:ind w:left="0" w:firstLine="1440"/>
      </w:pPr>
      <w:rPr>
        <w:rFonts w:ascii="Arial" w:hAnsi="Arial" w:hint="default"/>
        <w:color w:val="auto"/>
        <w:sz w:val="24"/>
      </w:rPr>
    </w:lvl>
    <w:lvl w:ilvl="5">
      <w:start w:val="1"/>
      <w:numFmt w:val="lowerRoman"/>
      <w:suff w:val="space"/>
      <w:lvlText w:val="(%6)"/>
      <w:lvlJc w:val="left"/>
      <w:pPr>
        <w:ind w:left="0" w:firstLine="1800"/>
      </w:pPr>
      <w:rPr>
        <w:rFonts w:ascii="Arial" w:hAnsi="Arial" w:hint="default"/>
        <w:color w:val="auto"/>
        <w:sz w:val="24"/>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8" w15:restartNumberingAfterBreak="0">
    <w:nsid w:val="36150FB4"/>
    <w:multiLevelType w:val="multilevel"/>
    <w:tmpl w:val="943C42CC"/>
    <w:numStyleLink w:val="Style1"/>
  </w:abstractNum>
  <w:abstractNum w:abstractNumId="19" w15:restartNumberingAfterBreak="0">
    <w:nsid w:val="364B21F4"/>
    <w:multiLevelType w:val="multilevel"/>
    <w:tmpl w:val="69984B7E"/>
    <w:lvl w:ilvl="0">
      <w:start w:val="1"/>
      <w:numFmt w:val="decimal"/>
      <w:lvlText w:val="%1. (U)"/>
      <w:lvlJc w:val="left"/>
      <w:pPr>
        <w:tabs>
          <w:tab w:val="num" w:pos="144"/>
        </w:tabs>
        <w:ind w:left="0" w:firstLine="0"/>
      </w:pPr>
      <w:rPr>
        <w:rFonts w:hint="default"/>
      </w:rPr>
    </w:lvl>
    <w:lvl w:ilvl="1">
      <w:start w:val="1"/>
      <w:numFmt w:val="lowerLetter"/>
      <w:lvlText w:val="%2. (U)"/>
      <w:lvlJc w:val="left"/>
      <w:pPr>
        <w:tabs>
          <w:tab w:val="num" w:pos="720"/>
        </w:tabs>
        <w:ind w:left="0" w:firstLine="360"/>
      </w:pPr>
      <w:rPr>
        <w:rFonts w:hint="default"/>
      </w:rPr>
    </w:lvl>
    <w:lvl w:ilvl="2">
      <w:start w:val="1"/>
      <w:numFmt w:val="decimal"/>
      <w:lvlText w:val="(%3) (U)"/>
      <w:lvlJc w:val="left"/>
      <w:pPr>
        <w:tabs>
          <w:tab w:val="num" w:pos="1080"/>
        </w:tabs>
        <w:ind w:left="0" w:firstLine="720"/>
      </w:pPr>
      <w:rPr>
        <w:rFonts w:hint="default"/>
      </w:rPr>
    </w:lvl>
    <w:lvl w:ilvl="3">
      <w:start w:val="1"/>
      <w:numFmt w:val="lowerLetter"/>
      <w:lvlText w:val="(%4) (U)"/>
      <w:lvlJc w:val="left"/>
      <w:pPr>
        <w:tabs>
          <w:tab w:val="num" w:pos="1080"/>
        </w:tabs>
        <w:ind w:left="0" w:firstLine="1080"/>
      </w:pPr>
      <w:rPr>
        <w:rFonts w:hint="default"/>
      </w:rPr>
    </w:lvl>
    <w:lvl w:ilvl="4">
      <w:start w:val="1"/>
      <w:numFmt w:val="decimal"/>
      <w:lvlText w:val="%5. (U)"/>
      <w:lvlJc w:val="left"/>
      <w:pPr>
        <w:ind w:left="0" w:firstLine="1440"/>
      </w:pPr>
      <w:rPr>
        <w:rFonts w:hint="default"/>
      </w:rPr>
    </w:lvl>
    <w:lvl w:ilvl="5">
      <w:start w:val="1"/>
      <w:numFmt w:val="decimal"/>
      <w:lvlText w:val="%6."/>
      <w:lvlJc w:val="left"/>
      <w:pPr>
        <w:tabs>
          <w:tab w:val="num" w:pos="360"/>
        </w:tabs>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0" w15:restartNumberingAfterBreak="0">
    <w:nsid w:val="378F2E8F"/>
    <w:multiLevelType w:val="hybridMultilevel"/>
    <w:tmpl w:val="C920897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3B5726DA"/>
    <w:multiLevelType w:val="multilevel"/>
    <w:tmpl w:val="943C42CC"/>
    <w:numStyleLink w:val="Style1"/>
  </w:abstractNum>
  <w:abstractNum w:abstractNumId="22" w15:restartNumberingAfterBreak="0">
    <w:nsid w:val="3ED53055"/>
    <w:multiLevelType w:val="multilevel"/>
    <w:tmpl w:val="5DF27994"/>
    <w:lvl w:ilvl="0">
      <w:start w:val="1"/>
      <w:numFmt w:val="none"/>
      <w:pStyle w:val="References"/>
      <w:suff w:val="space"/>
      <w:lvlText w:val="(U) "/>
      <w:lvlJc w:val="left"/>
      <w:pPr>
        <w:ind w:left="0" w:firstLine="0"/>
      </w:pPr>
      <w:rPr>
        <w:rFonts w:hint="default"/>
      </w:rPr>
    </w:lvl>
    <w:lvl w:ilvl="1">
      <w:start w:val="1"/>
      <w:numFmt w:val="lowerLetter"/>
      <w:suff w:val="space"/>
      <w:lvlText w:val="%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0135D16"/>
    <w:multiLevelType w:val="multilevel"/>
    <w:tmpl w:val="943C42CC"/>
    <w:numStyleLink w:val="Style1"/>
  </w:abstractNum>
  <w:abstractNum w:abstractNumId="24" w15:restartNumberingAfterBreak="0">
    <w:nsid w:val="42E46D24"/>
    <w:multiLevelType w:val="multilevel"/>
    <w:tmpl w:val="BFA8059A"/>
    <w:lvl w:ilvl="0">
      <w:start w:val="1"/>
      <w:numFmt w:val="decimal"/>
      <w:lvlText w:val="%1."/>
      <w:lvlJc w:val="left"/>
      <w:pPr>
        <w:tabs>
          <w:tab w:val="num" w:pos="360"/>
        </w:tabs>
        <w:ind w:left="0" w:firstLine="0"/>
      </w:pPr>
      <w:rPr>
        <w:rFonts w:hint="default"/>
      </w:rPr>
    </w:lvl>
    <w:lvl w:ilvl="1">
      <w:start w:val="1"/>
      <w:numFmt w:val="lowerLetter"/>
      <w:lvlText w:val="%2."/>
      <w:lvlJc w:val="left"/>
      <w:pPr>
        <w:tabs>
          <w:tab w:val="num" w:pos="720"/>
        </w:tabs>
        <w:ind w:left="0" w:firstLine="360"/>
      </w:pPr>
      <w:rPr>
        <w:rFonts w:hint="default"/>
      </w:rPr>
    </w:lvl>
    <w:lvl w:ilvl="2">
      <w:start w:val="1"/>
      <w:numFmt w:val="decimal"/>
      <w:lvlText w:val="(%3)"/>
      <w:lvlJc w:val="left"/>
      <w:pPr>
        <w:tabs>
          <w:tab w:val="num" w:pos="1080"/>
        </w:tabs>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4412D86"/>
    <w:multiLevelType w:val="multilevel"/>
    <w:tmpl w:val="CAC8F4F6"/>
    <w:lvl w:ilvl="0">
      <w:start w:val="1"/>
      <w:numFmt w:val="decimal"/>
      <w:pStyle w:val="UMilpara"/>
      <w:suff w:val="space"/>
      <w:lvlText w:val="%1. (U) "/>
      <w:lvlJc w:val="left"/>
      <w:pPr>
        <w:ind w:left="0" w:firstLine="0"/>
      </w:pPr>
      <w:rPr>
        <w:rFonts w:hint="default"/>
      </w:rPr>
    </w:lvl>
    <w:lvl w:ilvl="1">
      <w:start w:val="1"/>
      <w:numFmt w:val="lowerLetter"/>
      <w:suff w:val="space"/>
      <w:lvlText w:val="%2. (U) "/>
      <w:lvlJc w:val="left"/>
      <w:pPr>
        <w:ind w:left="0" w:firstLine="360"/>
      </w:pPr>
      <w:rPr>
        <w:rFonts w:hint="default"/>
        <w:b w:val="0"/>
        <w:bCs w:val="0"/>
      </w:rPr>
    </w:lvl>
    <w:lvl w:ilvl="2">
      <w:start w:val="1"/>
      <w:numFmt w:val="decimal"/>
      <w:suff w:val="space"/>
      <w:lvlText w:val="(%3) (U) "/>
      <w:lvlJc w:val="left"/>
      <w:pPr>
        <w:ind w:left="0" w:firstLine="648"/>
      </w:pPr>
      <w:rPr>
        <w:rFonts w:hint="default"/>
        <w:b w:val="0"/>
        <w:bCs w:val="0"/>
      </w:rPr>
    </w:lvl>
    <w:lvl w:ilvl="3">
      <w:start w:val="1"/>
      <w:numFmt w:val="lowerLetter"/>
      <w:suff w:val="space"/>
      <w:lvlText w:val="(%4) (U) "/>
      <w:lvlJc w:val="left"/>
      <w:pPr>
        <w:ind w:left="0" w:firstLine="1080"/>
      </w:pPr>
      <w:rPr>
        <w:rFonts w:hint="default"/>
        <w:b w:val="0"/>
        <w:bCs w:val="0"/>
      </w:rPr>
    </w:lvl>
    <w:lvl w:ilvl="4">
      <w:start w:val="1"/>
      <w:numFmt w:val="decimal"/>
      <w:suff w:val="space"/>
      <w:lvlText w:val="%5. (U) "/>
      <w:lvlJc w:val="left"/>
      <w:pPr>
        <w:ind w:left="0" w:firstLine="1440"/>
      </w:pPr>
      <w:rPr>
        <w:b w:val="0"/>
        <w:bCs/>
      </w:rPr>
    </w:lvl>
    <w:lvl w:ilvl="5">
      <w:start w:val="1"/>
      <w:numFmt w:val="bullet"/>
      <w:lvlText w:val=""/>
      <w:lvlJc w:val="left"/>
      <w:pPr>
        <w:ind w:left="2160" w:hanging="360"/>
      </w:pPr>
      <w:rPr>
        <w:rFonts w:ascii="Symbol" w:hAnsi="Symbol" w:hint="default"/>
      </w:rPr>
    </w:lvl>
    <w:lvl w:ilvl="6">
      <w:start w:val="1"/>
      <w:numFmt w:val="decimal"/>
      <w:lvlText w:val="%7."/>
      <w:lvlJc w:val="left"/>
      <w:pPr>
        <w:ind w:left="2160" w:firstLine="0"/>
      </w:pPr>
      <w:rPr>
        <w:rFonts w:hint="default"/>
      </w:rPr>
    </w:lvl>
    <w:lvl w:ilvl="7">
      <w:start w:val="1"/>
      <w:numFmt w:val="decimal"/>
      <w:lvlText w:val="%8."/>
      <w:lvlJc w:val="left"/>
      <w:pPr>
        <w:ind w:left="2880" w:hanging="360"/>
      </w:pPr>
    </w:lvl>
    <w:lvl w:ilvl="8">
      <w:start w:val="1"/>
      <w:numFmt w:val="lowerRoman"/>
      <w:lvlText w:val="%9."/>
      <w:lvlJc w:val="left"/>
      <w:pPr>
        <w:ind w:left="2880" w:firstLine="0"/>
      </w:pPr>
      <w:rPr>
        <w:rFonts w:hint="default"/>
      </w:rPr>
    </w:lvl>
  </w:abstractNum>
  <w:abstractNum w:abstractNumId="26" w15:restartNumberingAfterBreak="0">
    <w:nsid w:val="4F2A41A1"/>
    <w:multiLevelType w:val="hybridMultilevel"/>
    <w:tmpl w:val="01D470DE"/>
    <w:lvl w:ilvl="0" w:tplc="2132D724">
      <w:start w:val="4"/>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F60E07"/>
    <w:multiLevelType w:val="multilevel"/>
    <w:tmpl w:val="95CC1EFC"/>
    <w:lvl w:ilvl="0">
      <w:start w:val="1"/>
      <w:numFmt w:val="decimal"/>
      <w:lvlText w:val="%1. (U)"/>
      <w:lvlJc w:val="left"/>
      <w:pPr>
        <w:tabs>
          <w:tab w:val="num" w:pos="144"/>
        </w:tabs>
        <w:ind w:left="0" w:firstLine="0"/>
      </w:pPr>
      <w:rPr>
        <w:rFonts w:hint="default"/>
      </w:rPr>
    </w:lvl>
    <w:lvl w:ilvl="1">
      <w:start w:val="1"/>
      <w:numFmt w:val="lowerLetter"/>
      <w:lvlText w:val="%2. (U)"/>
      <w:lvlJc w:val="left"/>
      <w:pPr>
        <w:tabs>
          <w:tab w:val="num" w:pos="720"/>
        </w:tabs>
        <w:ind w:left="0" w:firstLine="360"/>
      </w:pPr>
      <w:rPr>
        <w:rFonts w:hint="default"/>
      </w:rPr>
    </w:lvl>
    <w:lvl w:ilvl="2">
      <w:start w:val="1"/>
      <w:numFmt w:val="decimal"/>
      <w:lvlText w:val="(%3) (U)"/>
      <w:lvlJc w:val="left"/>
      <w:pPr>
        <w:tabs>
          <w:tab w:val="num" w:pos="1080"/>
        </w:tabs>
        <w:ind w:left="0" w:firstLine="720"/>
      </w:pPr>
      <w:rPr>
        <w:rFonts w:hint="default"/>
      </w:rPr>
    </w:lvl>
    <w:lvl w:ilvl="3">
      <w:start w:val="1"/>
      <w:numFmt w:val="lowerLetter"/>
      <w:lvlText w:val="(%4) (U)"/>
      <w:lvlJc w:val="left"/>
      <w:pPr>
        <w:tabs>
          <w:tab w:val="num" w:pos="1080"/>
        </w:tabs>
        <w:ind w:left="0" w:firstLine="1080"/>
      </w:pPr>
      <w:rPr>
        <w:rFonts w:hint="default"/>
      </w:rPr>
    </w:lvl>
    <w:lvl w:ilvl="4">
      <w:start w:val="1"/>
      <w:numFmt w:val="decimal"/>
      <w:lvlText w:val="%5. (U)"/>
      <w:lvlJc w:val="left"/>
      <w:pPr>
        <w:ind w:left="0" w:firstLine="1440"/>
      </w:pPr>
      <w:rPr>
        <w:rFonts w:hint="default"/>
      </w:rPr>
    </w:lvl>
    <w:lvl w:ilvl="5">
      <w:start w:val="1"/>
      <w:numFmt w:val="decimal"/>
      <w:lvlText w:val="%6."/>
      <w:lvlJc w:val="left"/>
      <w:pPr>
        <w:tabs>
          <w:tab w:val="num" w:pos="360"/>
        </w:tabs>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8" w15:restartNumberingAfterBreak="0">
    <w:nsid w:val="6525187F"/>
    <w:multiLevelType w:val="multilevel"/>
    <w:tmpl w:val="48E28480"/>
    <w:lvl w:ilvl="0">
      <w:start w:val="1"/>
      <w:numFmt w:val="none"/>
      <w:lvlText w:val="(U)"/>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C6658C9"/>
    <w:multiLevelType w:val="hybridMultilevel"/>
    <w:tmpl w:val="CA1ACA6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045988"/>
    <w:multiLevelType w:val="multilevel"/>
    <w:tmpl w:val="6FF221FC"/>
    <w:lvl w:ilvl="0">
      <w:start w:val="1"/>
      <w:numFmt w:val="none"/>
      <w:lvlText w:val="%1(U)"/>
      <w:lvlJc w:val="left"/>
      <w:pPr>
        <w:tabs>
          <w:tab w:val="num" w:pos="144"/>
        </w:tabs>
        <w:ind w:left="0" w:firstLine="0"/>
      </w:pPr>
      <w:rPr>
        <w:rFonts w:hint="default"/>
      </w:rPr>
    </w:lvl>
    <w:lvl w:ilvl="1">
      <w:start w:val="1"/>
      <w:numFmt w:val="lowerLetter"/>
      <w:lvlText w:val="(%2)"/>
      <w:lvlJc w:val="left"/>
      <w:pPr>
        <w:tabs>
          <w:tab w:val="num" w:pos="720"/>
        </w:tabs>
        <w:ind w:left="0" w:firstLine="360"/>
      </w:pPr>
      <w:rPr>
        <w:rFonts w:hint="default"/>
      </w:rPr>
    </w:lvl>
    <w:lvl w:ilvl="2">
      <w:start w:val="1"/>
      <w:numFmt w:val="decimal"/>
      <w:lvlText w:val="(%3)"/>
      <w:lvlJc w:val="left"/>
      <w:pPr>
        <w:tabs>
          <w:tab w:val="num" w:pos="1080"/>
        </w:tabs>
        <w:ind w:left="720" w:firstLine="0"/>
      </w:pPr>
      <w:rPr>
        <w:rFonts w:hint="default"/>
      </w:rPr>
    </w:lvl>
    <w:lvl w:ilvl="3">
      <w:start w:val="1"/>
      <w:numFmt w:val="lowerLetter"/>
      <w:lvlText w:val="(%4)"/>
      <w:lvlJc w:val="left"/>
      <w:pPr>
        <w:tabs>
          <w:tab w:val="num" w:pos="1080"/>
        </w:tabs>
        <w:ind w:left="1080" w:firstLine="0"/>
      </w:pPr>
      <w:rPr>
        <w:rFonts w:hint="default"/>
      </w:rPr>
    </w:lvl>
    <w:lvl w:ilvl="4">
      <w:start w:val="1"/>
      <w:numFmt w:val="none"/>
      <w:lvlText w:val="Not Used in DoA"/>
      <w:lvlJc w:val="left"/>
      <w:pPr>
        <w:ind w:left="1440" w:firstLine="0"/>
      </w:pPr>
      <w:rPr>
        <w:rFonts w:hint="default"/>
      </w:rPr>
    </w:lvl>
    <w:lvl w:ilvl="5">
      <w:start w:val="1"/>
      <w:numFmt w:val="decimal"/>
      <w:lvlText w:val="%6."/>
      <w:lvlJc w:val="left"/>
      <w:pPr>
        <w:tabs>
          <w:tab w:val="num" w:pos="360"/>
        </w:tabs>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1" w15:restartNumberingAfterBreak="0">
    <w:nsid w:val="723B0CD8"/>
    <w:multiLevelType w:val="multilevel"/>
    <w:tmpl w:val="7EFAE362"/>
    <w:lvl w:ilvl="0">
      <w:start w:val="1"/>
      <w:numFmt w:val="none"/>
      <w:lvlText w:val="%1."/>
      <w:lvlJc w:val="left"/>
      <w:pPr>
        <w:tabs>
          <w:tab w:val="num" w:pos="360"/>
        </w:tabs>
        <w:ind w:left="0" w:firstLine="0"/>
      </w:pPr>
      <w:rPr>
        <w:rFonts w:hint="default"/>
      </w:rPr>
    </w:lvl>
    <w:lvl w:ilvl="1">
      <w:start w:val="1"/>
      <w:numFmt w:val="lowerLetter"/>
      <w:lvlText w:val="(%2)"/>
      <w:lvlJc w:val="left"/>
      <w:pPr>
        <w:tabs>
          <w:tab w:val="num" w:pos="720"/>
        </w:tabs>
        <w:ind w:left="0" w:firstLine="360"/>
      </w:pPr>
      <w:rPr>
        <w:rFonts w:hint="default"/>
      </w:rPr>
    </w:lvl>
    <w:lvl w:ilvl="2">
      <w:start w:val="1"/>
      <w:numFmt w:val="decimal"/>
      <w:lvlText w:val="(%3)"/>
      <w:lvlJc w:val="left"/>
      <w:pPr>
        <w:tabs>
          <w:tab w:val="num" w:pos="1080"/>
        </w:tabs>
        <w:ind w:left="0" w:firstLine="720"/>
      </w:pPr>
      <w:rPr>
        <w:rFonts w:hint="default"/>
      </w:rPr>
    </w:lvl>
    <w:lvl w:ilvl="3">
      <w:start w:val="1"/>
      <w:numFmt w:val="lowerLetter"/>
      <w:lvlText w:val="(%4)"/>
      <w:lvlJc w:val="left"/>
      <w:pPr>
        <w:tabs>
          <w:tab w:val="num" w:pos="1080"/>
        </w:tabs>
        <w:ind w:left="0" w:firstLine="720"/>
      </w:pPr>
      <w:rPr>
        <w:rFonts w:hint="default"/>
      </w:rPr>
    </w:lvl>
    <w:lvl w:ilvl="4">
      <w:start w:val="1"/>
      <w:numFmt w:val="none"/>
      <w:lvlText w:val="Not Used in DoA"/>
      <w:lvlJc w:val="left"/>
      <w:pPr>
        <w:ind w:left="0" w:firstLine="0"/>
      </w:pPr>
      <w:rPr>
        <w:rFonts w:hint="default"/>
      </w:rPr>
    </w:lvl>
    <w:lvl w:ilvl="5">
      <w:start w:val="1"/>
      <w:numFmt w:val="decimal"/>
      <w:lvlText w:val="%6."/>
      <w:lvlJc w:val="left"/>
      <w:pPr>
        <w:tabs>
          <w:tab w:val="num" w:pos="360"/>
        </w:tabs>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4D149FB"/>
    <w:multiLevelType w:val="multilevel"/>
    <w:tmpl w:val="242E8042"/>
    <w:numStyleLink w:val="OPORDList"/>
  </w:abstractNum>
  <w:abstractNum w:abstractNumId="33" w15:restartNumberingAfterBreak="0">
    <w:nsid w:val="7C7E40CD"/>
    <w:multiLevelType w:val="multilevel"/>
    <w:tmpl w:val="9E12B5FC"/>
    <w:lvl w:ilvl="0">
      <w:start w:val="1"/>
      <w:numFmt w:val="none"/>
      <w:lvlText w:val="(U)"/>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62735540">
    <w:abstractNumId w:val="24"/>
  </w:num>
  <w:num w:numId="2" w16cid:durableId="1874996559">
    <w:abstractNumId w:val="24"/>
    <w:lvlOverride w:ilvl="0">
      <w:lvl w:ilvl="0">
        <w:start w:val="1"/>
        <w:numFmt w:val="decimal"/>
        <w:lvlText w:val="%1."/>
        <w:lvlJc w:val="left"/>
        <w:pPr>
          <w:tabs>
            <w:tab w:val="num" w:pos="360"/>
          </w:tabs>
          <w:ind w:left="0" w:firstLine="0"/>
        </w:pPr>
        <w:rPr>
          <w:rFonts w:hint="default"/>
        </w:rPr>
      </w:lvl>
    </w:lvlOverride>
    <w:lvlOverride w:ilvl="1">
      <w:lvl w:ilvl="1">
        <w:start w:val="1"/>
        <w:numFmt w:val="lowerLetter"/>
        <w:lvlText w:val="%2."/>
        <w:lvlJc w:val="left"/>
        <w:pPr>
          <w:tabs>
            <w:tab w:val="num" w:pos="720"/>
          </w:tabs>
          <w:ind w:left="0" w:firstLine="360"/>
        </w:pPr>
        <w:rPr>
          <w:rFonts w:hint="default"/>
        </w:rPr>
      </w:lvl>
    </w:lvlOverride>
    <w:lvlOverride w:ilvl="2">
      <w:lvl w:ilvl="2">
        <w:start w:val="1"/>
        <w:numFmt w:val="decimal"/>
        <w:lvlText w:val="(%3)"/>
        <w:lvlJc w:val="left"/>
        <w:pPr>
          <w:tabs>
            <w:tab w:val="num" w:pos="1080"/>
          </w:tabs>
          <w:ind w:left="0" w:firstLine="720"/>
        </w:pPr>
        <w:rPr>
          <w:rFonts w:hint="default"/>
        </w:rPr>
      </w:lvl>
    </w:lvlOverride>
    <w:lvlOverride w:ilvl="3">
      <w:lvl w:ilvl="3">
        <w:start w:val="1"/>
        <w:numFmt w:val="lowerLetter"/>
        <w:lvlText w:val="(%4)"/>
        <w:lvlJc w:val="left"/>
        <w:pPr>
          <w:tabs>
            <w:tab w:val="num" w:pos="1080"/>
          </w:tabs>
          <w:ind w:left="0" w:firstLine="72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2072191338">
    <w:abstractNumId w:val="31"/>
  </w:num>
  <w:num w:numId="4" w16cid:durableId="60446019">
    <w:abstractNumId w:val="9"/>
  </w:num>
  <w:num w:numId="5" w16cid:durableId="874974442">
    <w:abstractNumId w:val="7"/>
  </w:num>
  <w:num w:numId="6" w16cid:durableId="191655053">
    <w:abstractNumId w:val="6"/>
  </w:num>
  <w:num w:numId="7" w16cid:durableId="1651249840">
    <w:abstractNumId w:val="5"/>
  </w:num>
  <w:num w:numId="8" w16cid:durableId="458300807">
    <w:abstractNumId w:val="4"/>
  </w:num>
  <w:num w:numId="9" w16cid:durableId="273513668">
    <w:abstractNumId w:val="8"/>
  </w:num>
  <w:num w:numId="10" w16cid:durableId="1264000799">
    <w:abstractNumId w:val="3"/>
  </w:num>
  <w:num w:numId="11" w16cid:durableId="1589656310">
    <w:abstractNumId w:val="2"/>
  </w:num>
  <w:num w:numId="12" w16cid:durableId="803892720">
    <w:abstractNumId w:val="1"/>
  </w:num>
  <w:num w:numId="13" w16cid:durableId="1076438743">
    <w:abstractNumId w:val="0"/>
  </w:num>
  <w:num w:numId="14" w16cid:durableId="6625851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8124327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26515398">
    <w:abstractNumId w:val="21"/>
  </w:num>
  <w:num w:numId="17" w16cid:durableId="216665581">
    <w:abstractNumId w:val="15"/>
  </w:num>
  <w:num w:numId="18" w16cid:durableId="673652629">
    <w:abstractNumId w:val="14"/>
  </w:num>
  <w:num w:numId="19" w16cid:durableId="910190615">
    <w:abstractNumId w:val="18"/>
  </w:num>
  <w:num w:numId="20" w16cid:durableId="1646931733">
    <w:abstractNumId w:val="23"/>
  </w:num>
  <w:num w:numId="21" w16cid:durableId="1903756886">
    <w:abstractNumId w:val="30"/>
  </w:num>
  <w:num w:numId="22" w16cid:durableId="1707561514">
    <w:abstractNumId w:val="25"/>
  </w:num>
  <w:num w:numId="23" w16cid:durableId="1057823483">
    <w:abstractNumId w:val="13"/>
  </w:num>
  <w:num w:numId="24" w16cid:durableId="2027561467">
    <w:abstractNumId w:val="27"/>
  </w:num>
  <w:num w:numId="25" w16cid:durableId="1731100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1270832">
    <w:abstractNumId w:val="19"/>
  </w:num>
  <w:num w:numId="27" w16cid:durableId="408429050">
    <w:abstractNumId w:val="33"/>
  </w:num>
  <w:num w:numId="28" w16cid:durableId="1918662243">
    <w:abstractNumId w:val="28"/>
  </w:num>
  <w:num w:numId="29" w16cid:durableId="170266009">
    <w:abstractNumId w:val="22"/>
  </w:num>
  <w:num w:numId="30" w16cid:durableId="975918428">
    <w:abstractNumId w:val="29"/>
  </w:num>
  <w:num w:numId="31" w16cid:durableId="272397771">
    <w:abstractNumId w:val="17"/>
  </w:num>
  <w:num w:numId="32" w16cid:durableId="211581892">
    <w:abstractNumId w:val="32"/>
    <w:lvlOverride w:ilvl="0">
      <w:lvl w:ilvl="0">
        <w:start w:val="1"/>
        <w:numFmt w:val="decimal"/>
        <w:suff w:val="space"/>
        <w:lvlText w:val="%1. (U)"/>
        <w:lvlJc w:val="left"/>
        <w:pPr>
          <w:ind w:left="0" w:firstLine="0"/>
        </w:pPr>
        <w:rPr>
          <w:rFonts w:ascii="Arial" w:hAnsi="Arial" w:hint="default"/>
          <w:b/>
          <w:i w:val="0"/>
          <w:sz w:val="24"/>
        </w:rPr>
      </w:lvl>
    </w:lvlOverride>
    <w:lvlOverride w:ilvl="1">
      <w:lvl w:ilvl="1">
        <w:start w:val="1"/>
        <w:numFmt w:val="lowerLetter"/>
        <w:suff w:val="space"/>
        <w:lvlText w:val="%2. (U)"/>
        <w:lvlJc w:val="left"/>
        <w:pPr>
          <w:ind w:left="0" w:firstLine="360"/>
        </w:pPr>
        <w:rPr>
          <w:rFonts w:ascii="Arial" w:hAnsi="Arial" w:hint="default"/>
          <w:color w:val="auto"/>
          <w:sz w:val="22"/>
        </w:rPr>
      </w:lvl>
    </w:lvlOverride>
    <w:lvlOverride w:ilvl="2">
      <w:lvl w:ilvl="2">
        <w:start w:val="1"/>
        <w:numFmt w:val="decimal"/>
        <w:suff w:val="space"/>
        <w:lvlText w:val="%3."/>
        <w:lvlJc w:val="left"/>
        <w:pPr>
          <w:ind w:left="-720" w:firstLine="720"/>
        </w:pPr>
        <w:rPr>
          <w:rFonts w:ascii="Arial" w:eastAsiaTheme="minorHAnsi" w:hAnsi="Arial" w:cs="Times New Roman"/>
          <w:color w:val="auto"/>
          <w:sz w:val="24"/>
        </w:rPr>
      </w:lvl>
    </w:lvlOverride>
    <w:lvlOverride w:ilvl="3">
      <w:lvl w:ilvl="3">
        <w:start w:val="1"/>
        <w:numFmt w:val="lowerLetter"/>
        <w:suff w:val="space"/>
        <w:lvlText w:val="(%4) (U)"/>
        <w:lvlJc w:val="left"/>
        <w:pPr>
          <w:ind w:left="0" w:firstLine="1080"/>
        </w:pPr>
        <w:rPr>
          <w:rFonts w:ascii="Arial" w:hAnsi="Arial" w:hint="default"/>
          <w:color w:val="auto"/>
          <w:sz w:val="24"/>
        </w:rPr>
      </w:lvl>
    </w:lvlOverride>
    <w:lvlOverride w:ilvl="4">
      <w:lvl w:ilvl="4">
        <w:start w:val="1"/>
        <w:numFmt w:val="decimal"/>
        <w:suff w:val="space"/>
        <w:lvlText w:val="%5. (U)"/>
        <w:lvlJc w:val="left"/>
        <w:pPr>
          <w:ind w:left="0" w:firstLine="1440"/>
        </w:pPr>
        <w:rPr>
          <w:rFonts w:ascii="Arial" w:hAnsi="Arial" w:hint="default"/>
          <w:color w:val="auto"/>
          <w:sz w:val="24"/>
        </w:rPr>
      </w:lvl>
    </w:lvlOverride>
    <w:lvlOverride w:ilvl="5">
      <w:lvl w:ilvl="5">
        <w:start w:val="1"/>
        <w:numFmt w:val="lowerRoman"/>
        <w:suff w:val="space"/>
        <w:lvlText w:val="(%6)"/>
        <w:lvlJc w:val="left"/>
        <w:pPr>
          <w:ind w:left="0" w:firstLine="1800"/>
        </w:pPr>
        <w:rPr>
          <w:rFonts w:ascii="Arial" w:hAnsi="Arial" w:hint="default"/>
          <w:color w:val="auto"/>
          <w:sz w:val="24"/>
        </w:rPr>
      </w:lvl>
    </w:lvlOverride>
    <w:lvlOverride w:ilvl="6">
      <w:lvl w:ilvl="6">
        <w:start w:val="1"/>
        <w:numFmt w:val="decimal"/>
        <w:lvlText w:val="%7."/>
        <w:lvlJc w:val="left"/>
        <w:pPr>
          <w:ind w:left="2160" w:firstLine="0"/>
        </w:pPr>
        <w:rPr>
          <w:rFonts w:hint="default"/>
        </w:rPr>
      </w:lvl>
    </w:lvlOverride>
    <w:lvlOverride w:ilvl="7">
      <w:lvl w:ilvl="7">
        <w:start w:val="1"/>
        <w:numFmt w:val="lowerLetter"/>
        <w:lvlText w:val="%8."/>
        <w:lvlJc w:val="left"/>
        <w:pPr>
          <w:ind w:left="2520" w:firstLine="0"/>
        </w:pPr>
        <w:rPr>
          <w:rFonts w:hint="default"/>
        </w:rPr>
      </w:lvl>
    </w:lvlOverride>
    <w:lvlOverride w:ilvl="8">
      <w:lvl w:ilvl="8">
        <w:start w:val="1"/>
        <w:numFmt w:val="lowerRoman"/>
        <w:lvlText w:val="%9."/>
        <w:lvlJc w:val="left"/>
        <w:pPr>
          <w:ind w:left="2880" w:firstLine="0"/>
        </w:pPr>
        <w:rPr>
          <w:rFonts w:hint="default"/>
        </w:rPr>
      </w:lvl>
    </w:lvlOverride>
  </w:num>
  <w:num w:numId="33" w16cid:durableId="1038581443">
    <w:abstractNumId w:val="10"/>
  </w:num>
  <w:num w:numId="34" w16cid:durableId="1507667431">
    <w:abstractNumId w:val="20"/>
  </w:num>
  <w:num w:numId="35" w16cid:durableId="997729880">
    <w:abstractNumId w:val="12"/>
  </w:num>
  <w:num w:numId="36" w16cid:durableId="26218048">
    <w:abstractNumId w:val="11"/>
  </w:num>
  <w:num w:numId="37" w16cid:durableId="1311789112">
    <w:abstractNumId w:val="26"/>
  </w:num>
  <w:num w:numId="38" w16cid:durableId="2915984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45"/>
    <w:rsid w:val="000002B9"/>
    <w:rsid w:val="00000639"/>
    <w:rsid w:val="00001D03"/>
    <w:rsid w:val="00002B06"/>
    <w:rsid w:val="00005213"/>
    <w:rsid w:val="00005FAA"/>
    <w:rsid w:val="00007885"/>
    <w:rsid w:val="00010EEE"/>
    <w:rsid w:val="000113FA"/>
    <w:rsid w:val="00012A47"/>
    <w:rsid w:val="0001349C"/>
    <w:rsid w:val="000158B6"/>
    <w:rsid w:val="00015B2B"/>
    <w:rsid w:val="0001607F"/>
    <w:rsid w:val="00017AAE"/>
    <w:rsid w:val="00017D52"/>
    <w:rsid w:val="00020E7C"/>
    <w:rsid w:val="00020FA1"/>
    <w:rsid w:val="0002123F"/>
    <w:rsid w:val="000213F2"/>
    <w:rsid w:val="0002164A"/>
    <w:rsid w:val="00022FD3"/>
    <w:rsid w:val="00023F25"/>
    <w:rsid w:val="00024145"/>
    <w:rsid w:val="000250FC"/>
    <w:rsid w:val="00025364"/>
    <w:rsid w:val="000265BF"/>
    <w:rsid w:val="00026981"/>
    <w:rsid w:val="000301EF"/>
    <w:rsid w:val="00030694"/>
    <w:rsid w:val="000307A1"/>
    <w:rsid w:val="00030C28"/>
    <w:rsid w:val="0003151E"/>
    <w:rsid w:val="00031DC1"/>
    <w:rsid w:val="000323E4"/>
    <w:rsid w:val="00033462"/>
    <w:rsid w:val="0003347D"/>
    <w:rsid w:val="000334FB"/>
    <w:rsid w:val="000337BD"/>
    <w:rsid w:val="000339A5"/>
    <w:rsid w:val="00033C68"/>
    <w:rsid w:val="0003458B"/>
    <w:rsid w:val="000346D4"/>
    <w:rsid w:val="00034C27"/>
    <w:rsid w:val="00034E69"/>
    <w:rsid w:val="00037237"/>
    <w:rsid w:val="00037282"/>
    <w:rsid w:val="00037648"/>
    <w:rsid w:val="00037884"/>
    <w:rsid w:val="00040EC3"/>
    <w:rsid w:val="000429AD"/>
    <w:rsid w:val="00043379"/>
    <w:rsid w:val="000436EC"/>
    <w:rsid w:val="000436ED"/>
    <w:rsid w:val="000436FA"/>
    <w:rsid w:val="000438B2"/>
    <w:rsid w:val="0004427C"/>
    <w:rsid w:val="00044A3F"/>
    <w:rsid w:val="00044FD7"/>
    <w:rsid w:val="00045C0B"/>
    <w:rsid w:val="00046FDA"/>
    <w:rsid w:val="00054FF5"/>
    <w:rsid w:val="000554CF"/>
    <w:rsid w:val="00055EDE"/>
    <w:rsid w:val="00055FD3"/>
    <w:rsid w:val="00060A28"/>
    <w:rsid w:val="0006105A"/>
    <w:rsid w:val="00061CC7"/>
    <w:rsid w:val="00062DDE"/>
    <w:rsid w:val="00063475"/>
    <w:rsid w:val="000634D6"/>
    <w:rsid w:val="0006360F"/>
    <w:rsid w:val="000639F9"/>
    <w:rsid w:val="00063ADF"/>
    <w:rsid w:val="00064382"/>
    <w:rsid w:val="000644BE"/>
    <w:rsid w:val="0006487F"/>
    <w:rsid w:val="00064AFA"/>
    <w:rsid w:val="000661B3"/>
    <w:rsid w:val="00066934"/>
    <w:rsid w:val="00070054"/>
    <w:rsid w:val="000711D6"/>
    <w:rsid w:val="00071470"/>
    <w:rsid w:val="00072726"/>
    <w:rsid w:val="00072746"/>
    <w:rsid w:val="000729E7"/>
    <w:rsid w:val="00072ECE"/>
    <w:rsid w:val="00072F17"/>
    <w:rsid w:val="00073679"/>
    <w:rsid w:val="000736DC"/>
    <w:rsid w:val="00074C2F"/>
    <w:rsid w:val="00074CE1"/>
    <w:rsid w:val="000754F6"/>
    <w:rsid w:val="00075F14"/>
    <w:rsid w:val="00077287"/>
    <w:rsid w:val="00077F7C"/>
    <w:rsid w:val="00080477"/>
    <w:rsid w:val="00081168"/>
    <w:rsid w:val="00081F3D"/>
    <w:rsid w:val="000825B2"/>
    <w:rsid w:val="0008287B"/>
    <w:rsid w:val="0008485E"/>
    <w:rsid w:val="00084976"/>
    <w:rsid w:val="00085A62"/>
    <w:rsid w:val="00086620"/>
    <w:rsid w:val="000877DC"/>
    <w:rsid w:val="00087F33"/>
    <w:rsid w:val="0009032F"/>
    <w:rsid w:val="0009085E"/>
    <w:rsid w:val="00090B61"/>
    <w:rsid w:val="00091028"/>
    <w:rsid w:val="00092823"/>
    <w:rsid w:val="00092F72"/>
    <w:rsid w:val="00093318"/>
    <w:rsid w:val="0009394A"/>
    <w:rsid w:val="000942D3"/>
    <w:rsid w:val="00095DC3"/>
    <w:rsid w:val="00096B86"/>
    <w:rsid w:val="000974DD"/>
    <w:rsid w:val="000A1C66"/>
    <w:rsid w:val="000A2CD0"/>
    <w:rsid w:val="000A3BE7"/>
    <w:rsid w:val="000A3EAD"/>
    <w:rsid w:val="000A5A6D"/>
    <w:rsid w:val="000A7A67"/>
    <w:rsid w:val="000A7C06"/>
    <w:rsid w:val="000B0092"/>
    <w:rsid w:val="000B1339"/>
    <w:rsid w:val="000B136C"/>
    <w:rsid w:val="000B1609"/>
    <w:rsid w:val="000B2959"/>
    <w:rsid w:val="000B34DA"/>
    <w:rsid w:val="000B3836"/>
    <w:rsid w:val="000B38F9"/>
    <w:rsid w:val="000B3E95"/>
    <w:rsid w:val="000B3F01"/>
    <w:rsid w:val="000B3FA4"/>
    <w:rsid w:val="000B4324"/>
    <w:rsid w:val="000B5CF9"/>
    <w:rsid w:val="000B63B0"/>
    <w:rsid w:val="000B68CF"/>
    <w:rsid w:val="000C0587"/>
    <w:rsid w:val="000C1DEC"/>
    <w:rsid w:val="000C31A5"/>
    <w:rsid w:val="000C36D8"/>
    <w:rsid w:val="000C4501"/>
    <w:rsid w:val="000C5D8A"/>
    <w:rsid w:val="000C60BF"/>
    <w:rsid w:val="000C632A"/>
    <w:rsid w:val="000C6D64"/>
    <w:rsid w:val="000C6FA9"/>
    <w:rsid w:val="000C71C9"/>
    <w:rsid w:val="000C75BB"/>
    <w:rsid w:val="000D029A"/>
    <w:rsid w:val="000D0633"/>
    <w:rsid w:val="000D1C4F"/>
    <w:rsid w:val="000D1F89"/>
    <w:rsid w:val="000D4608"/>
    <w:rsid w:val="000D4915"/>
    <w:rsid w:val="000D4FF5"/>
    <w:rsid w:val="000D578C"/>
    <w:rsid w:val="000D5804"/>
    <w:rsid w:val="000E0343"/>
    <w:rsid w:val="000E0DEB"/>
    <w:rsid w:val="000E1847"/>
    <w:rsid w:val="000E2576"/>
    <w:rsid w:val="000E2854"/>
    <w:rsid w:val="000E2899"/>
    <w:rsid w:val="000E2B45"/>
    <w:rsid w:val="000E365C"/>
    <w:rsid w:val="000E3D9C"/>
    <w:rsid w:val="000E5C4C"/>
    <w:rsid w:val="000E71E5"/>
    <w:rsid w:val="000F09B6"/>
    <w:rsid w:val="000F0A4A"/>
    <w:rsid w:val="000F0CC5"/>
    <w:rsid w:val="000F102F"/>
    <w:rsid w:val="000F12E7"/>
    <w:rsid w:val="000F18A0"/>
    <w:rsid w:val="000F1CA4"/>
    <w:rsid w:val="000F1E59"/>
    <w:rsid w:val="000F4EB9"/>
    <w:rsid w:val="000F7765"/>
    <w:rsid w:val="000F78C1"/>
    <w:rsid w:val="000F790F"/>
    <w:rsid w:val="00100436"/>
    <w:rsid w:val="00100B6E"/>
    <w:rsid w:val="00101224"/>
    <w:rsid w:val="001012C6"/>
    <w:rsid w:val="00102AAF"/>
    <w:rsid w:val="00103B2A"/>
    <w:rsid w:val="00104540"/>
    <w:rsid w:val="00104CBE"/>
    <w:rsid w:val="001069C5"/>
    <w:rsid w:val="00106AFE"/>
    <w:rsid w:val="00106FE0"/>
    <w:rsid w:val="00107FC3"/>
    <w:rsid w:val="001110FC"/>
    <w:rsid w:val="00112305"/>
    <w:rsid w:val="00115A3A"/>
    <w:rsid w:val="00115BEE"/>
    <w:rsid w:val="00115ECD"/>
    <w:rsid w:val="00117949"/>
    <w:rsid w:val="00117D61"/>
    <w:rsid w:val="00117EDE"/>
    <w:rsid w:val="00117FE8"/>
    <w:rsid w:val="00120A40"/>
    <w:rsid w:val="00120DA7"/>
    <w:rsid w:val="00121910"/>
    <w:rsid w:val="00121DB1"/>
    <w:rsid w:val="00121ED0"/>
    <w:rsid w:val="00122C80"/>
    <w:rsid w:val="00123D08"/>
    <w:rsid w:val="00123DAD"/>
    <w:rsid w:val="00124A72"/>
    <w:rsid w:val="001250DB"/>
    <w:rsid w:val="00125EA8"/>
    <w:rsid w:val="001267A4"/>
    <w:rsid w:val="00126ACC"/>
    <w:rsid w:val="001275E7"/>
    <w:rsid w:val="00127933"/>
    <w:rsid w:val="00127B14"/>
    <w:rsid w:val="001304C8"/>
    <w:rsid w:val="00130EB1"/>
    <w:rsid w:val="001312C1"/>
    <w:rsid w:val="00131C35"/>
    <w:rsid w:val="001322C0"/>
    <w:rsid w:val="00132871"/>
    <w:rsid w:val="00133452"/>
    <w:rsid w:val="00133669"/>
    <w:rsid w:val="00133A4F"/>
    <w:rsid w:val="00134350"/>
    <w:rsid w:val="00134ED6"/>
    <w:rsid w:val="0013556D"/>
    <w:rsid w:val="00135D0F"/>
    <w:rsid w:val="0013662E"/>
    <w:rsid w:val="00136B6C"/>
    <w:rsid w:val="00137472"/>
    <w:rsid w:val="00137D89"/>
    <w:rsid w:val="00142EF4"/>
    <w:rsid w:val="00143B46"/>
    <w:rsid w:val="00146265"/>
    <w:rsid w:val="00146511"/>
    <w:rsid w:val="0014687F"/>
    <w:rsid w:val="00147C2A"/>
    <w:rsid w:val="00150AD2"/>
    <w:rsid w:val="00151A26"/>
    <w:rsid w:val="0015218F"/>
    <w:rsid w:val="00152334"/>
    <w:rsid w:val="00152B0F"/>
    <w:rsid w:val="0015321E"/>
    <w:rsid w:val="001542E1"/>
    <w:rsid w:val="001548B6"/>
    <w:rsid w:val="00154BD3"/>
    <w:rsid w:val="00156295"/>
    <w:rsid w:val="00156975"/>
    <w:rsid w:val="001606B7"/>
    <w:rsid w:val="00161BBC"/>
    <w:rsid w:val="00162920"/>
    <w:rsid w:val="00163090"/>
    <w:rsid w:val="0016315C"/>
    <w:rsid w:val="00163583"/>
    <w:rsid w:val="001635F4"/>
    <w:rsid w:val="0016442D"/>
    <w:rsid w:val="00164A7F"/>
    <w:rsid w:val="00164B04"/>
    <w:rsid w:val="00164DE1"/>
    <w:rsid w:val="00165424"/>
    <w:rsid w:val="00165735"/>
    <w:rsid w:val="00165979"/>
    <w:rsid w:val="0016616A"/>
    <w:rsid w:val="00166460"/>
    <w:rsid w:val="0016676D"/>
    <w:rsid w:val="00167D4E"/>
    <w:rsid w:val="00167DC9"/>
    <w:rsid w:val="00173031"/>
    <w:rsid w:val="0017457D"/>
    <w:rsid w:val="00174800"/>
    <w:rsid w:val="0017533C"/>
    <w:rsid w:val="0017569D"/>
    <w:rsid w:val="00175E05"/>
    <w:rsid w:val="00176100"/>
    <w:rsid w:val="00177C7E"/>
    <w:rsid w:val="00177F11"/>
    <w:rsid w:val="0018011C"/>
    <w:rsid w:val="001801A6"/>
    <w:rsid w:val="0018158A"/>
    <w:rsid w:val="00181796"/>
    <w:rsid w:val="0018194F"/>
    <w:rsid w:val="001821BE"/>
    <w:rsid w:val="001831AA"/>
    <w:rsid w:val="0018367F"/>
    <w:rsid w:val="00183D5C"/>
    <w:rsid w:val="00184C17"/>
    <w:rsid w:val="001850B9"/>
    <w:rsid w:val="0018525D"/>
    <w:rsid w:val="00186A39"/>
    <w:rsid w:val="00187B18"/>
    <w:rsid w:val="00191E64"/>
    <w:rsid w:val="001920CA"/>
    <w:rsid w:val="00193F84"/>
    <w:rsid w:val="00194042"/>
    <w:rsid w:val="001950FA"/>
    <w:rsid w:val="00196490"/>
    <w:rsid w:val="001973EC"/>
    <w:rsid w:val="001A0238"/>
    <w:rsid w:val="001A02FD"/>
    <w:rsid w:val="001A0AE6"/>
    <w:rsid w:val="001A1EFF"/>
    <w:rsid w:val="001A23CC"/>
    <w:rsid w:val="001A2FC7"/>
    <w:rsid w:val="001A303A"/>
    <w:rsid w:val="001A429D"/>
    <w:rsid w:val="001A574D"/>
    <w:rsid w:val="001A59FF"/>
    <w:rsid w:val="001A5A44"/>
    <w:rsid w:val="001A6056"/>
    <w:rsid w:val="001A734C"/>
    <w:rsid w:val="001B1002"/>
    <w:rsid w:val="001B2D97"/>
    <w:rsid w:val="001B3266"/>
    <w:rsid w:val="001B39E2"/>
    <w:rsid w:val="001B3A03"/>
    <w:rsid w:val="001B48C7"/>
    <w:rsid w:val="001B4CF9"/>
    <w:rsid w:val="001B4EE5"/>
    <w:rsid w:val="001B5CC8"/>
    <w:rsid w:val="001B6487"/>
    <w:rsid w:val="001C0007"/>
    <w:rsid w:val="001C0688"/>
    <w:rsid w:val="001C0DA9"/>
    <w:rsid w:val="001C0DD2"/>
    <w:rsid w:val="001C18C4"/>
    <w:rsid w:val="001C1F4C"/>
    <w:rsid w:val="001C206D"/>
    <w:rsid w:val="001C23BE"/>
    <w:rsid w:val="001C2D6D"/>
    <w:rsid w:val="001C4236"/>
    <w:rsid w:val="001C5377"/>
    <w:rsid w:val="001C6E21"/>
    <w:rsid w:val="001C7430"/>
    <w:rsid w:val="001C7A95"/>
    <w:rsid w:val="001D1DFB"/>
    <w:rsid w:val="001D24E3"/>
    <w:rsid w:val="001D33D9"/>
    <w:rsid w:val="001D3FCB"/>
    <w:rsid w:val="001D4784"/>
    <w:rsid w:val="001D502B"/>
    <w:rsid w:val="001D60EF"/>
    <w:rsid w:val="001D71A1"/>
    <w:rsid w:val="001D7E01"/>
    <w:rsid w:val="001E045C"/>
    <w:rsid w:val="001E0A53"/>
    <w:rsid w:val="001E229B"/>
    <w:rsid w:val="001E23FE"/>
    <w:rsid w:val="001E2A24"/>
    <w:rsid w:val="001E3842"/>
    <w:rsid w:val="001E392C"/>
    <w:rsid w:val="001E4D7C"/>
    <w:rsid w:val="001E57BA"/>
    <w:rsid w:val="001E7D83"/>
    <w:rsid w:val="001F0174"/>
    <w:rsid w:val="001F051D"/>
    <w:rsid w:val="001F12FD"/>
    <w:rsid w:val="001F14DD"/>
    <w:rsid w:val="001F2779"/>
    <w:rsid w:val="001F3F49"/>
    <w:rsid w:val="001F424D"/>
    <w:rsid w:val="001F42F7"/>
    <w:rsid w:val="001F5897"/>
    <w:rsid w:val="001F6CAB"/>
    <w:rsid w:val="001F7638"/>
    <w:rsid w:val="001F7ED5"/>
    <w:rsid w:val="00200E43"/>
    <w:rsid w:val="0020113F"/>
    <w:rsid w:val="00201C42"/>
    <w:rsid w:val="00202695"/>
    <w:rsid w:val="002033AE"/>
    <w:rsid w:val="0020367E"/>
    <w:rsid w:val="00203A5B"/>
    <w:rsid w:val="00203D02"/>
    <w:rsid w:val="0020488E"/>
    <w:rsid w:val="002060FC"/>
    <w:rsid w:val="002070C2"/>
    <w:rsid w:val="00211DCD"/>
    <w:rsid w:val="00211EFA"/>
    <w:rsid w:val="0021464E"/>
    <w:rsid w:val="00214668"/>
    <w:rsid w:val="00215473"/>
    <w:rsid w:val="002156F7"/>
    <w:rsid w:val="00216587"/>
    <w:rsid w:val="00220147"/>
    <w:rsid w:val="002207F3"/>
    <w:rsid w:val="00221822"/>
    <w:rsid w:val="00223542"/>
    <w:rsid w:val="002236FA"/>
    <w:rsid w:val="00223A16"/>
    <w:rsid w:val="00223BEE"/>
    <w:rsid w:val="00225C35"/>
    <w:rsid w:val="00225C53"/>
    <w:rsid w:val="00226FE9"/>
    <w:rsid w:val="00227833"/>
    <w:rsid w:val="002278C6"/>
    <w:rsid w:val="00227C52"/>
    <w:rsid w:val="00230A86"/>
    <w:rsid w:val="0023364A"/>
    <w:rsid w:val="002356C7"/>
    <w:rsid w:val="002359B3"/>
    <w:rsid w:val="00235FCF"/>
    <w:rsid w:val="0023639C"/>
    <w:rsid w:val="002369A2"/>
    <w:rsid w:val="00236A9B"/>
    <w:rsid w:val="00236DEF"/>
    <w:rsid w:val="0024002C"/>
    <w:rsid w:val="0024023F"/>
    <w:rsid w:val="00242302"/>
    <w:rsid w:val="002425E0"/>
    <w:rsid w:val="00243039"/>
    <w:rsid w:val="002432A3"/>
    <w:rsid w:val="0024428C"/>
    <w:rsid w:val="002448AB"/>
    <w:rsid w:val="00244906"/>
    <w:rsid w:val="00244E64"/>
    <w:rsid w:val="002467D5"/>
    <w:rsid w:val="0025015E"/>
    <w:rsid w:val="00250D17"/>
    <w:rsid w:val="0025212B"/>
    <w:rsid w:val="002557C4"/>
    <w:rsid w:val="0025594A"/>
    <w:rsid w:val="00256127"/>
    <w:rsid w:val="00256173"/>
    <w:rsid w:val="00257057"/>
    <w:rsid w:val="002615B9"/>
    <w:rsid w:val="00262182"/>
    <w:rsid w:val="0026222A"/>
    <w:rsid w:val="0026294D"/>
    <w:rsid w:val="002644CC"/>
    <w:rsid w:val="0026515B"/>
    <w:rsid w:val="00265B50"/>
    <w:rsid w:val="0026628A"/>
    <w:rsid w:val="0027069D"/>
    <w:rsid w:val="0027144F"/>
    <w:rsid w:val="00271AE0"/>
    <w:rsid w:val="00272909"/>
    <w:rsid w:val="00272E43"/>
    <w:rsid w:val="00272F99"/>
    <w:rsid w:val="00273297"/>
    <w:rsid w:val="00273B0A"/>
    <w:rsid w:val="00273D53"/>
    <w:rsid w:val="0027562F"/>
    <w:rsid w:val="00275D68"/>
    <w:rsid w:val="002772B6"/>
    <w:rsid w:val="002778FD"/>
    <w:rsid w:val="00283709"/>
    <w:rsid w:val="00283974"/>
    <w:rsid w:val="002844CA"/>
    <w:rsid w:val="0028475D"/>
    <w:rsid w:val="002847B7"/>
    <w:rsid w:val="0028581F"/>
    <w:rsid w:val="00285D9D"/>
    <w:rsid w:val="00286065"/>
    <w:rsid w:val="00286786"/>
    <w:rsid w:val="002868ED"/>
    <w:rsid w:val="00287552"/>
    <w:rsid w:val="002901CC"/>
    <w:rsid w:val="0029163F"/>
    <w:rsid w:val="002916DB"/>
    <w:rsid w:val="002920D7"/>
    <w:rsid w:val="002925C7"/>
    <w:rsid w:val="0029285C"/>
    <w:rsid w:val="002929B8"/>
    <w:rsid w:val="00293B6B"/>
    <w:rsid w:val="00293C85"/>
    <w:rsid w:val="002943C3"/>
    <w:rsid w:val="00294F3A"/>
    <w:rsid w:val="0029586D"/>
    <w:rsid w:val="00295CFD"/>
    <w:rsid w:val="00295F81"/>
    <w:rsid w:val="002969AB"/>
    <w:rsid w:val="00296D6A"/>
    <w:rsid w:val="00296FC6"/>
    <w:rsid w:val="00297094"/>
    <w:rsid w:val="002A0E0C"/>
    <w:rsid w:val="002A1A35"/>
    <w:rsid w:val="002A3B7A"/>
    <w:rsid w:val="002A3BA8"/>
    <w:rsid w:val="002A3E02"/>
    <w:rsid w:val="002A5B81"/>
    <w:rsid w:val="002A65CB"/>
    <w:rsid w:val="002A68E8"/>
    <w:rsid w:val="002A7833"/>
    <w:rsid w:val="002B058B"/>
    <w:rsid w:val="002B0A04"/>
    <w:rsid w:val="002B1DB9"/>
    <w:rsid w:val="002B23CB"/>
    <w:rsid w:val="002B260C"/>
    <w:rsid w:val="002B2FBD"/>
    <w:rsid w:val="002B4E66"/>
    <w:rsid w:val="002B5504"/>
    <w:rsid w:val="002B62C2"/>
    <w:rsid w:val="002B64A3"/>
    <w:rsid w:val="002B6859"/>
    <w:rsid w:val="002B6C96"/>
    <w:rsid w:val="002C017B"/>
    <w:rsid w:val="002C0687"/>
    <w:rsid w:val="002C1410"/>
    <w:rsid w:val="002C2B4C"/>
    <w:rsid w:val="002C2E3A"/>
    <w:rsid w:val="002C313D"/>
    <w:rsid w:val="002C31F4"/>
    <w:rsid w:val="002C4451"/>
    <w:rsid w:val="002C4FAA"/>
    <w:rsid w:val="002C5EB4"/>
    <w:rsid w:val="002C6A33"/>
    <w:rsid w:val="002C6BA7"/>
    <w:rsid w:val="002C7871"/>
    <w:rsid w:val="002C7C03"/>
    <w:rsid w:val="002C7F7C"/>
    <w:rsid w:val="002D0E51"/>
    <w:rsid w:val="002D12AD"/>
    <w:rsid w:val="002D143C"/>
    <w:rsid w:val="002D1834"/>
    <w:rsid w:val="002D392B"/>
    <w:rsid w:val="002D3A9A"/>
    <w:rsid w:val="002D4577"/>
    <w:rsid w:val="002D45E4"/>
    <w:rsid w:val="002D54F3"/>
    <w:rsid w:val="002D5AD2"/>
    <w:rsid w:val="002E0074"/>
    <w:rsid w:val="002E0291"/>
    <w:rsid w:val="002E05EB"/>
    <w:rsid w:val="002E1E1C"/>
    <w:rsid w:val="002E1F78"/>
    <w:rsid w:val="002E20B9"/>
    <w:rsid w:val="002E2733"/>
    <w:rsid w:val="002E3202"/>
    <w:rsid w:val="002E4A2F"/>
    <w:rsid w:val="002E4ABB"/>
    <w:rsid w:val="002E4C4A"/>
    <w:rsid w:val="002E57DD"/>
    <w:rsid w:val="002E5C15"/>
    <w:rsid w:val="002E6203"/>
    <w:rsid w:val="002E6BD6"/>
    <w:rsid w:val="002E75D4"/>
    <w:rsid w:val="002E76A6"/>
    <w:rsid w:val="002F0951"/>
    <w:rsid w:val="002F17E3"/>
    <w:rsid w:val="002F1A5B"/>
    <w:rsid w:val="002F1E45"/>
    <w:rsid w:val="002F237C"/>
    <w:rsid w:val="002F3472"/>
    <w:rsid w:val="002F42D5"/>
    <w:rsid w:val="002F42DC"/>
    <w:rsid w:val="002F443D"/>
    <w:rsid w:val="002F486C"/>
    <w:rsid w:val="002F5EFF"/>
    <w:rsid w:val="002F61D9"/>
    <w:rsid w:val="002F6D55"/>
    <w:rsid w:val="002F6F47"/>
    <w:rsid w:val="002F737E"/>
    <w:rsid w:val="0030075E"/>
    <w:rsid w:val="00300775"/>
    <w:rsid w:val="00300878"/>
    <w:rsid w:val="00301153"/>
    <w:rsid w:val="00301581"/>
    <w:rsid w:val="0030173A"/>
    <w:rsid w:val="00302488"/>
    <w:rsid w:val="00302D45"/>
    <w:rsid w:val="00304BE6"/>
    <w:rsid w:val="00304DD2"/>
    <w:rsid w:val="0030595E"/>
    <w:rsid w:val="00305F91"/>
    <w:rsid w:val="00306AA5"/>
    <w:rsid w:val="00306FD6"/>
    <w:rsid w:val="003070A0"/>
    <w:rsid w:val="00310497"/>
    <w:rsid w:val="003106F4"/>
    <w:rsid w:val="0031206D"/>
    <w:rsid w:val="00312998"/>
    <w:rsid w:val="00312C23"/>
    <w:rsid w:val="00313A51"/>
    <w:rsid w:val="00313ACF"/>
    <w:rsid w:val="00314216"/>
    <w:rsid w:val="00314679"/>
    <w:rsid w:val="00314D7E"/>
    <w:rsid w:val="0031601C"/>
    <w:rsid w:val="00316838"/>
    <w:rsid w:val="00316A00"/>
    <w:rsid w:val="0031761B"/>
    <w:rsid w:val="00320DE8"/>
    <w:rsid w:val="003211CA"/>
    <w:rsid w:val="0032138D"/>
    <w:rsid w:val="00321CE6"/>
    <w:rsid w:val="00322057"/>
    <w:rsid w:val="003227DD"/>
    <w:rsid w:val="00324EB3"/>
    <w:rsid w:val="00325147"/>
    <w:rsid w:val="00325255"/>
    <w:rsid w:val="00325C38"/>
    <w:rsid w:val="0033043D"/>
    <w:rsid w:val="00331A01"/>
    <w:rsid w:val="0033214D"/>
    <w:rsid w:val="003329B2"/>
    <w:rsid w:val="00332E25"/>
    <w:rsid w:val="003337D9"/>
    <w:rsid w:val="00333CB3"/>
    <w:rsid w:val="00333ED2"/>
    <w:rsid w:val="00334419"/>
    <w:rsid w:val="00335598"/>
    <w:rsid w:val="0033596E"/>
    <w:rsid w:val="003359C6"/>
    <w:rsid w:val="0033687E"/>
    <w:rsid w:val="00336AAB"/>
    <w:rsid w:val="00336CED"/>
    <w:rsid w:val="0034004E"/>
    <w:rsid w:val="003401C3"/>
    <w:rsid w:val="00340CBF"/>
    <w:rsid w:val="00340EC9"/>
    <w:rsid w:val="00342076"/>
    <w:rsid w:val="00342EEA"/>
    <w:rsid w:val="00343B77"/>
    <w:rsid w:val="003445DE"/>
    <w:rsid w:val="003446C1"/>
    <w:rsid w:val="0034484E"/>
    <w:rsid w:val="003454F5"/>
    <w:rsid w:val="0034683C"/>
    <w:rsid w:val="00347187"/>
    <w:rsid w:val="003476E3"/>
    <w:rsid w:val="00347F58"/>
    <w:rsid w:val="0035116E"/>
    <w:rsid w:val="00352601"/>
    <w:rsid w:val="00352738"/>
    <w:rsid w:val="00352D0B"/>
    <w:rsid w:val="003545DB"/>
    <w:rsid w:val="00354DA9"/>
    <w:rsid w:val="00355AFE"/>
    <w:rsid w:val="00355BF9"/>
    <w:rsid w:val="003560FB"/>
    <w:rsid w:val="00356689"/>
    <w:rsid w:val="003566BC"/>
    <w:rsid w:val="003574EB"/>
    <w:rsid w:val="003575A5"/>
    <w:rsid w:val="00357B8E"/>
    <w:rsid w:val="00357DA3"/>
    <w:rsid w:val="00360A7E"/>
    <w:rsid w:val="00360E9A"/>
    <w:rsid w:val="00361462"/>
    <w:rsid w:val="003617EA"/>
    <w:rsid w:val="00361E4D"/>
    <w:rsid w:val="00362B65"/>
    <w:rsid w:val="0036336E"/>
    <w:rsid w:val="00363D0A"/>
    <w:rsid w:val="003643BF"/>
    <w:rsid w:val="0036497B"/>
    <w:rsid w:val="00364A9E"/>
    <w:rsid w:val="003660BF"/>
    <w:rsid w:val="00366335"/>
    <w:rsid w:val="00366B97"/>
    <w:rsid w:val="00367720"/>
    <w:rsid w:val="00370D9F"/>
    <w:rsid w:val="0037199C"/>
    <w:rsid w:val="0037244B"/>
    <w:rsid w:val="00372BD0"/>
    <w:rsid w:val="00373519"/>
    <w:rsid w:val="0037474B"/>
    <w:rsid w:val="00374B5F"/>
    <w:rsid w:val="00375A7A"/>
    <w:rsid w:val="00375D81"/>
    <w:rsid w:val="003767B1"/>
    <w:rsid w:val="003767E2"/>
    <w:rsid w:val="0037691C"/>
    <w:rsid w:val="0037733A"/>
    <w:rsid w:val="00377993"/>
    <w:rsid w:val="00381996"/>
    <w:rsid w:val="00381BD3"/>
    <w:rsid w:val="0038364D"/>
    <w:rsid w:val="00384924"/>
    <w:rsid w:val="00384D92"/>
    <w:rsid w:val="00384F31"/>
    <w:rsid w:val="0038661B"/>
    <w:rsid w:val="00386D48"/>
    <w:rsid w:val="00387BB4"/>
    <w:rsid w:val="0039109F"/>
    <w:rsid w:val="00392A16"/>
    <w:rsid w:val="0039334E"/>
    <w:rsid w:val="003936A1"/>
    <w:rsid w:val="003936F9"/>
    <w:rsid w:val="00393CB1"/>
    <w:rsid w:val="00394257"/>
    <w:rsid w:val="003979E5"/>
    <w:rsid w:val="00397E27"/>
    <w:rsid w:val="003A034D"/>
    <w:rsid w:val="003A1752"/>
    <w:rsid w:val="003A1B0C"/>
    <w:rsid w:val="003A1BF8"/>
    <w:rsid w:val="003A2C8B"/>
    <w:rsid w:val="003A31B4"/>
    <w:rsid w:val="003A3C78"/>
    <w:rsid w:val="003A3D14"/>
    <w:rsid w:val="003A3F69"/>
    <w:rsid w:val="003A4B43"/>
    <w:rsid w:val="003A6CC8"/>
    <w:rsid w:val="003A7080"/>
    <w:rsid w:val="003A7358"/>
    <w:rsid w:val="003A74AD"/>
    <w:rsid w:val="003A775A"/>
    <w:rsid w:val="003A78C5"/>
    <w:rsid w:val="003A7A10"/>
    <w:rsid w:val="003B0ED0"/>
    <w:rsid w:val="003B1602"/>
    <w:rsid w:val="003B254A"/>
    <w:rsid w:val="003B289F"/>
    <w:rsid w:val="003B2B56"/>
    <w:rsid w:val="003B460D"/>
    <w:rsid w:val="003B683A"/>
    <w:rsid w:val="003B774B"/>
    <w:rsid w:val="003B78A8"/>
    <w:rsid w:val="003B78DC"/>
    <w:rsid w:val="003C0A5B"/>
    <w:rsid w:val="003C180E"/>
    <w:rsid w:val="003C26CB"/>
    <w:rsid w:val="003C29C2"/>
    <w:rsid w:val="003C2AA5"/>
    <w:rsid w:val="003C2DA3"/>
    <w:rsid w:val="003C3021"/>
    <w:rsid w:val="003C32D6"/>
    <w:rsid w:val="003C3A11"/>
    <w:rsid w:val="003C4023"/>
    <w:rsid w:val="003C4AC2"/>
    <w:rsid w:val="003C4E5C"/>
    <w:rsid w:val="003C6426"/>
    <w:rsid w:val="003C75EE"/>
    <w:rsid w:val="003C7A56"/>
    <w:rsid w:val="003D0498"/>
    <w:rsid w:val="003D130F"/>
    <w:rsid w:val="003D1686"/>
    <w:rsid w:val="003D1D4B"/>
    <w:rsid w:val="003D2311"/>
    <w:rsid w:val="003D3AE3"/>
    <w:rsid w:val="003D40F5"/>
    <w:rsid w:val="003D4D43"/>
    <w:rsid w:val="003D5787"/>
    <w:rsid w:val="003D665D"/>
    <w:rsid w:val="003D68B8"/>
    <w:rsid w:val="003D6EBC"/>
    <w:rsid w:val="003D736A"/>
    <w:rsid w:val="003E02E0"/>
    <w:rsid w:val="003E0E8F"/>
    <w:rsid w:val="003E115E"/>
    <w:rsid w:val="003E2023"/>
    <w:rsid w:val="003E207E"/>
    <w:rsid w:val="003E308E"/>
    <w:rsid w:val="003E38CE"/>
    <w:rsid w:val="003E3BE6"/>
    <w:rsid w:val="003E457A"/>
    <w:rsid w:val="003E4818"/>
    <w:rsid w:val="003E48A9"/>
    <w:rsid w:val="003E6456"/>
    <w:rsid w:val="003E6B74"/>
    <w:rsid w:val="003F03F0"/>
    <w:rsid w:val="003F16B8"/>
    <w:rsid w:val="003F23B1"/>
    <w:rsid w:val="003F2841"/>
    <w:rsid w:val="003F3F5F"/>
    <w:rsid w:val="003F46A2"/>
    <w:rsid w:val="003F541C"/>
    <w:rsid w:val="003F5C46"/>
    <w:rsid w:val="00402326"/>
    <w:rsid w:val="00405487"/>
    <w:rsid w:val="00405744"/>
    <w:rsid w:val="00405A72"/>
    <w:rsid w:val="00405C91"/>
    <w:rsid w:val="004064FD"/>
    <w:rsid w:val="00406737"/>
    <w:rsid w:val="004103D5"/>
    <w:rsid w:val="00410762"/>
    <w:rsid w:val="00410780"/>
    <w:rsid w:val="004118BA"/>
    <w:rsid w:val="00412F97"/>
    <w:rsid w:val="00413005"/>
    <w:rsid w:val="0041339D"/>
    <w:rsid w:val="0041347C"/>
    <w:rsid w:val="00414D16"/>
    <w:rsid w:val="0041768C"/>
    <w:rsid w:val="00417BDA"/>
    <w:rsid w:val="00417D51"/>
    <w:rsid w:val="00420B68"/>
    <w:rsid w:val="0042128F"/>
    <w:rsid w:val="00421A09"/>
    <w:rsid w:val="00421A54"/>
    <w:rsid w:val="00423E14"/>
    <w:rsid w:val="0042468C"/>
    <w:rsid w:val="0042548F"/>
    <w:rsid w:val="0042557D"/>
    <w:rsid w:val="00425A2E"/>
    <w:rsid w:val="00427022"/>
    <w:rsid w:val="00427426"/>
    <w:rsid w:val="004303CF"/>
    <w:rsid w:val="0043151C"/>
    <w:rsid w:val="0043161C"/>
    <w:rsid w:val="004318DD"/>
    <w:rsid w:val="004330FD"/>
    <w:rsid w:val="00435838"/>
    <w:rsid w:val="0043621D"/>
    <w:rsid w:val="0043702A"/>
    <w:rsid w:val="0044009E"/>
    <w:rsid w:val="004433E8"/>
    <w:rsid w:val="00443477"/>
    <w:rsid w:val="004438BD"/>
    <w:rsid w:val="00443C87"/>
    <w:rsid w:val="004441B0"/>
    <w:rsid w:val="00444242"/>
    <w:rsid w:val="004446C8"/>
    <w:rsid w:val="00446335"/>
    <w:rsid w:val="00446466"/>
    <w:rsid w:val="004468C0"/>
    <w:rsid w:val="004473C0"/>
    <w:rsid w:val="00447C32"/>
    <w:rsid w:val="004514B9"/>
    <w:rsid w:val="0045166F"/>
    <w:rsid w:val="004529F0"/>
    <w:rsid w:val="004533BC"/>
    <w:rsid w:val="004534B0"/>
    <w:rsid w:val="00454FC7"/>
    <w:rsid w:val="00455038"/>
    <w:rsid w:val="00456AFF"/>
    <w:rsid w:val="00456FFE"/>
    <w:rsid w:val="00457ED8"/>
    <w:rsid w:val="004601CB"/>
    <w:rsid w:val="004610A3"/>
    <w:rsid w:val="004613C9"/>
    <w:rsid w:val="0046143C"/>
    <w:rsid w:val="004636ED"/>
    <w:rsid w:val="00463F2C"/>
    <w:rsid w:val="0046571B"/>
    <w:rsid w:val="00465840"/>
    <w:rsid w:val="004661FF"/>
    <w:rsid w:val="00466399"/>
    <w:rsid w:val="00467F2A"/>
    <w:rsid w:val="00470ADB"/>
    <w:rsid w:val="0047114D"/>
    <w:rsid w:val="00471AF8"/>
    <w:rsid w:val="00472679"/>
    <w:rsid w:val="00473508"/>
    <w:rsid w:val="00473D93"/>
    <w:rsid w:val="00473F05"/>
    <w:rsid w:val="004743D5"/>
    <w:rsid w:val="00474545"/>
    <w:rsid w:val="00476E5B"/>
    <w:rsid w:val="00477060"/>
    <w:rsid w:val="004770AC"/>
    <w:rsid w:val="004774BA"/>
    <w:rsid w:val="00477C26"/>
    <w:rsid w:val="00480070"/>
    <w:rsid w:val="00481864"/>
    <w:rsid w:val="00481934"/>
    <w:rsid w:val="0048330B"/>
    <w:rsid w:val="00483ED9"/>
    <w:rsid w:val="004853A5"/>
    <w:rsid w:val="00485497"/>
    <w:rsid w:val="0048747D"/>
    <w:rsid w:val="00490954"/>
    <w:rsid w:val="00491958"/>
    <w:rsid w:val="00491B70"/>
    <w:rsid w:val="004920AB"/>
    <w:rsid w:val="004921C7"/>
    <w:rsid w:val="0049245A"/>
    <w:rsid w:val="0049248A"/>
    <w:rsid w:val="0049255E"/>
    <w:rsid w:val="004932C9"/>
    <w:rsid w:val="0049411B"/>
    <w:rsid w:val="00494F05"/>
    <w:rsid w:val="00496677"/>
    <w:rsid w:val="00497ECF"/>
    <w:rsid w:val="004A1F98"/>
    <w:rsid w:val="004A2119"/>
    <w:rsid w:val="004A2A35"/>
    <w:rsid w:val="004A7EC9"/>
    <w:rsid w:val="004A7F21"/>
    <w:rsid w:val="004B0102"/>
    <w:rsid w:val="004B0B6A"/>
    <w:rsid w:val="004B11A5"/>
    <w:rsid w:val="004B2741"/>
    <w:rsid w:val="004B364A"/>
    <w:rsid w:val="004B3B3B"/>
    <w:rsid w:val="004B4C09"/>
    <w:rsid w:val="004B5708"/>
    <w:rsid w:val="004B5A57"/>
    <w:rsid w:val="004B5ACA"/>
    <w:rsid w:val="004B61A8"/>
    <w:rsid w:val="004B647F"/>
    <w:rsid w:val="004B66B1"/>
    <w:rsid w:val="004B7C51"/>
    <w:rsid w:val="004C04C1"/>
    <w:rsid w:val="004C079E"/>
    <w:rsid w:val="004C29FD"/>
    <w:rsid w:val="004C2D5E"/>
    <w:rsid w:val="004C3A6F"/>
    <w:rsid w:val="004C402F"/>
    <w:rsid w:val="004C542E"/>
    <w:rsid w:val="004C5A1A"/>
    <w:rsid w:val="004C5B88"/>
    <w:rsid w:val="004C73C0"/>
    <w:rsid w:val="004C7443"/>
    <w:rsid w:val="004D1174"/>
    <w:rsid w:val="004D2021"/>
    <w:rsid w:val="004D26F9"/>
    <w:rsid w:val="004D28DF"/>
    <w:rsid w:val="004D3B54"/>
    <w:rsid w:val="004D48B1"/>
    <w:rsid w:val="004D5622"/>
    <w:rsid w:val="004D5B24"/>
    <w:rsid w:val="004D5CC7"/>
    <w:rsid w:val="004D63E7"/>
    <w:rsid w:val="004E0A60"/>
    <w:rsid w:val="004E17E5"/>
    <w:rsid w:val="004E215F"/>
    <w:rsid w:val="004E272D"/>
    <w:rsid w:val="004E305C"/>
    <w:rsid w:val="004E3D32"/>
    <w:rsid w:val="004E4156"/>
    <w:rsid w:val="004E5F85"/>
    <w:rsid w:val="004E6568"/>
    <w:rsid w:val="004E6704"/>
    <w:rsid w:val="004E6A5A"/>
    <w:rsid w:val="004E7B80"/>
    <w:rsid w:val="004E7DF1"/>
    <w:rsid w:val="004F36F6"/>
    <w:rsid w:val="004F4480"/>
    <w:rsid w:val="004F4832"/>
    <w:rsid w:val="004F4B62"/>
    <w:rsid w:val="004F5183"/>
    <w:rsid w:val="004F5382"/>
    <w:rsid w:val="004F57CE"/>
    <w:rsid w:val="004F5CC8"/>
    <w:rsid w:val="004F6D88"/>
    <w:rsid w:val="004F70F8"/>
    <w:rsid w:val="004F7427"/>
    <w:rsid w:val="005001A4"/>
    <w:rsid w:val="00500504"/>
    <w:rsid w:val="00500DD1"/>
    <w:rsid w:val="0050171D"/>
    <w:rsid w:val="00504A5A"/>
    <w:rsid w:val="00505033"/>
    <w:rsid w:val="005051B9"/>
    <w:rsid w:val="0050550A"/>
    <w:rsid w:val="00505527"/>
    <w:rsid w:val="005061FA"/>
    <w:rsid w:val="00511257"/>
    <w:rsid w:val="00511B97"/>
    <w:rsid w:val="00511BF0"/>
    <w:rsid w:val="00511D40"/>
    <w:rsid w:val="00512A7D"/>
    <w:rsid w:val="0051312A"/>
    <w:rsid w:val="00514C20"/>
    <w:rsid w:val="0051507D"/>
    <w:rsid w:val="005153E5"/>
    <w:rsid w:val="00516889"/>
    <w:rsid w:val="00516A8A"/>
    <w:rsid w:val="00517AFE"/>
    <w:rsid w:val="00520D32"/>
    <w:rsid w:val="00521FCC"/>
    <w:rsid w:val="005230B7"/>
    <w:rsid w:val="005239CE"/>
    <w:rsid w:val="00523F4F"/>
    <w:rsid w:val="00524C73"/>
    <w:rsid w:val="005251DB"/>
    <w:rsid w:val="005257D0"/>
    <w:rsid w:val="00525AA7"/>
    <w:rsid w:val="00526618"/>
    <w:rsid w:val="00527014"/>
    <w:rsid w:val="005277AD"/>
    <w:rsid w:val="00527A67"/>
    <w:rsid w:val="00530E5E"/>
    <w:rsid w:val="00531264"/>
    <w:rsid w:val="005336EB"/>
    <w:rsid w:val="00534463"/>
    <w:rsid w:val="005345FE"/>
    <w:rsid w:val="0053463A"/>
    <w:rsid w:val="00534B82"/>
    <w:rsid w:val="00535181"/>
    <w:rsid w:val="005356E3"/>
    <w:rsid w:val="00535AF4"/>
    <w:rsid w:val="00535BE7"/>
    <w:rsid w:val="00535E27"/>
    <w:rsid w:val="00536A29"/>
    <w:rsid w:val="00536A8B"/>
    <w:rsid w:val="00536F9F"/>
    <w:rsid w:val="00537D04"/>
    <w:rsid w:val="00540A78"/>
    <w:rsid w:val="005419DC"/>
    <w:rsid w:val="005425A8"/>
    <w:rsid w:val="005427BC"/>
    <w:rsid w:val="00542FF0"/>
    <w:rsid w:val="005432BD"/>
    <w:rsid w:val="005443C0"/>
    <w:rsid w:val="00547045"/>
    <w:rsid w:val="00547257"/>
    <w:rsid w:val="00547587"/>
    <w:rsid w:val="00550894"/>
    <w:rsid w:val="005512DA"/>
    <w:rsid w:val="00555075"/>
    <w:rsid w:val="005550B7"/>
    <w:rsid w:val="0055527F"/>
    <w:rsid w:val="0055543E"/>
    <w:rsid w:val="0055548F"/>
    <w:rsid w:val="00555F30"/>
    <w:rsid w:val="005571FF"/>
    <w:rsid w:val="0055781B"/>
    <w:rsid w:val="00557867"/>
    <w:rsid w:val="00560A2C"/>
    <w:rsid w:val="00560B3F"/>
    <w:rsid w:val="00560FD0"/>
    <w:rsid w:val="00561745"/>
    <w:rsid w:val="00562611"/>
    <w:rsid w:val="00562FC4"/>
    <w:rsid w:val="00563DC8"/>
    <w:rsid w:val="00564839"/>
    <w:rsid w:val="00565207"/>
    <w:rsid w:val="00565B77"/>
    <w:rsid w:val="005663AA"/>
    <w:rsid w:val="00566A68"/>
    <w:rsid w:val="005672B7"/>
    <w:rsid w:val="00567EAB"/>
    <w:rsid w:val="00570AFF"/>
    <w:rsid w:val="00571609"/>
    <w:rsid w:val="00571FC3"/>
    <w:rsid w:val="00572B3B"/>
    <w:rsid w:val="00572CB1"/>
    <w:rsid w:val="0057302B"/>
    <w:rsid w:val="0057324F"/>
    <w:rsid w:val="00573B11"/>
    <w:rsid w:val="00574D19"/>
    <w:rsid w:val="00574F01"/>
    <w:rsid w:val="00576B86"/>
    <w:rsid w:val="00576D05"/>
    <w:rsid w:val="00577034"/>
    <w:rsid w:val="00577C7F"/>
    <w:rsid w:val="00577E03"/>
    <w:rsid w:val="00580DE6"/>
    <w:rsid w:val="00581268"/>
    <w:rsid w:val="00582091"/>
    <w:rsid w:val="00582AFD"/>
    <w:rsid w:val="00583540"/>
    <w:rsid w:val="00583CF6"/>
    <w:rsid w:val="005844A3"/>
    <w:rsid w:val="00585309"/>
    <w:rsid w:val="00585AAE"/>
    <w:rsid w:val="00585BB1"/>
    <w:rsid w:val="0058754A"/>
    <w:rsid w:val="005878CC"/>
    <w:rsid w:val="00587E02"/>
    <w:rsid w:val="005900C2"/>
    <w:rsid w:val="00590133"/>
    <w:rsid w:val="00591F5C"/>
    <w:rsid w:val="005923F1"/>
    <w:rsid w:val="005943FF"/>
    <w:rsid w:val="0059466E"/>
    <w:rsid w:val="0059511A"/>
    <w:rsid w:val="0059633A"/>
    <w:rsid w:val="00596B23"/>
    <w:rsid w:val="00596C12"/>
    <w:rsid w:val="0059714D"/>
    <w:rsid w:val="005A1340"/>
    <w:rsid w:val="005A17C0"/>
    <w:rsid w:val="005A2E2C"/>
    <w:rsid w:val="005A2F52"/>
    <w:rsid w:val="005A37BC"/>
    <w:rsid w:val="005A433C"/>
    <w:rsid w:val="005A4825"/>
    <w:rsid w:val="005A5315"/>
    <w:rsid w:val="005A57FF"/>
    <w:rsid w:val="005A5DE1"/>
    <w:rsid w:val="005A763B"/>
    <w:rsid w:val="005B07ED"/>
    <w:rsid w:val="005B153F"/>
    <w:rsid w:val="005B194C"/>
    <w:rsid w:val="005B1F05"/>
    <w:rsid w:val="005B326E"/>
    <w:rsid w:val="005B50A0"/>
    <w:rsid w:val="005B50BA"/>
    <w:rsid w:val="005B56CA"/>
    <w:rsid w:val="005B619D"/>
    <w:rsid w:val="005B6C46"/>
    <w:rsid w:val="005B7948"/>
    <w:rsid w:val="005C02F3"/>
    <w:rsid w:val="005C42F5"/>
    <w:rsid w:val="005C44AF"/>
    <w:rsid w:val="005C4E22"/>
    <w:rsid w:val="005C56F4"/>
    <w:rsid w:val="005C63DF"/>
    <w:rsid w:val="005C6BA7"/>
    <w:rsid w:val="005C6D5C"/>
    <w:rsid w:val="005C6FCD"/>
    <w:rsid w:val="005C7424"/>
    <w:rsid w:val="005C7625"/>
    <w:rsid w:val="005C7907"/>
    <w:rsid w:val="005C796C"/>
    <w:rsid w:val="005C7B0F"/>
    <w:rsid w:val="005C7BBF"/>
    <w:rsid w:val="005D020F"/>
    <w:rsid w:val="005D0BE5"/>
    <w:rsid w:val="005D118E"/>
    <w:rsid w:val="005D1561"/>
    <w:rsid w:val="005D1DFF"/>
    <w:rsid w:val="005D3A51"/>
    <w:rsid w:val="005D4121"/>
    <w:rsid w:val="005D55A9"/>
    <w:rsid w:val="005D5867"/>
    <w:rsid w:val="005D5B43"/>
    <w:rsid w:val="005D6486"/>
    <w:rsid w:val="005D6531"/>
    <w:rsid w:val="005D7C09"/>
    <w:rsid w:val="005E0263"/>
    <w:rsid w:val="005E173F"/>
    <w:rsid w:val="005E1E08"/>
    <w:rsid w:val="005E40DA"/>
    <w:rsid w:val="005E4717"/>
    <w:rsid w:val="005E5515"/>
    <w:rsid w:val="005E5DE3"/>
    <w:rsid w:val="005E7982"/>
    <w:rsid w:val="005E7BB1"/>
    <w:rsid w:val="005F063F"/>
    <w:rsid w:val="005F0997"/>
    <w:rsid w:val="005F2AF4"/>
    <w:rsid w:val="005F3C31"/>
    <w:rsid w:val="005F4F61"/>
    <w:rsid w:val="005F58BF"/>
    <w:rsid w:val="005F65EA"/>
    <w:rsid w:val="005F72F8"/>
    <w:rsid w:val="005F75F8"/>
    <w:rsid w:val="005F7769"/>
    <w:rsid w:val="005F7BA8"/>
    <w:rsid w:val="005F7C6F"/>
    <w:rsid w:val="00600514"/>
    <w:rsid w:val="006005BA"/>
    <w:rsid w:val="00600ACD"/>
    <w:rsid w:val="00601649"/>
    <w:rsid w:val="00601A90"/>
    <w:rsid w:val="006032B0"/>
    <w:rsid w:val="00603E24"/>
    <w:rsid w:val="00605C20"/>
    <w:rsid w:val="00606793"/>
    <w:rsid w:val="00606911"/>
    <w:rsid w:val="00607E07"/>
    <w:rsid w:val="0061012C"/>
    <w:rsid w:val="00610451"/>
    <w:rsid w:val="0061065E"/>
    <w:rsid w:val="00610E2A"/>
    <w:rsid w:val="00611A16"/>
    <w:rsid w:val="0061239F"/>
    <w:rsid w:val="006128EE"/>
    <w:rsid w:val="006134DB"/>
    <w:rsid w:val="00615533"/>
    <w:rsid w:val="00615B4E"/>
    <w:rsid w:val="0061638E"/>
    <w:rsid w:val="00616B3A"/>
    <w:rsid w:val="00616F13"/>
    <w:rsid w:val="006201FD"/>
    <w:rsid w:val="0062064B"/>
    <w:rsid w:val="00620E33"/>
    <w:rsid w:val="0062201E"/>
    <w:rsid w:val="00622152"/>
    <w:rsid w:val="00622CDA"/>
    <w:rsid w:val="00623BF5"/>
    <w:rsid w:val="00623D4C"/>
    <w:rsid w:val="00624DDD"/>
    <w:rsid w:val="0062570F"/>
    <w:rsid w:val="00625E08"/>
    <w:rsid w:val="00626BC4"/>
    <w:rsid w:val="0062749F"/>
    <w:rsid w:val="006307B1"/>
    <w:rsid w:val="006314D9"/>
    <w:rsid w:val="0063299B"/>
    <w:rsid w:val="006337CD"/>
    <w:rsid w:val="0063397F"/>
    <w:rsid w:val="00633E2B"/>
    <w:rsid w:val="00634FD1"/>
    <w:rsid w:val="00635972"/>
    <w:rsid w:val="00636684"/>
    <w:rsid w:val="00636EA3"/>
    <w:rsid w:val="00637C3F"/>
    <w:rsid w:val="0064094C"/>
    <w:rsid w:val="00640B7D"/>
    <w:rsid w:val="00640DCA"/>
    <w:rsid w:val="00640FF4"/>
    <w:rsid w:val="00644910"/>
    <w:rsid w:val="006452DA"/>
    <w:rsid w:val="00645E1A"/>
    <w:rsid w:val="006475E9"/>
    <w:rsid w:val="00647A61"/>
    <w:rsid w:val="00650431"/>
    <w:rsid w:val="0065115E"/>
    <w:rsid w:val="00651A9F"/>
    <w:rsid w:val="006541F4"/>
    <w:rsid w:val="00655897"/>
    <w:rsid w:val="00656200"/>
    <w:rsid w:val="0065699B"/>
    <w:rsid w:val="00656A2C"/>
    <w:rsid w:val="006604F9"/>
    <w:rsid w:val="00661C01"/>
    <w:rsid w:val="00661EF4"/>
    <w:rsid w:val="006647BE"/>
    <w:rsid w:val="00665428"/>
    <w:rsid w:val="00665EB6"/>
    <w:rsid w:val="006669DB"/>
    <w:rsid w:val="0066733C"/>
    <w:rsid w:val="00667908"/>
    <w:rsid w:val="00667EB0"/>
    <w:rsid w:val="00672748"/>
    <w:rsid w:val="0067352B"/>
    <w:rsid w:val="00674631"/>
    <w:rsid w:val="0067562D"/>
    <w:rsid w:val="006758B2"/>
    <w:rsid w:val="00676A81"/>
    <w:rsid w:val="00677CBB"/>
    <w:rsid w:val="006803C2"/>
    <w:rsid w:val="006807E4"/>
    <w:rsid w:val="00680A8F"/>
    <w:rsid w:val="00680F69"/>
    <w:rsid w:val="006813F2"/>
    <w:rsid w:val="00681DE1"/>
    <w:rsid w:val="006820DB"/>
    <w:rsid w:val="00683EB0"/>
    <w:rsid w:val="00685021"/>
    <w:rsid w:val="00686DAB"/>
    <w:rsid w:val="00690637"/>
    <w:rsid w:val="00690745"/>
    <w:rsid w:val="00690C7F"/>
    <w:rsid w:val="00690CE5"/>
    <w:rsid w:val="006915DC"/>
    <w:rsid w:val="0069264A"/>
    <w:rsid w:val="00693164"/>
    <w:rsid w:val="00693AD1"/>
    <w:rsid w:val="00693B75"/>
    <w:rsid w:val="006940F4"/>
    <w:rsid w:val="00695DEC"/>
    <w:rsid w:val="006962C8"/>
    <w:rsid w:val="0069647B"/>
    <w:rsid w:val="00696A73"/>
    <w:rsid w:val="00696B2F"/>
    <w:rsid w:val="00697126"/>
    <w:rsid w:val="00697D81"/>
    <w:rsid w:val="006A0446"/>
    <w:rsid w:val="006A1BF6"/>
    <w:rsid w:val="006A25E0"/>
    <w:rsid w:val="006A3239"/>
    <w:rsid w:val="006A4859"/>
    <w:rsid w:val="006A4F7B"/>
    <w:rsid w:val="006A56E8"/>
    <w:rsid w:val="006A77C7"/>
    <w:rsid w:val="006B142A"/>
    <w:rsid w:val="006B1A40"/>
    <w:rsid w:val="006B24F3"/>
    <w:rsid w:val="006B2F53"/>
    <w:rsid w:val="006B3AD3"/>
    <w:rsid w:val="006B3DE9"/>
    <w:rsid w:val="006B44EE"/>
    <w:rsid w:val="006B55FA"/>
    <w:rsid w:val="006B5BCA"/>
    <w:rsid w:val="006B616A"/>
    <w:rsid w:val="006C0343"/>
    <w:rsid w:val="006C050B"/>
    <w:rsid w:val="006C09D3"/>
    <w:rsid w:val="006C11DD"/>
    <w:rsid w:val="006C12F4"/>
    <w:rsid w:val="006C22BD"/>
    <w:rsid w:val="006C38C4"/>
    <w:rsid w:val="006C40EB"/>
    <w:rsid w:val="006C54D1"/>
    <w:rsid w:val="006C5995"/>
    <w:rsid w:val="006C71F0"/>
    <w:rsid w:val="006C7302"/>
    <w:rsid w:val="006C741B"/>
    <w:rsid w:val="006D1891"/>
    <w:rsid w:val="006D23BE"/>
    <w:rsid w:val="006D2B4A"/>
    <w:rsid w:val="006D2DA4"/>
    <w:rsid w:val="006D3FC3"/>
    <w:rsid w:val="006D579B"/>
    <w:rsid w:val="006D5AA0"/>
    <w:rsid w:val="006D5BE7"/>
    <w:rsid w:val="006D6AB5"/>
    <w:rsid w:val="006D6B42"/>
    <w:rsid w:val="006D6DAB"/>
    <w:rsid w:val="006D6E16"/>
    <w:rsid w:val="006D7505"/>
    <w:rsid w:val="006D7588"/>
    <w:rsid w:val="006D759C"/>
    <w:rsid w:val="006D7A64"/>
    <w:rsid w:val="006E03D7"/>
    <w:rsid w:val="006E215B"/>
    <w:rsid w:val="006E297B"/>
    <w:rsid w:val="006E40C2"/>
    <w:rsid w:val="006E4EA5"/>
    <w:rsid w:val="006E5215"/>
    <w:rsid w:val="006E5430"/>
    <w:rsid w:val="006E5842"/>
    <w:rsid w:val="006E616A"/>
    <w:rsid w:val="006E6419"/>
    <w:rsid w:val="006E6540"/>
    <w:rsid w:val="006E673A"/>
    <w:rsid w:val="006E6A4B"/>
    <w:rsid w:val="006E6AA7"/>
    <w:rsid w:val="006E6D41"/>
    <w:rsid w:val="006F0385"/>
    <w:rsid w:val="006F0436"/>
    <w:rsid w:val="006F0C5C"/>
    <w:rsid w:val="006F11CA"/>
    <w:rsid w:val="006F14F4"/>
    <w:rsid w:val="006F1A6D"/>
    <w:rsid w:val="006F20FB"/>
    <w:rsid w:val="006F296A"/>
    <w:rsid w:val="006F39E9"/>
    <w:rsid w:val="006F445F"/>
    <w:rsid w:val="006F45DF"/>
    <w:rsid w:val="006F4BDC"/>
    <w:rsid w:val="006F556A"/>
    <w:rsid w:val="006F5A9B"/>
    <w:rsid w:val="006F6341"/>
    <w:rsid w:val="007004BF"/>
    <w:rsid w:val="007006A0"/>
    <w:rsid w:val="00700B12"/>
    <w:rsid w:val="00703032"/>
    <w:rsid w:val="00704CD3"/>
    <w:rsid w:val="00706754"/>
    <w:rsid w:val="00706AC0"/>
    <w:rsid w:val="00706C74"/>
    <w:rsid w:val="00707224"/>
    <w:rsid w:val="00711642"/>
    <w:rsid w:val="00712BD3"/>
    <w:rsid w:val="00712C33"/>
    <w:rsid w:val="00712FE8"/>
    <w:rsid w:val="00714171"/>
    <w:rsid w:val="00714194"/>
    <w:rsid w:val="007202B0"/>
    <w:rsid w:val="007204EB"/>
    <w:rsid w:val="0072055A"/>
    <w:rsid w:val="00720C2D"/>
    <w:rsid w:val="00721743"/>
    <w:rsid w:val="00721981"/>
    <w:rsid w:val="00721C4B"/>
    <w:rsid w:val="0072207C"/>
    <w:rsid w:val="00722722"/>
    <w:rsid w:val="007229EA"/>
    <w:rsid w:val="0072552F"/>
    <w:rsid w:val="0072625B"/>
    <w:rsid w:val="00726A56"/>
    <w:rsid w:val="00726B87"/>
    <w:rsid w:val="007278DB"/>
    <w:rsid w:val="00727D0F"/>
    <w:rsid w:val="00727E96"/>
    <w:rsid w:val="00730859"/>
    <w:rsid w:val="00731797"/>
    <w:rsid w:val="007317B1"/>
    <w:rsid w:val="00732CFF"/>
    <w:rsid w:val="00733A56"/>
    <w:rsid w:val="007350BC"/>
    <w:rsid w:val="0073515D"/>
    <w:rsid w:val="00735F53"/>
    <w:rsid w:val="00736524"/>
    <w:rsid w:val="00736594"/>
    <w:rsid w:val="00736E86"/>
    <w:rsid w:val="00737B09"/>
    <w:rsid w:val="00741737"/>
    <w:rsid w:val="00744A24"/>
    <w:rsid w:val="00744B62"/>
    <w:rsid w:val="00744FD0"/>
    <w:rsid w:val="00745229"/>
    <w:rsid w:val="007464FA"/>
    <w:rsid w:val="00747195"/>
    <w:rsid w:val="00750004"/>
    <w:rsid w:val="00750230"/>
    <w:rsid w:val="00750766"/>
    <w:rsid w:val="00751345"/>
    <w:rsid w:val="0075135A"/>
    <w:rsid w:val="00751978"/>
    <w:rsid w:val="0075250E"/>
    <w:rsid w:val="00753750"/>
    <w:rsid w:val="00754350"/>
    <w:rsid w:val="0075514D"/>
    <w:rsid w:val="00755652"/>
    <w:rsid w:val="00757918"/>
    <w:rsid w:val="00760A49"/>
    <w:rsid w:val="00760EC6"/>
    <w:rsid w:val="00761AEE"/>
    <w:rsid w:val="007623B7"/>
    <w:rsid w:val="00762832"/>
    <w:rsid w:val="00762DDD"/>
    <w:rsid w:val="007630CC"/>
    <w:rsid w:val="00763C24"/>
    <w:rsid w:val="00763C78"/>
    <w:rsid w:val="00765467"/>
    <w:rsid w:val="00765E82"/>
    <w:rsid w:val="00766796"/>
    <w:rsid w:val="00767151"/>
    <w:rsid w:val="00767CB4"/>
    <w:rsid w:val="00770F1C"/>
    <w:rsid w:val="00771220"/>
    <w:rsid w:val="00771A06"/>
    <w:rsid w:val="00771C22"/>
    <w:rsid w:val="00773C3A"/>
    <w:rsid w:val="0077448A"/>
    <w:rsid w:val="00776986"/>
    <w:rsid w:val="00776BA7"/>
    <w:rsid w:val="0077709A"/>
    <w:rsid w:val="00777BBA"/>
    <w:rsid w:val="0078088F"/>
    <w:rsid w:val="007818EE"/>
    <w:rsid w:val="007820C8"/>
    <w:rsid w:val="00782FC6"/>
    <w:rsid w:val="00783866"/>
    <w:rsid w:val="00783AFD"/>
    <w:rsid w:val="007843CA"/>
    <w:rsid w:val="00785924"/>
    <w:rsid w:val="00785A6C"/>
    <w:rsid w:val="007867DC"/>
    <w:rsid w:val="0079051A"/>
    <w:rsid w:val="00790DD5"/>
    <w:rsid w:val="00791C1F"/>
    <w:rsid w:val="00792BA0"/>
    <w:rsid w:val="00792C5A"/>
    <w:rsid w:val="00793807"/>
    <w:rsid w:val="0079424A"/>
    <w:rsid w:val="00794EAD"/>
    <w:rsid w:val="007950AD"/>
    <w:rsid w:val="00795B28"/>
    <w:rsid w:val="00795BA7"/>
    <w:rsid w:val="00796BDC"/>
    <w:rsid w:val="00796EA7"/>
    <w:rsid w:val="00797885"/>
    <w:rsid w:val="00797B27"/>
    <w:rsid w:val="007A0099"/>
    <w:rsid w:val="007A030E"/>
    <w:rsid w:val="007A0562"/>
    <w:rsid w:val="007A07A9"/>
    <w:rsid w:val="007A22E4"/>
    <w:rsid w:val="007A31CC"/>
    <w:rsid w:val="007A3F36"/>
    <w:rsid w:val="007A5987"/>
    <w:rsid w:val="007A67B4"/>
    <w:rsid w:val="007B0565"/>
    <w:rsid w:val="007B1361"/>
    <w:rsid w:val="007B238D"/>
    <w:rsid w:val="007B23A8"/>
    <w:rsid w:val="007B24D9"/>
    <w:rsid w:val="007B340B"/>
    <w:rsid w:val="007B372F"/>
    <w:rsid w:val="007B4452"/>
    <w:rsid w:val="007B4717"/>
    <w:rsid w:val="007B4A28"/>
    <w:rsid w:val="007B5093"/>
    <w:rsid w:val="007B641E"/>
    <w:rsid w:val="007B677A"/>
    <w:rsid w:val="007C0731"/>
    <w:rsid w:val="007C099C"/>
    <w:rsid w:val="007C17E6"/>
    <w:rsid w:val="007C1A6B"/>
    <w:rsid w:val="007C2245"/>
    <w:rsid w:val="007C2341"/>
    <w:rsid w:val="007C24C5"/>
    <w:rsid w:val="007C2D7D"/>
    <w:rsid w:val="007C39F4"/>
    <w:rsid w:val="007C41B9"/>
    <w:rsid w:val="007C4331"/>
    <w:rsid w:val="007C43F6"/>
    <w:rsid w:val="007C50CC"/>
    <w:rsid w:val="007C59FA"/>
    <w:rsid w:val="007C6602"/>
    <w:rsid w:val="007C6CFD"/>
    <w:rsid w:val="007C771E"/>
    <w:rsid w:val="007C77A2"/>
    <w:rsid w:val="007C7B96"/>
    <w:rsid w:val="007C7E65"/>
    <w:rsid w:val="007D0C7F"/>
    <w:rsid w:val="007D0D1A"/>
    <w:rsid w:val="007D0EAF"/>
    <w:rsid w:val="007D1B05"/>
    <w:rsid w:val="007D3BAA"/>
    <w:rsid w:val="007D421F"/>
    <w:rsid w:val="007D5EE6"/>
    <w:rsid w:val="007D77B6"/>
    <w:rsid w:val="007E094D"/>
    <w:rsid w:val="007E1D6D"/>
    <w:rsid w:val="007E23D5"/>
    <w:rsid w:val="007E2C1F"/>
    <w:rsid w:val="007E31CA"/>
    <w:rsid w:val="007E3CC8"/>
    <w:rsid w:val="007E53E4"/>
    <w:rsid w:val="007E5789"/>
    <w:rsid w:val="007E5BBD"/>
    <w:rsid w:val="007E6444"/>
    <w:rsid w:val="007E6BC8"/>
    <w:rsid w:val="007E771D"/>
    <w:rsid w:val="007F0348"/>
    <w:rsid w:val="007F1801"/>
    <w:rsid w:val="007F1FD9"/>
    <w:rsid w:val="007F20A5"/>
    <w:rsid w:val="007F3E3C"/>
    <w:rsid w:val="007F4475"/>
    <w:rsid w:val="007F5238"/>
    <w:rsid w:val="007F5505"/>
    <w:rsid w:val="007F5511"/>
    <w:rsid w:val="007F5872"/>
    <w:rsid w:val="007F6417"/>
    <w:rsid w:val="007F6A48"/>
    <w:rsid w:val="007F72F7"/>
    <w:rsid w:val="008003A8"/>
    <w:rsid w:val="008006EC"/>
    <w:rsid w:val="00800BE4"/>
    <w:rsid w:val="00800C22"/>
    <w:rsid w:val="00800D6F"/>
    <w:rsid w:val="00800F88"/>
    <w:rsid w:val="00801E42"/>
    <w:rsid w:val="00802C14"/>
    <w:rsid w:val="00803225"/>
    <w:rsid w:val="00804255"/>
    <w:rsid w:val="00806FC4"/>
    <w:rsid w:val="00807887"/>
    <w:rsid w:val="00807C5D"/>
    <w:rsid w:val="00807FEF"/>
    <w:rsid w:val="00810213"/>
    <w:rsid w:val="008103FB"/>
    <w:rsid w:val="00810760"/>
    <w:rsid w:val="00810F4D"/>
    <w:rsid w:val="00812918"/>
    <w:rsid w:val="00812A38"/>
    <w:rsid w:val="00813E7A"/>
    <w:rsid w:val="00814C9A"/>
    <w:rsid w:val="00815C55"/>
    <w:rsid w:val="008167BD"/>
    <w:rsid w:val="00816BE6"/>
    <w:rsid w:val="00820515"/>
    <w:rsid w:val="00821EFB"/>
    <w:rsid w:val="008223CC"/>
    <w:rsid w:val="00823AAF"/>
    <w:rsid w:val="00823FDE"/>
    <w:rsid w:val="00824DB3"/>
    <w:rsid w:val="00824EF0"/>
    <w:rsid w:val="008254E9"/>
    <w:rsid w:val="0082580E"/>
    <w:rsid w:val="0082590B"/>
    <w:rsid w:val="00825A4A"/>
    <w:rsid w:val="00825C2C"/>
    <w:rsid w:val="00826195"/>
    <w:rsid w:val="008266A7"/>
    <w:rsid w:val="008268C9"/>
    <w:rsid w:val="00827BD9"/>
    <w:rsid w:val="00827CCB"/>
    <w:rsid w:val="0083007C"/>
    <w:rsid w:val="008332F9"/>
    <w:rsid w:val="00833896"/>
    <w:rsid w:val="00833AC4"/>
    <w:rsid w:val="0083445F"/>
    <w:rsid w:val="008351DB"/>
    <w:rsid w:val="0083536F"/>
    <w:rsid w:val="00835426"/>
    <w:rsid w:val="008357C9"/>
    <w:rsid w:val="00835B9B"/>
    <w:rsid w:val="00837C17"/>
    <w:rsid w:val="008400D6"/>
    <w:rsid w:val="00840DF5"/>
    <w:rsid w:val="00841AE8"/>
    <w:rsid w:val="00841FE7"/>
    <w:rsid w:val="00842013"/>
    <w:rsid w:val="00842517"/>
    <w:rsid w:val="008437EB"/>
    <w:rsid w:val="00843D51"/>
    <w:rsid w:val="008441DB"/>
    <w:rsid w:val="008442AE"/>
    <w:rsid w:val="008447E0"/>
    <w:rsid w:val="008448E1"/>
    <w:rsid w:val="00844E82"/>
    <w:rsid w:val="00845205"/>
    <w:rsid w:val="008463D2"/>
    <w:rsid w:val="00846BB8"/>
    <w:rsid w:val="008474E3"/>
    <w:rsid w:val="008476DB"/>
    <w:rsid w:val="00847DB3"/>
    <w:rsid w:val="0085036B"/>
    <w:rsid w:val="008505A9"/>
    <w:rsid w:val="00851116"/>
    <w:rsid w:val="008516B1"/>
    <w:rsid w:val="008533F2"/>
    <w:rsid w:val="008533FB"/>
    <w:rsid w:val="008534F6"/>
    <w:rsid w:val="008541E8"/>
    <w:rsid w:val="008545BD"/>
    <w:rsid w:val="00854E03"/>
    <w:rsid w:val="00854EDB"/>
    <w:rsid w:val="0085573E"/>
    <w:rsid w:val="0085579D"/>
    <w:rsid w:val="00856D43"/>
    <w:rsid w:val="00856F8D"/>
    <w:rsid w:val="00860160"/>
    <w:rsid w:val="00860B9D"/>
    <w:rsid w:val="00861635"/>
    <w:rsid w:val="008625BB"/>
    <w:rsid w:val="00863E3E"/>
    <w:rsid w:val="00864614"/>
    <w:rsid w:val="00865456"/>
    <w:rsid w:val="00865CFA"/>
    <w:rsid w:val="00867AB8"/>
    <w:rsid w:val="00870900"/>
    <w:rsid w:val="00871003"/>
    <w:rsid w:val="0087118C"/>
    <w:rsid w:val="008716A4"/>
    <w:rsid w:val="00872CD0"/>
    <w:rsid w:val="00872D49"/>
    <w:rsid w:val="00872ECD"/>
    <w:rsid w:val="00873BCA"/>
    <w:rsid w:val="00874E0E"/>
    <w:rsid w:val="00875750"/>
    <w:rsid w:val="00876DA6"/>
    <w:rsid w:val="0088209D"/>
    <w:rsid w:val="008823A4"/>
    <w:rsid w:val="008842E7"/>
    <w:rsid w:val="008855B8"/>
    <w:rsid w:val="00885FD4"/>
    <w:rsid w:val="0088601C"/>
    <w:rsid w:val="008870BE"/>
    <w:rsid w:val="00887656"/>
    <w:rsid w:val="00890AE4"/>
    <w:rsid w:val="008910BF"/>
    <w:rsid w:val="008922B5"/>
    <w:rsid w:val="0089281F"/>
    <w:rsid w:val="00892DFB"/>
    <w:rsid w:val="008934A0"/>
    <w:rsid w:val="0089436C"/>
    <w:rsid w:val="0089736C"/>
    <w:rsid w:val="0089740E"/>
    <w:rsid w:val="008975E7"/>
    <w:rsid w:val="008A0BCC"/>
    <w:rsid w:val="008A0CC1"/>
    <w:rsid w:val="008A1BDB"/>
    <w:rsid w:val="008A2C22"/>
    <w:rsid w:val="008A2E3F"/>
    <w:rsid w:val="008A3211"/>
    <w:rsid w:val="008A3ED8"/>
    <w:rsid w:val="008A4072"/>
    <w:rsid w:val="008A4683"/>
    <w:rsid w:val="008A59F1"/>
    <w:rsid w:val="008A704F"/>
    <w:rsid w:val="008A7110"/>
    <w:rsid w:val="008A74F1"/>
    <w:rsid w:val="008B1F6F"/>
    <w:rsid w:val="008B2358"/>
    <w:rsid w:val="008B2538"/>
    <w:rsid w:val="008B2C6C"/>
    <w:rsid w:val="008B2FDD"/>
    <w:rsid w:val="008B39AF"/>
    <w:rsid w:val="008B45C5"/>
    <w:rsid w:val="008B51A6"/>
    <w:rsid w:val="008B56E5"/>
    <w:rsid w:val="008B5891"/>
    <w:rsid w:val="008B6023"/>
    <w:rsid w:val="008B68F8"/>
    <w:rsid w:val="008B74E2"/>
    <w:rsid w:val="008C072A"/>
    <w:rsid w:val="008C2113"/>
    <w:rsid w:val="008C23F4"/>
    <w:rsid w:val="008C3B1C"/>
    <w:rsid w:val="008C47B8"/>
    <w:rsid w:val="008C6951"/>
    <w:rsid w:val="008C7DFA"/>
    <w:rsid w:val="008D1E7F"/>
    <w:rsid w:val="008D2B97"/>
    <w:rsid w:val="008D364A"/>
    <w:rsid w:val="008D3D3B"/>
    <w:rsid w:val="008D4722"/>
    <w:rsid w:val="008D513E"/>
    <w:rsid w:val="008D5595"/>
    <w:rsid w:val="008D5A4B"/>
    <w:rsid w:val="008D6927"/>
    <w:rsid w:val="008D7669"/>
    <w:rsid w:val="008D77F6"/>
    <w:rsid w:val="008E1E8A"/>
    <w:rsid w:val="008E1F91"/>
    <w:rsid w:val="008E3AC4"/>
    <w:rsid w:val="008E48A7"/>
    <w:rsid w:val="008E6457"/>
    <w:rsid w:val="008E7B69"/>
    <w:rsid w:val="008F0293"/>
    <w:rsid w:val="008F1423"/>
    <w:rsid w:val="008F1744"/>
    <w:rsid w:val="008F3157"/>
    <w:rsid w:val="008F4343"/>
    <w:rsid w:val="008F4A0F"/>
    <w:rsid w:val="008F506D"/>
    <w:rsid w:val="008F602C"/>
    <w:rsid w:val="008F6362"/>
    <w:rsid w:val="008F6502"/>
    <w:rsid w:val="008F7478"/>
    <w:rsid w:val="00900074"/>
    <w:rsid w:val="00900184"/>
    <w:rsid w:val="00902937"/>
    <w:rsid w:val="00903353"/>
    <w:rsid w:val="009039C5"/>
    <w:rsid w:val="00903E43"/>
    <w:rsid w:val="0090567E"/>
    <w:rsid w:val="009060E1"/>
    <w:rsid w:val="00906248"/>
    <w:rsid w:val="00906341"/>
    <w:rsid w:val="00906D06"/>
    <w:rsid w:val="0091003D"/>
    <w:rsid w:val="00910C6F"/>
    <w:rsid w:val="00911E37"/>
    <w:rsid w:val="00912181"/>
    <w:rsid w:val="0091274E"/>
    <w:rsid w:val="00913AAA"/>
    <w:rsid w:val="009146F0"/>
    <w:rsid w:val="0091513C"/>
    <w:rsid w:val="00915865"/>
    <w:rsid w:val="009159CC"/>
    <w:rsid w:val="0091655B"/>
    <w:rsid w:val="009177CB"/>
    <w:rsid w:val="0092011A"/>
    <w:rsid w:val="0092086E"/>
    <w:rsid w:val="0092132A"/>
    <w:rsid w:val="0092172E"/>
    <w:rsid w:val="00923055"/>
    <w:rsid w:val="009230F9"/>
    <w:rsid w:val="0092324F"/>
    <w:rsid w:val="00923F3C"/>
    <w:rsid w:val="009249F1"/>
    <w:rsid w:val="0092619E"/>
    <w:rsid w:val="009271EE"/>
    <w:rsid w:val="00927633"/>
    <w:rsid w:val="0092764A"/>
    <w:rsid w:val="00927E02"/>
    <w:rsid w:val="00927F6E"/>
    <w:rsid w:val="009307B6"/>
    <w:rsid w:val="009309E5"/>
    <w:rsid w:val="0093106B"/>
    <w:rsid w:val="00931F37"/>
    <w:rsid w:val="00932561"/>
    <w:rsid w:val="00933022"/>
    <w:rsid w:val="009337CD"/>
    <w:rsid w:val="0093499E"/>
    <w:rsid w:val="00935253"/>
    <w:rsid w:val="00935386"/>
    <w:rsid w:val="0093576E"/>
    <w:rsid w:val="0093705B"/>
    <w:rsid w:val="009374A8"/>
    <w:rsid w:val="0094038D"/>
    <w:rsid w:val="00940601"/>
    <w:rsid w:val="00940FF5"/>
    <w:rsid w:val="00941E06"/>
    <w:rsid w:val="0094262D"/>
    <w:rsid w:val="00944C7D"/>
    <w:rsid w:val="009457F0"/>
    <w:rsid w:val="00945DF8"/>
    <w:rsid w:val="00946A94"/>
    <w:rsid w:val="0095002D"/>
    <w:rsid w:val="009505EA"/>
    <w:rsid w:val="00952589"/>
    <w:rsid w:val="0095316F"/>
    <w:rsid w:val="00953F16"/>
    <w:rsid w:val="00955219"/>
    <w:rsid w:val="00955240"/>
    <w:rsid w:val="00955ADF"/>
    <w:rsid w:val="00956FD9"/>
    <w:rsid w:val="009576F3"/>
    <w:rsid w:val="00957F8B"/>
    <w:rsid w:val="009601A2"/>
    <w:rsid w:val="00960565"/>
    <w:rsid w:val="00963280"/>
    <w:rsid w:val="00964683"/>
    <w:rsid w:val="00964D41"/>
    <w:rsid w:val="009662E1"/>
    <w:rsid w:val="00966BA1"/>
    <w:rsid w:val="00966E33"/>
    <w:rsid w:val="00967A28"/>
    <w:rsid w:val="00967D30"/>
    <w:rsid w:val="00967EB2"/>
    <w:rsid w:val="00970D47"/>
    <w:rsid w:val="00970E0B"/>
    <w:rsid w:val="0097113B"/>
    <w:rsid w:val="0097121B"/>
    <w:rsid w:val="00971F94"/>
    <w:rsid w:val="009721F5"/>
    <w:rsid w:val="00972A0D"/>
    <w:rsid w:val="00972B93"/>
    <w:rsid w:val="00972E6A"/>
    <w:rsid w:val="00973102"/>
    <w:rsid w:val="0097384A"/>
    <w:rsid w:val="00974F6F"/>
    <w:rsid w:val="009768F4"/>
    <w:rsid w:val="00977814"/>
    <w:rsid w:val="00980405"/>
    <w:rsid w:val="00980442"/>
    <w:rsid w:val="009806D0"/>
    <w:rsid w:val="00981A97"/>
    <w:rsid w:val="009827D7"/>
    <w:rsid w:val="00982D56"/>
    <w:rsid w:val="00983783"/>
    <w:rsid w:val="0098390F"/>
    <w:rsid w:val="00983B42"/>
    <w:rsid w:val="00983CFC"/>
    <w:rsid w:val="00983E49"/>
    <w:rsid w:val="0098428E"/>
    <w:rsid w:val="009848E1"/>
    <w:rsid w:val="0098509C"/>
    <w:rsid w:val="00985668"/>
    <w:rsid w:val="00985990"/>
    <w:rsid w:val="009860E5"/>
    <w:rsid w:val="009866F3"/>
    <w:rsid w:val="009876E3"/>
    <w:rsid w:val="0098797C"/>
    <w:rsid w:val="00990169"/>
    <w:rsid w:val="00990603"/>
    <w:rsid w:val="00990FC8"/>
    <w:rsid w:val="0099109B"/>
    <w:rsid w:val="00991704"/>
    <w:rsid w:val="00992FB0"/>
    <w:rsid w:val="00993702"/>
    <w:rsid w:val="009970B6"/>
    <w:rsid w:val="00997828"/>
    <w:rsid w:val="009A02CD"/>
    <w:rsid w:val="009A0725"/>
    <w:rsid w:val="009A0A5F"/>
    <w:rsid w:val="009A0BA6"/>
    <w:rsid w:val="009A0D42"/>
    <w:rsid w:val="009A337A"/>
    <w:rsid w:val="009A38B5"/>
    <w:rsid w:val="009A45EA"/>
    <w:rsid w:val="009A467E"/>
    <w:rsid w:val="009B0D53"/>
    <w:rsid w:val="009B1F21"/>
    <w:rsid w:val="009B29A6"/>
    <w:rsid w:val="009B43CB"/>
    <w:rsid w:val="009B440A"/>
    <w:rsid w:val="009B69B6"/>
    <w:rsid w:val="009B6D9D"/>
    <w:rsid w:val="009B7CBD"/>
    <w:rsid w:val="009C013E"/>
    <w:rsid w:val="009C03FF"/>
    <w:rsid w:val="009C0C0B"/>
    <w:rsid w:val="009C0D35"/>
    <w:rsid w:val="009C1CF9"/>
    <w:rsid w:val="009C1D52"/>
    <w:rsid w:val="009C1D57"/>
    <w:rsid w:val="009C2ECA"/>
    <w:rsid w:val="009C3049"/>
    <w:rsid w:val="009C442F"/>
    <w:rsid w:val="009C57C1"/>
    <w:rsid w:val="009C62E6"/>
    <w:rsid w:val="009C6BC5"/>
    <w:rsid w:val="009C6E20"/>
    <w:rsid w:val="009C7A05"/>
    <w:rsid w:val="009C7DE4"/>
    <w:rsid w:val="009D0CA1"/>
    <w:rsid w:val="009D2493"/>
    <w:rsid w:val="009D2B55"/>
    <w:rsid w:val="009D3393"/>
    <w:rsid w:val="009D4183"/>
    <w:rsid w:val="009D457E"/>
    <w:rsid w:val="009D4E66"/>
    <w:rsid w:val="009D648E"/>
    <w:rsid w:val="009E038A"/>
    <w:rsid w:val="009E0DED"/>
    <w:rsid w:val="009E4186"/>
    <w:rsid w:val="009E43FE"/>
    <w:rsid w:val="009E44B6"/>
    <w:rsid w:val="009E5C49"/>
    <w:rsid w:val="009E6598"/>
    <w:rsid w:val="009E69CE"/>
    <w:rsid w:val="009E6B69"/>
    <w:rsid w:val="009E7963"/>
    <w:rsid w:val="009F1EEC"/>
    <w:rsid w:val="009F2532"/>
    <w:rsid w:val="009F256E"/>
    <w:rsid w:val="009F3578"/>
    <w:rsid w:val="009F36FF"/>
    <w:rsid w:val="009F3865"/>
    <w:rsid w:val="009F3C96"/>
    <w:rsid w:val="009F5210"/>
    <w:rsid w:val="009F5DA6"/>
    <w:rsid w:val="009F5E16"/>
    <w:rsid w:val="009F6E66"/>
    <w:rsid w:val="009F771B"/>
    <w:rsid w:val="009F7DE5"/>
    <w:rsid w:val="00A00CF6"/>
    <w:rsid w:val="00A00ED8"/>
    <w:rsid w:val="00A012FC"/>
    <w:rsid w:val="00A017E3"/>
    <w:rsid w:val="00A01F87"/>
    <w:rsid w:val="00A02140"/>
    <w:rsid w:val="00A02E71"/>
    <w:rsid w:val="00A030F0"/>
    <w:rsid w:val="00A03C06"/>
    <w:rsid w:val="00A04B94"/>
    <w:rsid w:val="00A053F7"/>
    <w:rsid w:val="00A05C42"/>
    <w:rsid w:val="00A07167"/>
    <w:rsid w:val="00A07584"/>
    <w:rsid w:val="00A07F57"/>
    <w:rsid w:val="00A115DF"/>
    <w:rsid w:val="00A12048"/>
    <w:rsid w:val="00A13063"/>
    <w:rsid w:val="00A131BF"/>
    <w:rsid w:val="00A13611"/>
    <w:rsid w:val="00A13DDE"/>
    <w:rsid w:val="00A147DD"/>
    <w:rsid w:val="00A14B7C"/>
    <w:rsid w:val="00A153E8"/>
    <w:rsid w:val="00A2024F"/>
    <w:rsid w:val="00A20ADE"/>
    <w:rsid w:val="00A20B7C"/>
    <w:rsid w:val="00A21565"/>
    <w:rsid w:val="00A21857"/>
    <w:rsid w:val="00A21FCE"/>
    <w:rsid w:val="00A23946"/>
    <w:rsid w:val="00A277F0"/>
    <w:rsid w:val="00A31B1B"/>
    <w:rsid w:val="00A325AD"/>
    <w:rsid w:val="00A331D1"/>
    <w:rsid w:val="00A33BC6"/>
    <w:rsid w:val="00A340A8"/>
    <w:rsid w:val="00A349CD"/>
    <w:rsid w:val="00A35521"/>
    <w:rsid w:val="00A356BB"/>
    <w:rsid w:val="00A37F9C"/>
    <w:rsid w:val="00A40CF8"/>
    <w:rsid w:val="00A42A41"/>
    <w:rsid w:val="00A4323B"/>
    <w:rsid w:val="00A43F38"/>
    <w:rsid w:val="00A441A6"/>
    <w:rsid w:val="00A445D1"/>
    <w:rsid w:val="00A44855"/>
    <w:rsid w:val="00A45239"/>
    <w:rsid w:val="00A462F6"/>
    <w:rsid w:val="00A4665A"/>
    <w:rsid w:val="00A46C7A"/>
    <w:rsid w:val="00A4778E"/>
    <w:rsid w:val="00A47B95"/>
    <w:rsid w:val="00A47FE4"/>
    <w:rsid w:val="00A50AB6"/>
    <w:rsid w:val="00A50C11"/>
    <w:rsid w:val="00A50D7C"/>
    <w:rsid w:val="00A5189B"/>
    <w:rsid w:val="00A52437"/>
    <w:rsid w:val="00A528A4"/>
    <w:rsid w:val="00A52BF5"/>
    <w:rsid w:val="00A52E83"/>
    <w:rsid w:val="00A556EE"/>
    <w:rsid w:val="00A55869"/>
    <w:rsid w:val="00A55D32"/>
    <w:rsid w:val="00A57C98"/>
    <w:rsid w:val="00A57EBA"/>
    <w:rsid w:val="00A60FFF"/>
    <w:rsid w:val="00A61417"/>
    <w:rsid w:val="00A6284C"/>
    <w:rsid w:val="00A62B04"/>
    <w:rsid w:val="00A62D95"/>
    <w:rsid w:val="00A654F1"/>
    <w:rsid w:val="00A65737"/>
    <w:rsid w:val="00A657AE"/>
    <w:rsid w:val="00A65EFC"/>
    <w:rsid w:val="00A665A7"/>
    <w:rsid w:val="00A71C1B"/>
    <w:rsid w:val="00A71DC3"/>
    <w:rsid w:val="00A72022"/>
    <w:rsid w:val="00A7359F"/>
    <w:rsid w:val="00A73CFF"/>
    <w:rsid w:val="00A7502B"/>
    <w:rsid w:val="00A75A8C"/>
    <w:rsid w:val="00A768FD"/>
    <w:rsid w:val="00A76EBB"/>
    <w:rsid w:val="00A77B0A"/>
    <w:rsid w:val="00A8023B"/>
    <w:rsid w:val="00A8023E"/>
    <w:rsid w:val="00A80737"/>
    <w:rsid w:val="00A81866"/>
    <w:rsid w:val="00A82209"/>
    <w:rsid w:val="00A82AE1"/>
    <w:rsid w:val="00A835D9"/>
    <w:rsid w:val="00A85ACB"/>
    <w:rsid w:val="00A85F5F"/>
    <w:rsid w:val="00A860A8"/>
    <w:rsid w:val="00A8621E"/>
    <w:rsid w:val="00A8635B"/>
    <w:rsid w:val="00A86443"/>
    <w:rsid w:val="00A86AF2"/>
    <w:rsid w:val="00A87323"/>
    <w:rsid w:val="00A87835"/>
    <w:rsid w:val="00A87BF5"/>
    <w:rsid w:val="00A909BD"/>
    <w:rsid w:val="00A90EB9"/>
    <w:rsid w:val="00A915B8"/>
    <w:rsid w:val="00A92009"/>
    <w:rsid w:val="00A92081"/>
    <w:rsid w:val="00A93853"/>
    <w:rsid w:val="00A948F9"/>
    <w:rsid w:val="00A95F08"/>
    <w:rsid w:val="00A97039"/>
    <w:rsid w:val="00AA00B6"/>
    <w:rsid w:val="00AA0416"/>
    <w:rsid w:val="00AA061F"/>
    <w:rsid w:val="00AA0A73"/>
    <w:rsid w:val="00AA1AA4"/>
    <w:rsid w:val="00AA2497"/>
    <w:rsid w:val="00AA27D4"/>
    <w:rsid w:val="00AA2972"/>
    <w:rsid w:val="00AA3758"/>
    <w:rsid w:val="00AA3DC9"/>
    <w:rsid w:val="00AA58EB"/>
    <w:rsid w:val="00AA5BA6"/>
    <w:rsid w:val="00AA7870"/>
    <w:rsid w:val="00AA7E64"/>
    <w:rsid w:val="00AB107D"/>
    <w:rsid w:val="00AB1CD3"/>
    <w:rsid w:val="00AB2F3F"/>
    <w:rsid w:val="00AB3814"/>
    <w:rsid w:val="00AB3E08"/>
    <w:rsid w:val="00AB4B07"/>
    <w:rsid w:val="00AB4BED"/>
    <w:rsid w:val="00AB4E57"/>
    <w:rsid w:val="00AB538E"/>
    <w:rsid w:val="00AB78EA"/>
    <w:rsid w:val="00AC0C1C"/>
    <w:rsid w:val="00AC12CE"/>
    <w:rsid w:val="00AC156B"/>
    <w:rsid w:val="00AC1D4D"/>
    <w:rsid w:val="00AC1F52"/>
    <w:rsid w:val="00AC21AD"/>
    <w:rsid w:val="00AC2A47"/>
    <w:rsid w:val="00AC4AB3"/>
    <w:rsid w:val="00AC6793"/>
    <w:rsid w:val="00AD1577"/>
    <w:rsid w:val="00AD1966"/>
    <w:rsid w:val="00AD1C8A"/>
    <w:rsid w:val="00AD1D60"/>
    <w:rsid w:val="00AD1F53"/>
    <w:rsid w:val="00AD266B"/>
    <w:rsid w:val="00AD2BEE"/>
    <w:rsid w:val="00AD3375"/>
    <w:rsid w:val="00AD3B54"/>
    <w:rsid w:val="00AD478E"/>
    <w:rsid w:val="00AD76CC"/>
    <w:rsid w:val="00AD7A80"/>
    <w:rsid w:val="00AD7DCC"/>
    <w:rsid w:val="00AE0508"/>
    <w:rsid w:val="00AE1769"/>
    <w:rsid w:val="00AE2385"/>
    <w:rsid w:val="00AE2794"/>
    <w:rsid w:val="00AE29A3"/>
    <w:rsid w:val="00AE3137"/>
    <w:rsid w:val="00AE5B10"/>
    <w:rsid w:val="00AE6805"/>
    <w:rsid w:val="00AE729A"/>
    <w:rsid w:val="00AE76A0"/>
    <w:rsid w:val="00AE7F63"/>
    <w:rsid w:val="00AF2443"/>
    <w:rsid w:val="00AF2FAE"/>
    <w:rsid w:val="00AF309E"/>
    <w:rsid w:val="00AF4219"/>
    <w:rsid w:val="00AF47EE"/>
    <w:rsid w:val="00AF5FE1"/>
    <w:rsid w:val="00AF6C9A"/>
    <w:rsid w:val="00AF7699"/>
    <w:rsid w:val="00AF7807"/>
    <w:rsid w:val="00AF7901"/>
    <w:rsid w:val="00B03134"/>
    <w:rsid w:val="00B042B2"/>
    <w:rsid w:val="00B043A2"/>
    <w:rsid w:val="00B048B9"/>
    <w:rsid w:val="00B048CA"/>
    <w:rsid w:val="00B0646B"/>
    <w:rsid w:val="00B0698C"/>
    <w:rsid w:val="00B07312"/>
    <w:rsid w:val="00B10CC0"/>
    <w:rsid w:val="00B1132A"/>
    <w:rsid w:val="00B11701"/>
    <w:rsid w:val="00B12982"/>
    <w:rsid w:val="00B13C63"/>
    <w:rsid w:val="00B14673"/>
    <w:rsid w:val="00B15805"/>
    <w:rsid w:val="00B15D40"/>
    <w:rsid w:val="00B16E32"/>
    <w:rsid w:val="00B17C04"/>
    <w:rsid w:val="00B17C91"/>
    <w:rsid w:val="00B17D1D"/>
    <w:rsid w:val="00B20971"/>
    <w:rsid w:val="00B2260A"/>
    <w:rsid w:val="00B2352C"/>
    <w:rsid w:val="00B23B68"/>
    <w:rsid w:val="00B24058"/>
    <w:rsid w:val="00B24798"/>
    <w:rsid w:val="00B2662E"/>
    <w:rsid w:val="00B2709A"/>
    <w:rsid w:val="00B31D0D"/>
    <w:rsid w:val="00B32140"/>
    <w:rsid w:val="00B325AE"/>
    <w:rsid w:val="00B32601"/>
    <w:rsid w:val="00B33D38"/>
    <w:rsid w:val="00B34183"/>
    <w:rsid w:val="00B34A6B"/>
    <w:rsid w:val="00B353E6"/>
    <w:rsid w:val="00B37C63"/>
    <w:rsid w:val="00B40EE8"/>
    <w:rsid w:val="00B417D8"/>
    <w:rsid w:val="00B41862"/>
    <w:rsid w:val="00B41D2E"/>
    <w:rsid w:val="00B42BEA"/>
    <w:rsid w:val="00B43793"/>
    <w:rsid w:val="00B44E7B"/>
    <w:rsid w:val="00B454B6"/>
    <w:rsid w:val="00B4632D"/>
    <w:rsid w:val="00B47CDE"/>
    <w:rsid w:val="00B5048A"/>
    <w:rsid w:val="00B5137B"/>
    <w:rsid w:val="00B5221D"/>
    <w:rsid w:val="00B522ED"/>
    <w:rsid w:val="00B525DE"/>
    <w:rsid w:val="00B5275F"/>
    <w:rsid w:val="00B53AF6"/>
    <w:rsid w:val="00B54365"/>
    <w:rsid w:val="00B566AA"/>
    <w:rsid w:val="00B56FC6"/>
    <w:rsid w:val="00B578FC"/>
    <w:rsid w:val="00B6148D"/>
    <w:rsid w:val="00B616EC"/>
    <w:rsid w:val="00B6339E"/>
    <w:rsid w:val="00B644B6"/>
    <w:rsid w:val="00B646DA"/>
    <w:rsid w:val="00B647F0"/>
    <w:rsid w:val="00B65AB1"/>
    <w:rsid w:val="00B65E59"/>
    <w:rsid w:val="00B65F6F"/>
    <w:rsid w:val="00B66009"/>
    <w:rsid w:val="00B66807"/>
    <w:rsid w:val="00B6783D"/>
    <w:rsid w:val="00B67DC2"/>
    <w:rsid w:val="00B702BE"/>
    <w:rsid w:val="00B71855"/>
    <w:rsid w:val="00B732E2"/>
    <w:rsid w:val="00B748E3"/>
    <w:rsid w:val="00B74C5F"/>
    <w:rsid w:val="00B756CB"/>
    <w:rsid w:val="00B756D5"/>
    <w:rsid w:val="00B7599A"/>
    <w:rsid w:val="00B76630"/>
    <w:rsid w:val="00B777C8"/>
    <w:rsid w:val="00B802DF"/>
    <w:rsid w:val="00B80F51"/>
    <w:rsid w:val="00B80FAF"/>
    <w:rsid w:val="00B826E7"/>
    <w:rsid w:val="00B83443"/>
    <w:rsid w:val="00B83668"/>
    <w:rsid w:val="00B850C5"/>
    <w:rsid w:val="00B85617"/>
    <w:rsid w:val="00B8584E"/>
    <w:rsid w:val="00B87AB7"/>
    <w:rsid w:val="00B90DCB"/>
    <w:rsid w:val="00B916E7"/>
    <w:rsid w:val="00B91AFF"/>
    <w:rsid w:val="00B91BB7"/>
    <w:rsid w:val="00B930D5"/>
    <w:rsid w:val="00B93138"/>
    <w:rsid w:val="00B942F6"/>
    <w:rsid w:val="00B953DB"/>
    <w:rsid w:val="00B96BC7"/>
    <w:rsid w:val="00B97523"/>
    <w:rsid w:val="00BA06E3"/>
    <w:rsid w:val="00BA081F"/>
    <w:rsid w:val="00BA1230"/>
    <w:rsid w:val="00BA1F03"/>
    <w:rsid w:val="00BA3078"/>
    <w:rsid w:val="00BA34C1"/>
    <w:rsid w:val="00BA3E83"/>
    <w:rsid w:val="00BA3F64"/>
    <w:rsid w:val="00BA3F7A"/>
    <w:rsid w:val="00BA4BF1"/>
    <w:rsid w:val="00BA4D1C"/>
    <w:rsid w:val="00BA64DD"/>
    <w:rsid w:val="00BA6DB7"/>
    <w:rsid w:val="00BA7008"/>
    <w:rsid w:val="00BA7531"/>
    <w:rsid w:val="00BA7757"/>
    <w:rsid w:val="00BA7CB5"/>
    <w:rsid w:val="00BB04A0"/>
    <w:rsid w:val="00BB086F"/>
    <w:rsid w:val="00BB0B18"/>
    <w:rsid w:val="00BB1203"/>
    <w:rsid w:val="00BB272D"/>
    <w:rsid w:val="00BB2923"/>
    <w:rsid w:val="00BB4D11"/>
    <w:rsid w:val="00BB4E0A"/>
    <w:rsid w:val="00BB545A"/>
    <w:rsid w:val="00BB636F"/>
    <w:rsid w:val="00BB71FD"/>
    <w:rsid w:val="00BB74D3"/>
    <w:rsid w:val="00BC067F"/>
    <w:rsid w:val="00BC0B98"/>
    <w:rsid w:val="00BC3A7C"/>
    <w:rsid w:val="00BC484E"/>
    <w:rsid w:val="00BC6594"/>
    <w:rsid w:val="00BC661A"/>
    <w:rsid w:val="00BD158D"/>
    <w:rsid w:val="00BD15F0"/>
    <w:rsid w:val="00BD1DC2"/>
    <w:rsid w:val="00BD1ECA"/>
    <w:rsid w:val="00BD31CA"/>
    <w:rsid w:val="00BD3BCB"/>
    <w:rsid w:val="00BD5660"/>
    <w:rsid w:val="00BD57C7"/>
    <w:rsid w:val="00BD6C57"/>
    <w:rsid w:val="00BD6E40"/>
    <w:rsid w:val="00BD7281"/>
    <w:rsid w:val="00BD7313"/>
    <w:rsid w:val="00BD737C"/>
    <w:rsid w:val="00BD7E33"/>
    <w:rsid w:val="00BE013D"/>
    <w:rsid w:val="00BE01B6"/>
    <w:rsid w:val="00BE0383"/>
    <w:rsid w:val="00BE0568"/>
    <w:rsid w:val="00BE0C2D"/>
    <w:rsid w:val="00BE10C2"/>
    <w:rsid w:val="00BE1CCC"/>
    <w:rsid w:val="00BE26BD"/>
    <w:rsid w:val="00BE2CCC"/>
    <w:rsid w:val="00BE438F"/>
    <w:rsid w:val="00BE5A42"/>
    <w:rsid w:val="00BE5AE0"/>
    <w:rsid w:val="00BE6BC8"/>
    <w:rsid w:val="00BE6F2A"/>
    <w:rsid w:val="00BE7301"/>
    <w:rsid w:val="00BF0E2D"/>
    <w:rsid w:val="00BF103D"/>
    <w:rsid w:val="00BF288B"/>
    <w:rsid w:val="00BF374F"/>
    <w:rsid w:val="00BF390C"/>
    <w:rsid w:val="00BF5069"/>
    <w:rsid w:val="00BF5EF8"/>
    <w:rsid w:val="00BF619E"/>
    <w:rsid w:val="00BF741F"/>
    <w:rsid w:val="00C00270"/>
    <w:rsid w:val="00C0053A"/>
    <w:rsid w:val="00C00966"/>
    <w:rsid w:val="00C00ACD"/>
    <w:rsid w:val="00C00E81"/>
    <w:rsid w:val="00C01162"/>
    <w:rsid w:val="00C01209"/>
    <w:rsid w:val="00C022FB"/>
    <w:rsid w:val="00C02768"/>
    <w:rsid w:val="00C02E63"/>
    <w:rsid w:val="00C03988"/>
    <w:rsid w:val="00C03DCB"/>
    <w:rsid w:val="00C03E10"/>
    <w:rsid w:val="00C03F57"/>
    <w:rsid w:val="00C03FBD"/>
    <w:rsid w:val="00C03FCA"/>
    <w:rsid w:val="00C04A2C"/>
    <w:rsid w:val="00C05006"/>
    <w:rsid w:val="00C053AE"/>
    <w:rsid w:val="00C06FF0"/>
    <w:rsid w:val="00C07D1C"/>
    <w:rsid w:val="00C104EA"/>
    <w:rsid w:val="00C10B8C"/>
    <w:rsid w:val="00C11504"/>
    <w:rsid w:val="00C11BAA"/>
    <w:rsid w:val="00C1201D"/>
    <w:rsid w:val="00C13C82"/>
    <w:rsid w:val="00C1425F"/>
    <w:rsid w:val="00C149CC"/>
    <w:rsid w:val="00C14FD2"/>
    <w:rsid w:val="00C1535F"/>
    <w:rsid w:val="00C15AE7"/>
    <w:rsid w:val="00C1673B"/>
    <w:rsid w:val="00C20130"/>
    <w:rsid w:val="00C21D60"/>
    <w:rsid w:val="00C235BC"/>
    <w:rsid w:val="00C24651"/>
    <w:rsid w:val="00C24940"/>
    <w:rsid w:val="00C25202"/>
    <w:rsid w:val="00C25564"/>
    <w:rsid w:val="00C25C15"/>
    <w:rsid w:val="00C261C5"/>
    <w:rsid w:val="00C26F03"/>
    <w:rsid w:val="00C300BE"/>
    <w:rsid w:val="00C30F0E"/>
    <w:rsid w:val="00C312FE"/>
    <w:rsid w:val="00C32836"/>
    <w:rsid w:val="00C32C84"/>
    <w:rsid w:val="00C3303A"/>
    <w:rsid w:val="00C34E84"/>
    <w:rsid w:val="00C35A5B"/>
    <w:rsid w:val="00C36306"/>
    <w:rsid w:val="00C3663D"/>
    <w:rsid w:val="00C36839"/>
    <w:rsid w:val="00C36BA0"/>
    <w:rsid w:val="00C41B34"/>
    <w:rsid w:val="00C41DD7"/>
    <w:rsid w:val="00C425B7"/>
    <w:rsid w:val="00C4266D"/>
    <w:rsid w:val="00C42BE8"/>
    <w:rsid w:val="00C4333D"/>
    <w:rsid w:val="00C433E8"/>
    <w:rsid w:val="00C435F4"/>
    <w:rsid w:val="00C43D80"/>
    <w:rsid w:val="00C43F54"/>
    <w:rsid w:val="00C456E6"/>
    <w:rsid w:val="00C456F8"/>
    <w:rsid w:val="00C466AD"/>
    <w:rsid w:val="00C46C9F"/>
    <w:rsid w:val="00C47065"/>
    <w:rsid w:val="00C51C45"/>
    <w:rsid w:val="00C51D50"/>
    <w:rsid w:val="00C524AE"/>
    <w:rsid w:val="00C52842"/>
    <w:rsid w:val="00C52F92"/>
    <w:rsid w:val="00C532F8"/>
    <w:rsid w:val="00C5382D"/>
    <w:rsid w:val="00C53A90"/>
    <w:rsid w:val="00C55C24"/>
    <w:rsid w:val="00C55DDA"/>
    <w:rsid w:val="00C56F7E"/>
    <w:rsid w:val="00C57730"/>
    <w:rsid w:val="00C57A15"/>
    <w:rsid w:val="00C57F5A"/>
    <w:rsid w:val="00C61B35"/>
    <w:rsid w:val="00C61C74"/>
    <w:rsid w:val="00C63E8A"/>
    <w:rsid w:val="00C6464B"/>
    <w:rsid w:val="00C65F1E"/>
    <w:rsid w:val="00C67B8D"/>
    <w:rsid w:val="00C67C99"/>
    <w:rsid w:val="00C70B04"/>
    <w:rsid w:val="00C71262"/>
    <w:rsid w:val="00C71C76"/>
    <w:rsid w:val="00C72671"/>
    <w:rsid w:val="00C72D1B"/>
    <w:rsid w:val="00C72F30"/>
    <w:rsid w:val="00C748C4"/>
    <w:rsid w:val="00C7748D"/>
    <w:rsid w:val="00C7779D"/>
    <w:rsid w:val="00C81DE1"/>
    <w:rsid w:val="00C82138"/>
    <w:rsid w:val="00C821DE"/>
    <w:rsid w:val="00C82302"/>
    <w:rsid w:val="00C82BE7"/>
    <w:rsid w:val="00C82DB3"/>
    <w:rsid w:val="00C83DF0"/>
    <w:rsid w:val="00C843B9"/>
    <w:rsid w:val="00C844AA"/>
    <w:rsid w:val="00C84E2B"/>
    <w:rsid w:val="00C8541E"/>
    <w:rsid w:val="00C87054"/>
    <w:rsid w:val="00C87363"/>
    <w:rsid w:val="00C87594"/>
    <w:rsid w:val="00C87A49"/>
    <w:rsid w:val="00C91241"/>
    <w:rsid w:val="00C912E1"/>
    <w:rsid w:val="00C92438"/>
    <w:rsid w:val="00C926CC"/>
    <w:rsid w:val="00C9278F"/>
    <w:rsid w:val="00C9375F"/>
    <w:rsid w:val="00C93E0A"/>
    <w:rsid w:val="00C94B02"/>
    <w:rsid w:val="00C95572"/>
    <w:rsid w:val="00C95E0C"/>
    <w:rsid w:val="00C9655B"/>
    <w:rsid w:val="00CA013F"/>
    <w:rsid w:val="00CA0E7E"/>
    <w:rsid w:val="00CA1F3A"/>
    <w:rsid w:val="00CA2E19"/>
    <w:rsid w:val="00CA34A2"/>
    <w:rsid w:val="00CA3B18"/>
    <w:rsid w:val="00CA3BCC"/>
    <w:rsid w:val="00CA405D"/>
    <w:rsid w:val="00CA6D5D"/>
    <w:rsid w:val="00CA7382"/>
    <w:rsid w:val="00CB0578"/>
    <w:rsid w:val="00CB0796"/>
    <w:rsid w:val="00CB12BF"/>
    <w:rsid w:val="00CB17CF"/>
    <w:rsid w:val="00CB1A17"/>
    <w:rsid w:val="00CB2900"/>
    <w:rsid w:val="00CB4E9D"/>
    <w:rsid w:val="00CB5C22"/>
    <w:rsid w:val="00CB64E2"/>
    <w:rsid w:val="00CB6899"/>
    <w:rsid w:val="00CB7000"/>
    <w:rsid w:val="00CB7366"/>
    <w:rsid w:val="00CB79B6"/>
    <w:rsid w:val="00CC0D45"/>
    <w:rsid w:val="00CC39C6"/>
    <w:rsid w:val="00CC4A14"/>
    <w:rsid w:val="00CC4D2C"/>
    <w:rsid w:val="00CC5751"/>
    <w:rsid w:val="00CC5A43"/>
    <w:rsid w:val="00CC7A75"/>
    <w:rsid w:val="00CC7CD9"/>
    <w:rsid w:val="00CC7F1C"/>
    <w:rsid w:val="00CD2F2E"/>
    <w:rsid w:val="00CD4419"/>
    <w:rsid w:val="00CD4A2D"/>
    <w:rsid w:val="00CD4A33"/>
    <w:rsid w:val="00CD546B"/>
    <w:rsid w:val="00CD599D"/>
    <w:rsid w:val="00CD5C4B"/>
    <w:rsid w:val="00CD5CE4"/>
    <w:rsid w:val="00CD61C1"/>
    <w:rsid w:val="00CD6364"/>
    <w:rsid w:val="00CD70AB"/>
    <w:rsid w:val="00CE0841"/>
    <w:rsid w:val="00CE0B92"/>
    <w:rsid w:val="00CE0BA8"/>
    <w:rsid w:val="00CE0D2E"/>
    <w:rsid w:val="00CE161D"/>
    <w:rsid w:val="00CE1713"/>
    <w:rsid w:val="00CE17FF"/>
    <w:rsid w:val="00CE71E8"/>
    <w:rsid w:val="00CE73F3"/>
    <w:rsid w:val="00CF19E8"/>
    <w:rsid w:val="00CF1BD9"/>
    <w:rsid w:val="00CF21A0"/>
    <w:rsid w:val="00CF28D7"/>
    <w:rsid w:val="00CF3B04"/>
    <w:rsid w:val="00CF5436"/>
    <w:rsid w:val="00CF560B"/>
    <w:rsid w:val="00CF651E"/>
    <w:rsid w:val="00CF6AD9"/>
    <w:rsid w:val="00CF7223"/>
    <w:rsid w:val="00CF73D4"/>
    <w:rsid w:val="00CF749B"/>
    <w:rsid w:val="00D01609"/>
    <w:rsid w:val="00D016E6"/>
    <w:rsid w:val="00D01CD8"/>
    <w:rsid w:val="00D03BBF"/>
    <w:rsid w:val="00D03EDF"/>
    <w:rsid w:val="00D03F87"/>
    <w:rsid w:val="00D045BD"/>
    <w:rsid w:val="00D0589F"/>
    <w:rsid w:val="00D062E7"/>
    <w:rsid w:val="00D06DD0"/>
    <w:rsid w:val="00D07078"/>
    <w:rsid w:val="00D13066"/>
    <w:rsid w:val="00D14B35"/>
    <w:rsid w:val="00D14D52"/>
    <w:rsid w:val="00D16601"/>
    <w:rsid w:val="00D16E8C"/>
    <w:rsid w:val="00D171CE"/>
    <w:rsid w:val="00D1723A"/>
    <w:rsid w:val="00D20C39"/>
    <w:rsid w:val="00D20F41"/>
    <w:rsid w:val="00D21173"/>
    <w:rsid w:val="00D2237E"/>
    <w:rsid w:val="00D22525"/>
    <w:rsid w:val="00D22548"/>
    <w:rsid w:val="00D230AF"/>
    <w:rsid w:val="00D26BD5"/>
    <w:rsid w:val="00D27219"/>
    <w:rsid w:val="00D27427"/>
    <w:rsid w:val="00D27CBC"/>
    <w:rsid w:val="00D30D40"/>
    <w:rsid w:val="00D31E8D"/>
    <w:rsid w:val="00D3213F"/>
    <w:rsid w:val="00D33233"/>
    <w:rsid w:val="00D33276"/>
    <w:rsid w:val="00D33AB0"/>
    <w:rsid w:val="00D34C40"/>
    <w:rsid w:val="00D35523"/>
    <w:rsid w:val="00D3564E"/>
    <w:rsid w:val="00D36C4F"/>
    <w:rsid w:val="00D36F81"/>
    <w:rsid w:val="00D37015"/>
    <w:rsid w:val="00D4072E"/>
    <w:rsid w:val="00D40FAB"/>
    <w:rsid w:val="00D41326"/>
    <w:rsid w:val="00D414B7"/>
    <w:rsid w:val="00D41DCD"/>
    <w:rsid w:val="00D41EC8"/>
    <w:rsid w:val="00D426A6"/>
    <w:rsid w:val="00D42881"/>
    <w:rsid w:val="00D42A8F"/>
    <w:rsid w:val="00D43166"/>
    <w:rsid w:val="00D43F0F"/>
    <w:rsid w:val="00D4476D"/>
    <w:rsid w:val="00D45121"/>
    <w:rsid w:val="00D4571A"/>
    <w:rsid w:val="00D45BDB"/>
    <w:rsid w:val="00D46618"/>
    <w:rsid w:val="00D46900"/>
    <w:rsid w:val="00D46FF0"/>
    <w:rsid w:val="00D4748C"/>
    <w:rsid w:val="00D50227"/>
    <w:rsid w:val="00D520C1"/>
    <w:rsid w:val="00D5387C"/>
    <w:rsid w:val="00D53AD3"/>
    <w:rsid w:val="00D55236"/>
    <w:rsid w:val="00D5643F"/>
    <w:rsid w:val="00D6100A"/>
    <w:rsid w:val="00D610A4"/>
    <w:rsid w:val="00D61D59"/>
    <w:rsid w:val="00D62368"/>
    <w:rsid w:val="00D63C62"/>
    <w:rsid w:val="00D6509E"/>
    <w:rsid w:val="00D666D9"/>
    <w:rsid w:val="00D66ADE"/>
    <w:rsid w:val="00D66B5D"/>
    <w:rsid w:val="00D70C89"/>
    <w:rsid w:val="00D70D2A"/>
    <w:rsid w:val="00D732E2"/>
    <w:rsid w:val="00D75A0F"/>
    <w:rsid w:val="00D75B37"/>
    <w:rsid w:val="00D75D39"/>
    <w:rsid w:val="00D75FC3"/>
    <w:rsid w:val="00D77805"/>
    <w:rsid w:val="00D77F97"/>
    <w:rsid w:val="00D80122"/>
    <w:rsid w:val="00D802AD"/>
    <w:rsid w:val="00D8093C"/>
    <w:rsid w:val="00D80EC3"/>
    <w:rsid w:val="00D811EF"/>
    <w:rsid w:val="00D8354D"/>
    <w:rsid w:val="00D85764"/>
    <w:rsid w:val="00D85DAF"/>
    <w:rsid w:val="00D9048C"/>
    <w:rsid w:val="00D92EB9"/>
    <w:rsid w:val="00D94468"/>
    <w:rsid w:val="00D9516F"/>
    <w:rsid w:val="00D953DD"/>
    <w:rsid w:val="00D96881"/>
    <w:rsid w:val="00D96C7A"/>
    <w:rsid w:val="00D97B71"/>
    <w:rsid w:val="00DA00F1"/>
    <w:rsid w:val="00DA021B"/>
    <w:rsid w:val="00DA083A"/>
    <w:rsid w:val="00DA1252"/>
    <w:rsid w:val="00DA2014"/>
    <w:rsid w:val="00DA2447"/>
    <w:rsid w:val="00DA2675"/>
    <w:rsid w:val="00DA2AC8"/>
    <w:rsid w:val="00DA40DA"/>
    <w:rsid w:val="00DA65F5"/>
    <w:rsid w:val="00DA675E"/>
    <w:rsid w:val="00DA7A95"/>
    <w:rsid w:val="00DB0A5C"/>
    <w:rsid w:val="00DB0F30"/>
    <w:rsid w:val="00DB11E6"/>
    <w:rsid w:val="00DB12C7"/>
    <w:rsid w:val="00DB1B42"/>
    <w:rsid w:val="00DB23B7"/>
    <w:rsid w:val="00DB28DA"/>
    <w:rsid w:val="00DB2F51"/>
    <w:rsid w:val="00DB3C34"/>
    <w:rsid w:val="00DB3D82"/>
    <w:rsid w:val="00DB5E1A"/>
    <w:rsid w:val="00DB6635"/>
    <w:rsid w:val="00DB6937"/>
    <w:rsid w:val="00DB77F1"/>
    <w:rsid w:val="00DC0ED0"/>
    <w:rsid w:val="00DC10D2"/>
    <w:rsid w:val="00DC4D6D"/>
    <w:rsid w:val="00DC4E41"/>
    <w:rsid w:val="00DC5127"/>
    <w:rsid w:val="00DC5ECC"/>
    <w:rsid w:val="00DC6A72"/>
    <w:rsid w:val="00DC6C0E"/>
    <w:rsid w:val="00DC72A4"/>
    <w:rsid w:val="00DC790C"/>
    <w:rsid w:val="00DD015F"/>
    <w:rsid w:val="00DD15F0"/>
    <w:rsid w:val="00DD2767"/>
    <w:rsid w:val="00DD2C4E"/>
    <w:rsid w:val="00DD3138"/>
    <w:rsid w:val="00DD33AC"/>
    <w:rsid w:val="00DD3B21"/>
    <w:rsid w:val="00DD3C4A"/>
    <w:rsid w:val="00DD42AC"/>
    <w:rsid w:val="00DD473D"/>
    <w:rsid w:val="00DD4A4D"/>
    <w:rsid w:val="00DD4C60"/>
    <w:rsid w:val="00DD55A1"/>
    <w:rsid w:val="00DD5F51"/>
    <w:rsid w:val="00DD7D8B"/>
    <w:rsid w:val="00DE1355"/>
    <w:rsid w:val="00DE1A94"/>
    <w:rsid w:val="00DE2136"/>
    <w:rsid w:val="00DE2154"/>
    <w:rsid w:val="00DE226E"/>
    <w:rsid w:val="00DE3053"/>
    <w:rsid w:val="00DE333D"/>
    <w:rsid w:val="00DE38DA"/>
    <w:rsid w:val="00DE3D13"/>
    <w:rsid w:val="00DE4A83"/>
    <w:rsid w:val="00DE4DD5"/>
    <w:rsid w:val="00DE4E4F"/>
    <w:rsid w:val="00DE502D"/>
    <w:rsid w:val="00DE5C22"/>
    <w:rsid w:val="00DE5F37"/>
    <w:rsid w:val="00DE6695"/>
    <w:rsid w:val="00DE706E"/>
    <w:rsid w:val="00DE71B8"/>
    <w:rsid w:val="00DF0668"/>
    <w:rsid w:val="00DF06E0"/>
    <w:rsid w:val="00DF201A"/>
    <w:rsid w:val="00DF22AE"/>
    <w:rsid w:val="00DF3070"/>
    <w:rsid w:val="00DF33E2"/>
    <w:rsid w:val="00DF43B7"/>
    <w:rsid w:val="00DF6119"/>
    <w:rsid w:val="00DF65DC"/>
    <w:rsid w:val="00DF664D"/>
    <w:rsid w:val="00DF711E"/>
    <w:rsid w:val="00DF712F"/>
    <w:rsid w:val="00E00007"/>
    <w:rsid w:val="00E006C6"/>
    <w:rsid w:val="00E007B7"/>
    <w:rsid w:val="00E012E6"/>
    <w:rsid w:val="00E0194D"/>
    <w:rsid w:val="00E01A3B"/>
    <w:rsid w:val="00E01FC2"/>
    <w:rsid w:val="00E023DF"/>
    <w:rsid w:val="00E02715"/>
    <w:rsid w:val="00E03C26"/>
    <w:rsid w:val="00E042D4"/>
    <w:rsid w:val="00E0461B"/>
    <w:rsid w:val="00E0573E"/>
    <w:rsid w:val="00E05B9F"/>
    <w:rsid w:val="00E100C3"/>
    <w:rsid w:val="00E101CF"/>
    <w:rsid w:val="00E10AFD"/>
    <w:rsid w:val="00E10B9D"/>
    <w:rsid w:val="00E1101B"/>
    <w:rsid w:val="00E11591"/>
    <w:rsid w:val="00E1191B"/>
    <w:rsid w:val="00E11DA6"/>
    <w:rsid w:val="00E125C3"/>
    <w:rsid w:val="00E12AD5"/>
    <w:rsid w:val="00E13058"/>
    <w:rsid w:val="00E14622"/>
    <w:rsid w:val="00E14A08"/>
    <w:rsid w:val="00E14A62"/>
    <w:rsid w:val="00E15276"/>
    <w:rsid w:val="00E15D97"/>
    <w:rsid w:val="00E16CE2"/>
    <w:rsid w:val="00E1731E"/>
    <w:rsid w:val="00E2099A"/>
    <w:rsid w:val="00E2197C"/>
    <w:rsid w:val="00E2499C"/>
    <w:rsid w:val="00E2516C"/>
    <w:rsid w:val="00E27236"/>
    <w:rsid w:val="00E27C04"/>
    <w:rsid w:val="00E318DF"/>
    <w:rsid w:val="00E31D78"/>
    <w:rsid w:val="00E31E86"/>
    <w:rsid w:val="00E32897"/>
    <w:rsid w:val="00E338DC"/>
    <w:rsid w:val="00E372D2"/>
    <w:rsid w:val="00E373BD"/>
    <w:rsid w:val="00E40601"/>
    <w:rsid w:val="00E409D1"/>
    <w:rsid w:val="00E41415"/>
    <w:rsid w:val="00E41CAE"/>
    <w:rsid w:val="00E41F2B"/>
    <w:rsid w:val="00E42682"/>
    <w:rsid w:val="00E42C11"/>
    <w:rsid w:val="00E443D9"/>
    <w:rsid w:val="00E4489E"/>
    <w:rsid w:val="00E45AA8"/>
    <w:rsid w:val="00E4664B"/>
    <w:rsid w:val="00E47D64"/>
    <w:rsid w:val="00E50628"/>
    <w:rsid w:val="00E50BB1"/>
    <w:rsid w:val="00E51327"/>
    <w:rsid w:val="00E5165A"/>
    <w:rsid w:val="00E5209F"/>
    <w:rsid w:val="00E5351F"/>
    <w:rsid w:val="00E56660"/>
    <w:rsid w:val="00E56BCC"/>
    <w:rsid w:val="00E56F82"/>
    <w:rsid w:val="00E5724E"/>
    <w:rsid w:val="00E57713"/>
    <w:rsid w:val="00E57B78"/>
    <w:rsid w:val="00E60328"/>
    <w:rsid w:val="00E6040A"/>
    <w:rsid w:val="00E60707"/>
    <w:rsid w:val="00E60CAB"/>
    <w:rsid w:val="00E60EBB"/>
    <w:rsid w:val="00E61907"/>
    <w:rsid w:val="00E61CD9"/>
    <w:rsid w:val="00E63165"/>
    <w:rsid w:val="00E66E19"/>
    <w:rsid w:val="00E67011"/>
    <w:rsid w:val="00E67146"/>
    <w:rsid w:val="00E67861"/>
    <w:rsid w:val="00E67C00"/>
    <w:rsid w:val="00E70112"/>
    <w:rsid w:val="00E7018B"/>
    <w:rsid w:val="00E70308"/>
    <w:rsid w:val="00E70470"/>
    <w:rsid w:val="00E706E2"/>
    <w:rsid w:val="00E711DD"/>
    <w:rsid w:val="00E71696"/>
    <w:rsid w:val="00E71902"/>
    <w:rsid w:val="00E71982"/>
    <w:rsid w:val="00E7222D"/>
    <w:rsid w:val="00E72383"/>
    <w:rsid w:val="00E7247B"/>
    <w:rsid w:val="00E7349A"/>
    <w:rsid w:val="00E73B3A"/>
    <w:rsid w:val="00E7430E"/>
    <w:rsid w:val="00E74989"/>
    <w:rsid w:val="00E76CDA"/>
    <w:rsid w:val="00E772CE"/>
    <w:rsid w:val="00E802E8"/>
    <w:rsid w:val="00E80313"/>
    <w:rsid w:val="00E803D7"/>
    <w:rsid w:val="00E8130D"/>
    <w:rsid w:val="00E81772"/>
    <w:rsid w:val="00E81B15"/>
    <w:rsid w:val="00E82029"/>
    <w:rsid w:val="00E83EFB"/>
    <w:rsid w:val="00E85C95"/>
    <w:rsid w:val="00E86B76"/>
    <w:rsid w:val="00E900AC"/>
    <w:rsid w:val="00E92AC4"/>
    <w:rsid w:val="00E93D3E"/>
    <w:rsid w:val="00E940F0"/>
    <w:rsid w:val="00E94F3B"/>
    <w:rsid w:val="00E955C1"/>
    <w:rsid w:val="00E95D86"/>
    <w:rsid w:val="00E974A9"/>
    <w:rsid w:val="00E97776"/>
    <w:rsid w:val="00E97C76"/>
    <w:rsid w:val="00E97EE3"/>
    <w:rsid w:val="00EA0BEF"/>
    <w:rsid w:val="00EA1435"/>
    <w:rsid w:val="00EA1570"/>
    <w:rsid w:val="00EA16C3"/>
    <w:rsid w:val="00EA1A49"/>
    <w:rsid w:val="00EA29E7"/>
    <w:rsid w:val="00EA2C7D"/>
    <w:rsid w:val="00EA2F95"/>
    <w:rsid w:val="00EA396F"/>
    <w:rsid w:val="00EA3DBC"/>
    <w:rsid w:val="00EA4D05"/>
    <w:rsid w:val="00EA4E78"/>
    <w:rsid w:val="00EA5322"/>
    <w:rsid w:val="00EA6A50"/>
    <w:rsid w:val="00EB16A1"/>
    <w:rsid w:val="00EB3B8B"/>
    <w:rsid w:val="00EB3BED"/>
    <w:rsid w:val="00EB401A"/>
    <w:rsid w:val="00EB42A0"/>
    <w:rsid w:val="00EB4BFB"/>
    <w:rsid w:val="00EB5840"/>
    <w:rsid w:val="00EB5B78"/>
    <w:rsid w:val="00EB5BEE"/>
    <w:rsid w:val="00EB6148"/>
    <w:rsid w:val="00EB65A2"/>
    <w:rsid w:val="00EB703C"/>
    <w:rsid w:val="00EC0FB7"/>
    <w:rsid w:val="00EC12FC"/>
    <w:rsid w:val="00EC1709"/>
    <w:rsid w:val="00EC221B"/>
    <w:rsid w:val="00EC445B"/>
    <w:rsid w:val="00EC4C4D"/>
    <w:rsid w:val="00EC5A34"/>
    <w:rsid w:val="00EC5D54"/>
    <w:rsid w:val="00EC660F"/>
    <w:rsid w:val="00EC7221"/>
    <w:rsid w:val="00EC7335"/>
    <w:rsid w:val="00ED10B8"/>
    <w:rsid w:val="00ED14B0"/>
    <w:rsid w:val="00ED1AA5"/>
    <w:rsid w:val="00ED29BB"/>
    <w:rsid w:val="00ED3566"/>
    <w:rsid w:val="00ED4279"/>
    <w:rsid w:val="00ED4A62"/>
    <w:rsid w:val="00ED58B3"/>
    <w:rsid w:val="00ED6EAD"/>
    <w:rsid w:val="00ED7C5D"/>
    <w:rsid w:val="00EE0618"/>
    <w:rsid w:val="00EE0751"/>
    <w:rsid w:val="00EE087D"/>
    <w:rsid w:val="00EE0CF3"/>
    <w:rsid w:val="00EE1381"/>
    <w:rsid w:val="00EE2CBB"/>
    <w:rsid w:val="00EE4CFA"/>
    <w:rsid w:val="00EE4F17"/>
    <w:rsid w:val="00EE549F"/>
    <w:rsid w:val="00EE5B32"/>
    <w:rsid w:val="00EE6175"/>
    <w:rsid w:val="00EE62D8"/>
    <w:rsid w:val="00EE6792"/>
    <w:rsid w:val="00EF0378"/>
    <w:rsid w:val="00EF1567"/>
    <w:rsid w:val="00EF1992"/>
    <w:rsid w:val="00EF1AD4"/>
    <w:rsid w:val="00EF23F7"/>
    <w:rsid w:val="00EF27CA"/>
    <w:rsid w:val="00EF2DD6"/>
    <w:rsid w:val="00EF30F9"/>
    <w:rsid w:val="00EF3556"/>
    <w:rsid w:val="00EF3E04"/>
    <w:rsid w:val="00EF4E4F"/>
    <w:rsid w:val="00EF515E"/>
    <w:rsid w:val="00EF6104"/>
    <w:rsid w:val="00EF64EC"/>
    <w:rsid w:val="00EF68BB"/>
    <w:rsid w:val="00EF7040"/>
    <w:rsid w:val="00EF76E1"/>
    <w:rsid w:val="00F01500"/>
    <w:rsid w:val="00F01C8C"/>
    <w:rsid w:val="00F02A92"/>
    <w:rsid w:val="00F04494"/>
    <w:rsid w:val="00F05082"/>
    <w:rsid w:val="00F05163"/>
    <w:rsid w:val="00F0535B"/>
    <w:rsid w:val="00F061F1"/>
    <w:rsid w:val="00F10098"/>
    <w:rsid w:val="00F10665"/>
    <w:rsid w:val="00F124EA"/>
    <w:rsid w:val="00F16975"/>
    <w:rsid w:val="00F16D56"/>
    <w:rsid w:val="00F20352"/>
    <w:rsid w:val="00F209D6"/>
    <w:rsid w:val="00F2108D"/>
    <w:rsid w:val="00F21347"/>
    <w:rsid w:val="00F2135E"/>
    <w:rsid w:val="00F21E82"/>
    <w:rsid w:val="00F2280A"/>
    <w:rsid w:val="00F23C0E"/>
    <w:rsid w:val="00F26AD4"/>
    <w:rsid w:val="00F30370"/>
    <w:rsid w:val="00F305DD"/>
    <w:rsid w:val="00F30CF5"/>
    <w:rsid w:val="00F31F3C"/>
    <w:rsid w:val="00F326AA"/>
    <w:rsid w:val="00F3290A"/>
    <w:rsid w:val="00F329E2"/>
    <w:rsid w:val="00F33CC4"/>
    <w:rsid w:val="00F33FA3"/>
    <w:rsid w:val="00F33FB5"/>
    <w:rsid w:val="00F35004"/>
    <w:rsid w:val="00F353DA"/>
    <w:rsid w:val="00F35758"/>
    <w:rsid w:val="00F36086"/>
    <w:rsid w:val="00F36572"/>
    <w:rsid w:val="00F365EB"/>
    <w:rsid w:val="00F368DE"/>
    <w:rsid w:val="00F36CEF"/>
    <w:rsid w:val="00F36EA7"/>
    <w:rsid w:val="00F373AA"/>
    <w:rsid w:val="00F3751A"/>
    <w:rsid w:val="00F378E4"/>
    <w:rsid w:val="00F37BA3"/>
    <w:rsid w:val="00F40466"/>
    <w:rsid w:val="00F40479"/>
    <w:rsid w:val="00F40D7A"/>
    <w:rsid w:val="00F42AC7"/>
    <w:rsid w:val="00F42B16"/>
    <w:rsid w:val="00F42FDA"/>
    <w:rsid w:val="00F43353"/>
    <w:rsid w:val="00F45AFC"/>
    <w:rsid w:val="00F46A7B"/>
    <w:rsid w:val="00F46AC2"/>
    <w:rsid w:val="00F473DF"/>
    <w:rsid w:val="00F509BB"/>
    <w:rsid w:val="00F50EFA"/>
    <w:rsid w:val="00F52CD5"/>
    <w:rsid w:val="00F55979"/>
    <w:rsid w:val="00F566C1"/>
    <w:rsid w:val="00F576ED"/>
    <w:rsid w:val="00F60406"/>
    <w:rsid w:val="00F608F5"/>
    <w:rsid w:val="00F61099"/>
    <w:rsid w:val="00F61762"/>
    <w:rsid w:val="00F63227"/>
    <w:rsid w:val="00F65276"/>
    <w:rsid w:val="00F6744F"/>
    <w:rsid w:val="00F676EC"/>
    <w:rsid w:val="00F6781C"/>
    <w:rsid w:val="00F718FF"/>
    <w:rsid w:val="00F72186"/>
    <w:rsid w:val="00F72258"/>
    <w:rsid w:val="00F72ED7"/>
    <w:rsid w:val="00F73127"/>
    <w:rsid w:val="00F733EC"/>
    <w:rsid w:val="00F74BCC"/>
    <w:rsid w:val="00F75D22"/>
    <w:rsid w:val="00F77423"/>
    <w:rsid w:val="00F77970"/>
    <w:rsid w:val="00F77D8A"/>
    <w:rsid w:val="00F81653"/>
    <w:rsid w:val="00F81F19"/>
    <w:rsid w:val="00F825A7"/>
    <w:rsid w:val="00F82DC0"/>
    <w:rsid w:val="00F830F9"/>
    <w:rsid w:val="00F842AB"/>
    <w:rsid w:val="00F84CE3"/>
    <w:rsid w:val="00F84F91"/>
    <w:rsid w:val="00F85DC5"/>
    <w:rsid w:val="00F86A0C"/>
    <w:rsid w:val="00F914AD"/>
    <w:rsid w:val="00F9175A"/>
    <w:rsid w:val="00F9220D"/>
    <w:rsid w:val="00F92FB2"/>
    <w:rsid w:val="00F93E4A"/>
    <w:rsid w:val="00F965DC"/>
    <w:rsid w:val="00F97362"/>
    <w:rsid w:val="00F97365"/>
    <w:rsid w:val="00F97679"/>
    <w:rsid w:val="00FA0FC1"/>
    <w:rsid w:val="00FA107A"/>
    <w:rsid w:val="00FA2364"/>
    <w:rsid w:val="00FA3CB6"/>
    <w:rsid w:val="00FA4466"/>
    <w:rsid w:val="00FA510B"/>
    <w:rsid w:val="00FA6249"/>
    <w:rsid w:val="00FA6695"/>
    <w:rsid w:val="00FA6AAD"/>
    <w:rsid w:val="00FA7209"/>
    <w:rsid w:val="00FA73A0"/>
    <w:rsid w:val="00FB0A96"/>
    <w:rsid w:val="00FB0BCC"/>
    <w:rsid w:val="00FB0F9E"/>
    <w:rsid w:val="00FB2AA9"/>
    <w:rsid w:val="00FB3A31"/>
    <w:rsid w:val="00FB4AC0"/>
    <w:rsid w:val="00FB518E"/>
    <w:rsid w:val="00FB56E3"/>
    <w:rsid w:val="00FB595B"/>
    <w:rsid w:val="00FB5E51"/>
    <w:rsid w:val="00FB614F"/>
    <w:rsid w:val="00FB6239"/>
    <w:rsid w:val="00FB66BC"/>
    <w:rsid w:val="00FB6C44"/>
    <w:rsid w:val="00FB6F1F"/>
    <w:rsid w:val="00FB7400"/>
    <w:rsid w:val="00FB7847"/>
    <w:rsid w:val="00FB7F13"/>
    <w:rsid w:val="00FC00AF"/>
    <w:rsid w:val="00FC077D"/>
    <w:rsid w:val="00FC18D5"/>
    <w:rsid w:val="00FC1F28"/>
    <w:rsid w:val="00FC2D6C"/>
    <w:rsid w:val="00FC35B7"/>
    <w:rsid w:val="00FC4E38"/>
    <w:rsid w:val="00FC53FD"/>
    <w:rsid w:val="00FC5A51"/>
    <w:rsid w:val="00FC5AC0"/>
    <w:rsid w:val="00FC72D7"/>
    <w:rsid w:val="00FD12AB"/>
    <w:rsid w:val="00FD20EE"/>
    <w:rsid w:val="00FD29D7"/>
    <w:rsid w:val="00FD30ED"/>
    <w:rsid w:val="00FD53D8"/>
    <w:rsid w:val="00FD69C8"/>
    <w:rsid w:val="00FD7BA2"/>
    <w:rsid w:val="00FD7EDB"/>
    <w:rsid w:val="00FE06CC"/>
    <w:rsid w:val="00FE0B7B"/>
    <w:rsid w:val="00FE0D1B"/>
    <w:rsid w:val="00FE28C4"/>
    <w:rsid w:val="00FE2BBF"/>
    <w:rsid w:val="00FE35FE"/>
    <w:rsid w:val="00FE36F0"/>
    <w:rsid w:val="00FE3E89"/>
    <w:rsid w:val="00FE4C93"/>
    <w:rsid w:val="00FE5760"/>
    <w:rsid w:val="00FE5860"/>
    <w:rsid w:val="00FE6089"/>
    <w:rsid w:val="00FE7D66"/>
    <w:rsid w:val="00FF007B"/>
    <w:rsid w:val="00FF030E"/>
    <w:rsid w:val="00FF0967"/>
    <w:rsid w:val="00FF27D0"/>
    <w:rsid w:val="00FF2B35"/>
    <w:rsid w:val="00FF352A"/>
    <w:rsid w:val="00FF3AEB"/>
    <w:rsid w:val="00FF3C85"/>
    <w:rsid w:val="00FF5BB9"/>
    <w:rsid w:val="00FF69C9"/>
    <w:rsid w:val="00FF6A4F"/>
    <w:rsid w:val="090B602C"/>
    <w:rsid w:val="0ADB3796"/>
    <w:rsid w:val="0D3CD04E"/>
    <w:rsid w:val="0D7F6583"/>
    <w:rsid w:val="0DF019AE"/>
    <w:rsid w:val="0E7EC66E"/>
    <w:rsid w:val="0F21369B"/>
    <w:rsid w:val="0FE8D29A"/>
    <w:rsid w:val="10867630"/>
    <w:rsid w:val="14FEA0B9"/>
    <w:rsid w:val="1AEDCE90"/>
    <w:rsid w:val="1C94F10E"/>
    <w:rsid w:val="25052E56"/>
    <w:rsid w:val="252EAB96"/>
    <w:rsid w:val="31205BB5"/>
    <w:rsid w:val="31D0F031"/>
    <w:rsid w:val="3829A2F3"/>
    <w:rsid w:val="38B9EFF4"/>
    <w:rsid w:val="3AA8E164"/>
    <w:rsid w:val="3CB270DB"/>
    <w:rsid w:val="3EC73827"/>
    <w:rsid w:val="40CB8EE8"/>
    <w:rsid w:val="42E47625"/>
    <w:rsid w:val="4433C7B3"/>
    <w:rsid w:val="44D5B47E"/>
    <w:rsid w:val="544CBF17"/>
    <w:rsid w:val="5CFE3D4B"/>
    <w:rsid w:val="5E5700D8"/>
    <w:rsid w:val="66420C02"/>
    <w:rsid w:val="73111DBD"/>
    <w:rsid w:val="754DF5F0"/>
    <w:rsid w:val="79BCF5C8"/>
    <w:rsid w:val="7A7B43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50B3"/>
  <w15:chartTrackingRefBased/>
  <w15:docId w15:val="{5976AAFE-6335-484A-9570-FD72FA833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4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9"/>
    <w:unhideWhenUsed/>
    <w:rsid w:val="00F842AB"/>
    <w:pPr>
      <w:tabs>
        <w:tab w:val="right" w:pos="9360"/>
      </w:tabs>
      <w:spacing w:before="240" w:after="240"/>
      <w:contextualSpacing/>
    </w:pPr>
  </w:style>
  <w:style w:type="paragraph" w:styleId="Heading1">
    <w:name w:val="heading 1"/>
    <w:basedOn w:val="Normal"/>
    <w:next w:val="Normal"/>
    <w:link w:val="Heading1Char"/>
    <w:uiPriority w:val="9"/>
    <w:unhideWhenUsed/>
    <w:rsid w:val="00E012E6"/>
    <w:pPr>
      <w:keepNext/>
      <w:keepLines/>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Milpara">
    <w:name w:val="U Mil para"/>
    <w:basedOn w:val="Normal"/>
    <w:link w:val="UMilparaChar"/>
    <w:qFormat/>
    <w:rsid w:val="0049248A"/>
    <w:pPr>
      <w:numPr>
        <w:numId w:val="25"/>
      </w:numPr>
      <w:tabs>
        <w:tab w:val="clear" w:pos="9360"/>
      </w:tabs>
      <w:autoSpaceDE w:val="0"/>
      <w:autoSpaceDN w:val="0"/>
      <w:adjustRightInd w:val="0"/>
      <w:spacing w:before="0"/>
      <w:contextualSpacing w:val="0"/>
    </w:pPr>
    <w:rPr>
      <w:rFonts w:eastAsia="Times New Roman" w:cs="Arial"/>
    </w:rPr>
  </w:style>
  <w:style w:type="character" w:customStyle="1" w:styleId="UMilparaChar">
    <w:name w:val="U Mil para Char"/>
    <w:basedOn w:val="DefaultParagraphFont"/>
    <w:link w:val="UMilpara"/>
    <w:rsid w:val="0049248A"/>
    <w:rPr>
      <w:rFonts w:eastAsia="Times New Roman" w:cs="Arial"/>
    </w:rPr>
  </w:style>
  <w:style w:type="character" w:customStyle="1" w:styleId="Heading1Char">
    <w:name w:val="Heading 1 Char"/>
    <w:basedOn w:val="DefaultParagraphFont"/>
    <w:link w:val="Heading1"/>
    <w:uiPriority w:val="9"/>
    <w:rsid w:val="003643BF"/>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3359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59C6"/>
    <w:rPr>
      <w:rFonts w:ascii="Segoe UI" w:hAnsi="Segoe UI" w:cs="Segoe UI"/>
      <w:sz w:val="18"/>
      <w:szCs w:val="18"/>
    </w:rPr>
  </w:style>
  <w:style w:type="paragraph" w:customStyle="1" w:styleId="Milparalast">
    <w:name w:val="Mil para last"/>
    <w:basedOn w:val="UMilpara"/>
    <w:link w:val="MilparalastChar"/>
    <w:rsid w:val="009E69CE"/>
    <w:pPr>
      <w:spacing w:after="1200"/>
    </w:pPr>
  </w:style>
  <w:style w:type="character" w:customStyle="1" w:styleId="MilparalastChar">
    <w:name w:val="Mil para last Char"/>
    <w:basedOn w:val="UMilparaChar"/>
    <w:link w:val="Milparalast"/>
    <w:rsid w:val="009E69CE"/>
    <w:rPr>
      <w:rFonts w:ascii="Arial" w:eastAsia="Times New Roman" w:hAnsi="Arial" w:cs="Arial"/>
      <w:color w:val="000000"/>
      <w:sz w:val="24"/>
      <w:szCs w:val="24"/>
    </w:rPr>
  </w:style>
  <w:style w:type="paragraph" w:customStyle="1" w:styleId="SigBlock">
    <w:name w:val="Sig Block"/>
    <w:basedOn w:val="Normal"/>
    <w:link w:val="SigBlockChar"/>
    <w:uiPriority w:val="4"/>
    <w:qFormat/>
    <w:rsid w:val="00AC1F52"/>
    <w:pPr>
      <w:tabs>
        <w:tab w:val="left" w:pos="4680"/>
      </w:tabs>
      <w:autoSpaceDE w:val="0"/>
      <w:autoSpaceDN w:val="0"/>
      <w:adjustRightInd w:val="0"/>
    </w:pPr>
    <w:rPr>
      <w:rFonts w:eastAsia="Times New Roman" w:cs="Arial"/>
    </w:rPr>
  </w:style>
  <w:style w:type="character" w:customStyle="1" w:styleId="SigBlockChar">
    <w:name w:val="Sig Block Char"/>
    <w:basedOn w:val="DefaultParagraphFont"/>
    <w:link w:val="SigBlock"/>
    <w:uiPriority w:val="4"/>
    <w:rsid w:val="00AC1F52"/>
    <w:rPr>
      <w:rFonts w:eastAsia="Times New Roman" w:cs="Arial"/>
    </w:rPr>
  </w:style>
  <w:style w:type="paragraph" w:customStyle="1" w:styleId="OHeading">
    <w:name w:val="O Heading"/>
    <w:basedOn w:val="Normal"/>
    <w:link w:val="OHeadingChar"/>
    <w:uiPriority w:val="49"/>
    <w:qFormat/>
    <w:rsid w:val="00763C24"/>
    <w:pPr>
      <w:jc w:val="right"/>
    </w:pPr>
    <w:rPr>
      <w:b/>
    </w:rPr>
  </w:style>
  <w:style w:type="character" w:customStyle="1" w:styleId="OHeadingChar">
    <w:name w:val="O Heading Char"/>
    <w:basedOn w:val="DefaultParagraphFont"/>
    <w:link w:val="OHeading"/>
    <w:uiPriority w:val="49"/>
    <w:rsid w:val="00763C24"/>
    <w:rPr>
      <w:b/>
    </w:rPr>
  </w:style>
  <w:style w:type="paragraph" w:customStyle="1" w:styleId="ONumber">
    <w:name w:val="O Number"/>
    <w:basedOn w:val="Normal"/>
    <w:link w:val="ONumberChar"/>
    <w:uiPriority w:val="49"/>
    <w:qFormat/>
    <w:rsid w:val="00913AAA"/>
    <w:rPr>
      <w:b/>
    </w:rPr>
  </w:style>
  <w:style w:type="paragraph" w:customStyle="1" w:styleId="References">
    <w:name w:val="References"/>
    <w:basedOn w:val="Normal"/>
    <w:link w:val="ReferencesChar"/>
    <w:uiPriority w:val="49"/>
    <w:qFormat/>
    <w:rsid w:val="006E6419"/>
    <w:pPr>
      <w:numPr>
        <w:numId w:val="29"/>
      </w:numPr>
      <w:tabs>
        <w:tab w:val="clear" w:pos="9360"/>
      </w:tabs>
      <w:contextualSpacing w:val="0"/>
    </w:pPr>
  </w:style>
  <w:style w:type="character" w:customStyle="1" w:styleId="ONumberChar">
    <w:name w:val="O Number Char"/>
    <w:basedOn w:val="DefaultParagraphFont"/>
    <w:link w:val="ONumber"/>
    <w:uiPriority w:val="49"/>
    <w:rsid w:val="00913AAA"/>
    <w:rPr>
      <w:b/>
      <w:i w:val="0"/>
      <w:sz w:val="20"/>
      <w:szCs w:val="20"/>
    </w:rPr>
  </w:style>
  <w:style w:type="numbering" w:customStyle="1" w:styleId="Style1">
    <w:name w:val="Style1"/>
    <w:uiPriority w:val="99"/>
    <w:rsid w:val="00216587"/>
    <w:pPr>
      <w:numPr>
        <w:numId w:val="17"/>
      </w:numPr>
    </w:pPr>
  </w:style>
  <w:style w:type="character" w:customStyle="1" w:styleId="ReferencesChar">
    <w:name w:val="References Char"/>
    <w:basedOn w:val="DefaultParagraphFont"/>
    <w:link w:val="References"/>
    <w:uiPriority w:val="49"/>
    <w:rsid w:val="006E6419"/>
  </w:style>
  <w:style w:type="paragraph" w:customStyle="1" w:styleId="Classification">
    <w:name w:val="Classification"/>
    <w:basedOn w:val="Normal"/>
    <w:link w:val="ClassificationChar"/>
    <w:uiPriority w:val="49"/>
    <w:qFormat/>
    <w:rsid w:val="00F608F5"/>
    <w:pPr>
      <w:tabs>
        <w:tab w:val="clear" w:pos="9360"/>
      </w:tabs>
      <w:autoSpaceDE w:val="0"/>
      <w:autoSpaceDN w:val="0"/>
      <w:adjustRightInd w:val="0"/>
      <w:spacing w:before="120"/>
      <w:contextualSpacing w:val="0"/>
      <w:jc w:val="center"/>
    </w:pPr>
    <w:rPr>
      <w:rFonts w:eastAsia="Times New Roman" w:cs="Arial"/>
      <w:b/>
    </w:rPr>
  </w:style>
  <w:style w:type="paragraph" w:customStyle="1" w:styleId="Note">
    <w:name w:val="Note"/>
    <w:basedOn w:val="UMilpara"/>
    <w:link w:val="NoteChar"/>
    <w:uiPriority w:val="49"/>
    <w:qFormat/>
    <w:rsid w:val="00A76EBB"/>
    <w:pPr>
      <w:numPr>
        <w:numId w:val="0"/>
      </w:numPr>
    </w:pPr>
    <w:rPr>
      <w:i/>
    </w:rPr>
  </w:style>
  <w:style w:type="character" w:customStyle="1" w:styleId="ClassificationChar">
    <w:name w:val="Classification Char"/>
    <w:basedOn w:val="DefaultParagraphFont"/>
    <w:link w:val="Classification"/>
    <w:uiPriority w:val="49"/>
    <w:rsid w:val="00F608F5"/>
    <w:rPr>
      <w:rFonts w:eastAsia="Times New Roman" w:cs="Arial"/>
      <w:b/>
    </w:rPr>
  </w:style>
  <w:style w:type="paragraph" w:customStyle="1" w:styleId="Acknowledge">
    <w:name w:val="Acknowledge"/>
    <w:basedOn w:val="UMilpara"/>
    <w:link w:val="AcknowledgeChar"/>
    <w:uiPriority w:val="49"/>
    <w:qFormat/>
    <w:rsid w:val="00D6100A"/>
    <w:pPr>
      <w:numPr>
        <w:numId w:val="0"/>
      </w:numPr>
    </w:pPr>
  </w:style>
  <w:style w:type="character" w:customStyle="1" w:styleId="NoteChar">
    <w:name w:val="Note Char"/>
    <w:basedOn w:val="UMilparaChar"/>
    <w:link w:val="Note"/>
    <w:uiPriority w:val="49"/>
    <w:rsid w:val="00A76EBB"/>
    <w:rPr>
      <w:rFonts w:ascii="Times New Roman" w:eastAsia="Times New Roman" w:hAnsi="Times New Roman" w:cs="Arial"/>
      <w:i/>
      <w:color w:val="000000"/>
    </w:rPr>
  </w:style>
  <w:style w:type="paragraph" w:customStyle="1" w:styleId="Official">
    <w:name w:val="Official"/>
    <w:basedOn w:val="UMilpara"/>
    <w:link w:val="OfficialChar"/>
    <w:uiPriority w:val="49"/>
    <w:qFormat/>
    <w:rsid w:val="00D6100A"/>
    <w:pPr>
      <w:numPr>
        <w:numId w:val="0"/>
      </w:numPr>
    </w:pPr>
    <w:rPr>
      <w:b/>
    </w:rPr>
  </w:style>
  <w:style w:type="character" w:customStyle="1" w:styleId="AcknowledgeChar">
    <w:name w:val="Acknowledge Char"/>
    <w:basedOn w:val="UMilparaChar"/>
    <w:link w:val="Acknowledge"/>
    <w:uiPriority w:val="49"/>
    <w:rsid w:val="00D6100A"/>
    <w:rPr>
      <w:rFonts w:ascii="Times New Roman" w:eastAsia="Times New Roman" w:hAnsi="Times New Roman" w:cs="Arial"/>
      <w:color w:val="000000"/>
    </w:rPr>
  </w:style>
  <w:style w:type="paragraph" w:customStyle="1" w:styleId="Annexes">
    <w:name w:val="Annexes"/>
    <w:basedOn w:val="Note"/>
    <w:link w:val="AnnexesChar"/>
    <w:uiPriority w:val="49"/>
    <w:qFormat/>
    <w:rsid w:val="002A68E8"/>
    <w:pPr>
      <w:contextualSpacing/>
    </w:pPr>
    <w:rPr>
      <w:b/>
      <w:i w:val="0"/>
    </w:rPr>
  </w:style>
  <w:style w:type="character" w:customStyle="1" w:styleId="OfficialChar">
    <w:name w:val="Official Char"/>
    <w:basedOn w:val="UMilparaChar"/>
    <w:link w:val="Official"/>
    <w:uiPriority w:val="49"/>
    <w:rsid w:val="00D6100A"/>
    <w:rPr>
      <w:rFonts w:ascii="Times New Roman" w:eastAsia="Times New Roman" w:hAnsi="Times New Roman" w:cs="Arial"/>
      <w:b/>
      <w:color w:val="000000"/>
    </w:rPr>
  </w:style>
  <w:style w:type="paragraph" w:customStyle="1" w:styleId="Distribution">
    <w:name w:val="Distribution"/>
    <w:basedOn w:val="Annexes"/>
    <w:link w:val="DistributionChar"/>
    <w:uiPriority w:val="49"/>
    <w:qFormat/>
    <w:rsid w:val="00DB0A5C"/>
    <w:pPr>
      <w:spacing w:before="240"/>
    </w:pPr>
  </w:style>
  <w:style w:type="character" w:customStyle="1" w:styleId="AnnexesChar">
    <w:name w:val="Annexes Char"/>
    <w:basedOn w:val="UMilparaChar"/>
    <w:link w:val="Annexes"/>
    <w:uiPriority w:val="49"/>
    <w:rsid w:val="002A68E8"/>
    <w:rPr>
      <w:rFonts w:eastAsia="Times New Roman" w:cs="Arial"/>
      <w:b/>
    </w:rPr>
  </w:style>
  <w:style w:type="character" w:customStyle="1" w:styleId="DistributionChar">
    <w:name w:val="Distribution Char"/>
    <w:basedOn w:val="AnnexesChar"/>
    <w:link w:val="Distribution"/>
    <w:uiPriority w:val="49"/>
    <w:rsid w:val="00DB0A5C"/>
    <w:rPr>
      <w:rFonts w:ascii="Times New Roman" w:eastAsia="Times New Roman" w:hAnsi="Times New Roman" w:cs="Arial"/>
      <w:b/>
      <w:color w:val="000000"/>
    </w:rPr>
  </w:style>
  <w:style w:type="paragraph" w:customStyle="1" w:styleId="Change">
    <w:name w:val="Change"/>
    <w:basedOn w:val="OHeading"/>
    <w:link w:val="ChangeChar"/>
    <w:uiPriority w:val="49"/>
    <w:qFormat/>
    <w:rsid w:val="00F608F5"/>
    <w:pPr>
      <w:spacing w:before="0"/>
      <w:jc w:val="center"/>
    </w:pPr>
  </w:style>
  <w:style w:type="paragraph" w:customStyle="1" w:styleId="TimeZone">
    <w:name w:val="Time Zone"/>
    <w:basedOn w:val="References"/>
    <w:link w:val="TimeZoneChar"/>
    <w:uiPriority w:val="49"/>
    <w:qFormat/>
    <w:rsid w:val="00DC72A4"/>
    <w:rPr>
      <w:b/>
    </w:rPr>
  </w:style>
  <w:style w:type="character" w:customStyle="1" w:styleId="ChangeChar">
    <w:name w:val="Change Char"/>
    <w:basedOn w:val="OHeadingChar"/>
    <w:link w:val="Change"/>
    <w:uiPriority w:val="49"/>
    <w:rsid w:val="00F608F5"/>
    <w:rPr>
      <w:b/>
    </w:rPr>
  </w:style>
  <w:style w:type="paragraph" w:customStyle="1" w:styleId="H2ndpage">
    <w:name w:val="H 2nd page"/>
    <w:basedOn w:val="Classification"/>
    <w:link w:val="H2ndpageChar"/>
    <w:uiPriority w:val="49"/>
    <w:qFormat/>
    <w:rsid w:val="004F4B62"/>
    <w:pPr>
      <w:jc w:val="left"/>
    </w:pPr>
  </w:style>
  <w:style w:type="character" w:customStyle="1" w:styleId="TimeZoneChar">
    <w:name w:val="Time Zone Char"/>
    <w:basedOn w:val="ReferencesChar"/>
    <w:link w:val="TimeZone"/>
    <w:uiPriority w:val="49"/>
    <w:rsid w:val="00DC72A4"/>
    <w:rPr>
      <w:b/>
    </w:rPr>
  </w:style>
  <w:style w:type="paragraph" w:customStyle="1" w:styleId="Attachment">
    <w:name w:val="Attachment"/>
    <w:basedOn w:val="Note"/>
    <w:link w:val="AttachmentChar"/>
    <w:uiPriority w:val="49"/>
    <w:qFormat/>
    <w:rsid w:val="00AC1F52"/>
    <w:rPr>
      <w:b/>
      <w:i w:val="0"/>
    </w:rPr>
  </w:style>
  <w:style w:type="character" w:customStyle="1" w:styleId="H2ndpageChar">
    <w:name w:val="H 2nd page Char"/>
    <w:basedOn w:val="ClassificationChar"/>
    <w:link w:val="H2ndpage"/>
    <w:uiPriority w:val="49"/>
    <w:rsid w:val="004F4B62"/>
    <w:rPr>
      <w:rFonts w:eastAsia="Times New Roman" w:cs="Arial"/>
      <w:b/>
    </w:rPr>
  </w:style>
  <w:style w:type="character" w:customStyle="1" w:styleId="AttachmentChar">
    <w:name w:val="Attachment Char"/>
    <w:basedOn w:val="NoteChar"/>
    <w:link w:val="Attachment"/>
    <w:uiPriority w:val="49"/>
    <w:rsid w:val="00AC1F52"/>
    <w:rPr>
      <w:rFonts w:ascii="Times New Roman" w:eastAsia="Times New Roman" w:hAnsi="Times New Roman" w:cs="Arial"/>
      <w:b/>
      <w:i w:val="0"/>
      <w:color w:val="000000"/>
    </w:rPr>
  </w:style>
  <w:style w:type="paragraph" w:customStyle="1" w:styleId="AnnexList">
    <w:name w:val="Annex List"/>
    <w:basedOn w:val="Annexes"/>
    <w:link w:val="AnnexListChar"/>
    <w:uiPriority w:val="49"/>
    <w:qFormat/>
    <w:rsid w:val="002A68E8"/>
    <w:rPr>
      <w:b w:val="0"/>
    </w:rPr>
  </w:style>
  <w:style w:type="paragraph" w:customStyle="1" w:styleId="DistroList">
    <w:name w:val="Distro List"/>
    <w:basedOn w:val="Distribution"/>
    <w:link w:val="DistroListChar"/>
    <w:uiPriority w:val="49"/>
    <w:qFormat/>
    <w:rsid w:val="002A68E8"/>
    <w:rPr>
      <w:b w:val="0"/>
    </w:rPr>
  </w:style>
  <w:style w:type="character" w:customStyle="1" w:styleId="AnnexListChar">
    <w:name w:val="Annex List Char"/>
    <w:basedOn w:val="AnnexesChar"/>
    <w:link w:val="AnnexList"/>
    <w:uiPriority w:val="49"/>
    <w:rsid w:val="002A68E8"/>
    <w:rPr>
      <w:rFonts w:eastAsia="Times New Roman" w:cs="Arial"/>
      <w:b w:val="0"/>
    </w:rPr>
  </w:style>
  <w:style w:type="character" w:customStyle="1" w:styleId="DistroListChar">
    <w:name w:val="Distro List Char"/>
    <w:basedOn w:val="DistributionChar"/>
    <w:link w:val="DistroList"/>
    <w:uiPriority w:val="49"/>
    <w:rsid w:val="002A68E8"/>
    <w:rPr>
      <w:rFonts w:ascii="Times New Roman" w:eastAsia="Times New Roman" w:hAnsi="Times New Roman" w:cs="Arial"/>
      <w:b w:val="0"/>
      <w:color w:val="000000"/>
    </w:rPr>
  </w:style>
  <w:style w:type="paragraph" w:styleId="Header">
    <w:name w:val="header"/>
    <w:basedOn w:val="Normal"/>
    <w:link w:val="HeaderChar"/>
    <w:uiPriority w:val="99"/>
    <w:unhideWhenUsed/>
    <w:rsid w:val="0001607F"/>
    <w:pPr>
      <w:tabs>
        <w:tab w:val="center" w:pos="4680"/>
      </w:tabs>
      <w:spacing w:before="0" w:after="0"/>
    </w:pPr>
  </w:style>
  <w:style w:type="character" w:customStyle="1" w:styleId="HeaderChar">
    <w:name w:val="Header Char"/>
    <w:basedOn w:val="DefaultParagraphFont"/>
    <w:link w:val="Header"/>
    <w:uiPriority w:val="99"/>
    <w:rsid w:val="0001607F"/>
  </w:style>
  <w:style w:type="paragraph" w:customStyle="1" w:styleId="OPORD">
    <w:name w:val="OPORD"/>
    <w:basedOn w:val="Normal"/>
    <w:link w:val="OPORDChar"/>
    <w:autoRedefine/>
    <w:qFormat/>
    <w:rsid w:val="002C4FAA"/>
    <w:pPr>
      <w:tabs>
        <w:tab w:val="clear" w:pos="9360"/>
      </w:tabs>
      <w:spacing w:before="0" w:after="0"/>
      <w:ind w:left="1440"/>
      <w:contextualSpacing w:val="0"/>
    </w:pPr>
    <w:rPr>
      <w:rFonts w:cs="Times New Roman"/>
    </w:rPr>
  </w:style>
  <w:style w:type="character" w:customStyle="1" w:styleId="OPORDChar">
    <w:name w:val="OPORD Char"/>
    <w:basedOn w:val="DefaultParagraphFont"/>
    <w:link w:val="OPORD"/>
    <w:rsid w:val="002C4FAA"/>
    <w:rPr>
      <w:rFonts w:cs="Times New Roman"/>
    </w:rPr>
  </w:style>
  <w:style w:type="character" w:styleId="Hyperlink">
    <w:name w:val="Hyperlink"/>
    <w:basedOn w:val="DefaultParagraphFont"/>
    <w:uiPriority w:val="99"/>
    <w:unhideWhenUsed/>
    <w:rsid w:val="00A35521"/>
    <w:rPr>
      <w:color w:val="0563C1" w:themeColor="hyperlink"/>
      <w:u w:val="single"/>
    </w:rPr>
  </w:style>
  <w:style w:type="numbering" w:customStyle="1" w:styleId="OPORDList">
    <w:name w:val="OPORD List"/>
    <w:uiPriority w:val="99"/>
    <w:rsid w:val="00BC484E"/>
    <w:pPr>
      <w:numPr>
        <w:numId w:val="31"/>
      </w:numPr>
    </w:pPr>
  </w:style>
  <w:style w:type="paragraph" w:styleId="ListParagraph">
    <w:name w:val="List Paragraph"/>
    <w:basedOn w:val="Normal"/>
    <w:uiPriority w:val="1"/>
    <w:qFormat/>
    <w:rsid w:val="00BC484E"/>
    <w:pPr>
      <w:ind w:left="720"/>
    </w:pPr>
  </w:style>
  <w:style w:type="character" w:styleId="UnresolvedMention">
    <w:name w:val="Unresolved Mention"/>
    <w:basedOn w:val="DefaultParagraphFont"/>
    <w:uiPriority w:val="99"/>
    <w:semiHidden/>
    <w:unhideWhenUsed/>
    <w:rsid w:val="007C50CC"/>
    <w:rPr>
      <w:color w:val="605E5C"/>
      <w:shd w:val="clear" w:color="auto" w:fill="E1DFDD"/>
    </w:rPr>
  </w:style>
  <w:style w:type="paragraph" w:styleId="Revision">
    <w:name w:val="Revision"/>
    <w:hidden/>
    <w:uiPriority w:val="99"/>
    <w:semiHidden/>
    <w:rsid w:val="00A87835"/>
  </w:style>
  <w:style w:type="character" w:styleId="CommentReference">
    <w:name w:val="annotation reference"/>
    <w:basedOn w:val="DefaultParagraphFont"/>
    <w:uiPriority w:val="99"/>
    <w:semiHidden/>
    <w:unhideWhenUsed/>
    <w:rsid w:val="009C6BC5"/>
    <w:rPr>
      <w:sz w:val="16"/>
      <w:szCs w:val="16"/>
    </w:rPr>
  </w:style>
  <w:style w:type="paragraph" w:styleId="CommentText">
    <w:name w:val="annotation text"/>
    <w:basedOn w:val="Normal"/>
    <w:link w:val="CommentTextChar"/>
    <w:uiPriority w:val="99"/>
    <w:unhideWhenUsed/>
    <w:rsid w:val="009C6BC5"/>
    <w:rPr>
      <w:sz w:val="20"/>
      <w:szCs w:val="20"/>
    </w:rPr>
  </w:style>
  <w:style w:type="character" w:customStyle="1" w:styleId="CommentTextChar">
    <w:name w:val="Comment Text Char"/>
    <w:basedOn w:val="DefaultParagraphFont"/>
    <w:link w:val="CommentText"/>
    <w:uiPriority w:val="99"/>
    <w:rsid w:val="009C6BC5"/>
    <w:rPr>
      <w:sz w:val="20"/>
      <w:szCs w:val="20"/>
    </w:rPr>
  </w:style>
  <w:style w:type="paragraph" w:styleId="CommentSubject">
    <w:name w:val="annotation subject"/>
    <w:basedOn w:val="CommentText"/>
    <w:next w:val="CommentText"/>
    <w:link w:val="CommentSubjectChar"/>
    <w:uiPriority w:val="99"/>
    <w:semiHidden/>
    <w:unhideWhenUsed/>
    <w:rsid w:val="009C6BC5"/>
    <w:rPr>
      <w:b/>
      <w:bCs/>
    </w:rPr>
  </w:style>
  <w:style w:type="character" w:customStyle="1" w:styleId="CommentSubjectChar">
    <w:name w:val="Comment Subject Char"/>
    <w:basedOn w:val="CommentTextChar"/>
    <w:link w:val="CommentSubject"/>
    <w:uiPriority w:val="99"/>
    <w:semiHidden/>
    <w:rsid w:val="009C6BC5"/>
    <w:rPr>
      <w:b/>
      <w:bCs/>
      <w:sz w:val="20"/>
      <w:szCs w:val="20"/>
    </w:rPr>
  </w:style>
  <w:style w:type="paragraph" w:styleId="Footer">
    <w:name w:val="footer"/>
    <w:basedOn w:val="Normal"/>
    <w:link w:val="FooterChar"/>
    <w:uiPriority w:val="99"/>
    <w:semiHidden/>
    <w:unhideWhenUsed/>
    <w:rsid w:val="006D2B4A"/>
    <w:pPr>
      <w:tabs>
        <w:tab w:val="center" w:pos="4680"/>
      </w:tabs>
      <w:spacing w:before="0" w:after="0"/>
    </w:pPr>
  </w:style>
  <w:style w:type="character" w:customStyle="1" w:styleId="FooterChar">
    <w:name w:val="Footer Char"/>
    <w:basedOn w:val="DefaultParagraphFont"/>
    <w:link w:val="Footer"/>
    <w:uiPriority w:val="99"/>
    <w:semiHidden/>
    <w:rsid w:val="006D2B4A"/>
  </w:style>
  <w:style w:type="paragraph" w:styleId="NormalWeb">
    <w:name w:val="Normal (Web)"/>
    <w:basedOn w:val="Normal"/>
    <w:uiPriority w:val="99"/>
    <w:semiHidden/>
    <w:unhideWhenUsed/>
    <w:rsid w:val="006D2B4A"/>
    <w:pPr>
      <w:tabs>
        <w:tab w:val="clear" w:pos="9360"/>
      </w:tabs>
      <w:spacing w:before="100" w:beforeAutospacing="1" w:after="100" w:afterAutospacing="1"/>
      <w:contextualSpacing w:val="0"/>
    </w:pPr>
    <w:rPr>
      <w:rFonts w:ascii="Times New Roman" w:eastAsia="Times New Roman" w:hAnsi="Times New Roman" w:cs="Times New Roman"/>
    </w:rPr>
  </w:style>
  <w:style w:type="paragraph" w:styleId="BodyText">
    <w:name w:val="Body Text"/>
    <w:basedOn w:val="Normal"/>
    <w:link w:val="BodyTextChar"/>
    <w:uiPriority w:val="1"/>
    <w:qFormat/>
    <w:rsid w:val="00636EA3"/>
    <w:pPr>
      <w:widowControl w:val="0"/>
      <w:tabs>
        <w:tab w:val="clear" w:pos="9360"/>
      </w:tabs>
      <w:autoSpaceDE w:val="0"/>
      <w:autoSpaceDN w:val="0"/>
      <w:spacing w:before="0" w:after="0"/>
      <w:contextualSpacing w:val="0"/>
    </w:pPr>
    <w:rPr>
      <w:rFonts w:eastAsia="Arial" w:cs="Arial"/>
    </w:rPr>
  </w:style>
  <w:style w:type="character" w:customStyle="1" w:styleId="BodyTextChar">
    <w:name w:val="Body Text Char"/>
    <w:basedOn w:val="DefaultParagraphFont"/>
    <w:link w:val="BodyText"/>
    <w:uiPriority w:val="1"/>
    <w:rsid w:val="00636EA3"/>
    <w:rPr>
      <w:rFonts w:eastAsia="Arial" w:cs="Arial"/>
    </w:rPr>
  </w:style>
  <w:style w:type="character" w:styleId="FollowedHyperlink">
    <w:name w:val="FollowedHyperlink"/>
    <w:basedOn w:val="DefaultParagraphFont"/>
    <w:uiPriority w:val="99"/>
    <w:semiHidden/>
    <w:unhideWhenUsed/>
    <w:rsid w:val="00511B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953457">
      <w:bodyDiv w:val="1"/>
      <w:marLeft w:val="0"/>
      <w:marRight w:val="0"/>
      <w:marTop w:val="0"/>
      <w:marBottom w:val="0"/>
      <w:divBdr>
        <w:top w:val="none" w:sz="0" w:space="0" w:color="auto"/>
        <w:left w:val="none" w:sz="0" w:space="0" w:color="auto"/>
        <w:bottom w:val="none" w:sz="0" w:space="0" w:color="auto"/>
        <w:right w:val="none" w:sz="0" w:space="0" w:color="auto"/>
      </w:divBdr>
    </w:div>
    <w:div w:id="770473643">
      <w:bodyDiv w:val="1"/>
      <w:marLeft w:val="0"/>
      <w:marRight w:val="0"/>
      <w:marTop w:val="0"/>
      <w:marBottom w:val="0"/>
      <w:divBdr>
        <w:top w:val="none" w:sz="0" w:space="0" w:color="auto"/>
        <w:left w:val="none" w:sz="0" w:space="0" w:color="auto"/>
        <w:bottom w:val="none" w:sz="0" w:space="0" w:color="auto"/>
        <w:right w:val="none" w:sz="0" w:space="0" w:color="auto"/>
      </w:divBdr>
    </w:div>
    <w:div w:id="857813528">
      <w:bodyDiv w:val="1"/>
      <w:marLeft w:val="0"/>
      <w:marRight w:val="0"/>
      <w:marTop w:val="0"/>
      <w:marBottom w:val="0"/>
      <w:divBdr>
        <w:top w:val="none" w:sz="0" w:space="0" w:color="auto"/>
        <w:left w:val="none" w:sz="0" w:space="0" w:color="auto"/>
        <w:bottom w:val="none" w:sz="0" w:space="0" w:color="auto"/>
        <w:right w:val="none" w:sz="0" w:space="0" w:color="auto"/>
      </w:divBdr>
    </w:div>
    <w:div w:id="1194029109">
      <w:bodyDiv w:val="1"/>
      <w:marLeft w:val="0"/>
      <w:marRight w:val="0"/>
      <w:marTop w:val="0"/>
      <w:marBottom w:val="0"/>
      <w:divBdr>
        <w:top w:val="none" w:sz="0" w:space="0" w:color="auto"/>
        <w:left w:val="none" w:sz="0" w:space="0" w:color="auto"/>
        <w:bottom w:val="none" w:sz="0" w:space="0" w:color="auto"/>
        <w:right w:val="none" w:sz="0" w:space="0" w:color="auto"/>
      </w:divBdr>
    </w:div>
    <w:div w:id="1371105257">
      <w:bodyDiv w:val="1"/>
      <w:marLeft w:val="0"/>
      <w:marRight w:val="0"/>
      <w:marTop w:val="0"/>
      <w:marBottom w:val="0"/>
      <w:divBdr>
        <w:top w:val="none" w:sz="0" w:space="0" w:color="auto"/>
        <w:left w:val="none" w:sz="0" w:space="0" w:color="auto"/>
        <w:bottom w:val="none" w:sz="0" w:space="0" w:color="auto"/>
        <w:right w:val="none" w:sz="0" w:space="0" w:color="auto"/>
      </w:divBdr>
    </w:div>
    <w:div w:id="148546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od.teams.microsoft.us/l/file/F16A98DA-C49A-4ECA-8137-EF970F6049FA?tenantId=fae6d70f-954b-4811-92b6-0530d6f84c43&amp;fileType=pdf&amp;objectUrl=https%3A%2F%2Farmyeitaas.sharepoint-mil.us%2Fteams%2FRAIDEROPERATIONS%2FShared%20Documents%2FMASTER%20GUNNER%2FTC%20and%20Manuals%2FTC%2FTC%203-20.0%20Integrated%20Weapons%20Training%20Strategy.pdf&amp;baseUrl=https%3A%2F%2Farmyeitaas.sharepoint-mil.us%2Fteams%2FRAIDEROPERATIONS&amp;serviceName=teams&amp;threadId=19:dod:876781cce7354c2bba77d538f8806edd@thread.tacv2&amp;allowXTenantAccess=false&amp;groupId=b0e0d5e6-d7d5-4f4a-b2f3-d2ec88d22913" TargetMode="External"/><Relationship Id="rId18" Type="http://schemas.openxmlformats.org/officeDocument/2006/relationships/hyperlink" Target="https://dod.teams.microsoft.us/l/file/9EF85D84-175B-4941-9FFF-B8FAEE5F40CC?tenantId=fae6d70f-954b-4811-92b6-0530d6f84c43&amp;fileType=pdf&amp;objectUrl=https%3A%2F%2Farmyeitaas.sharepoint-mil.us%2Fteams%2FRAIDEROPERATIONS%2FShared%20Documents%2FMASTER%20GUNNER%2FMaps%2FFCMR_MIM.pdf&amp;baseUrl=https%3A%2F%2Farmyeitaas.sharepoint-mil.us%2Fteams%2FRAIDEROPERATIONS&amp;serviceName=teams&amp;threadId=19:dod:876781cce7354c2bba77d538f8806edd@thread.tacv2&amp;allowXTenantAccess=false&amp;groupId=b0e0d5e6-d7d5-4f4a-b2f3-d2ec88d22913" TargetMode="External"/><Relationship Id="rId26" Type="http://schemas.openxmlformats.org/officeDocument/2006/relationships/image" Target="media/image5.emf"/><Relationship Id="rId39" Type="http://schemas.openxmlformats.org/officeDocument/2006/relationships/hyperlink" Target="https://dod.teams.microsoft.us/l/file/03907008-2363-4AB5-B478-AB6741E4F929?tenantId=fae6d70f-954b-4811-92b6-0530d6f84c43&amp;fileType=pptx&amp;objectUrl=https%3A%2F%2Farmyeitaas.sharepoint-mil.us%2Fteams%2F4-9INCMDStaff%2FShared%20Documents%2FMovement%20and%20Maneuver%2F04%20-%20FUOPS%2FPLT%20LFX%20Folder%2FMANCHU%20RAMPAGE%20OPORD%2023-01%2FAnnexes%2FAppendix%202%20-%20Scheme%20of%20Distribution.pptx&amp;baseUrl=https%3A%2F%2Farmyeitaas.sharepoint-mil.us%2Fteams%2F4-9INCMDStaff&amp;serviceName=teams&amp;threadId=19:dod:bd512682e9924761becbf296e2d8398f@thread.skype&amp;allowXTenantAccess=false&amp;groupId=470a71a3-3ad8-457b-a6bc-1c434e570abe" TargetMode="External"/><Relationship Id="rId21" Type="http://schemas.openxmlformats.org/officeDocument/2006/relationships/image" Target="media/image3.png"/><Relationship Id="rId34" Type="http://schemas.openxmlformats.org/officeDocument/2006/relationships/hyperlink" Target="https://dod.teams.microsoft.us/l/file/67D1387E-F881-4B88-A9AD-19AF5E1D56C8?tenantId=fae6d70f-954b-4811-92b6-0530d6f84c43&amp;fileType=xlsx&amp;objectUrl=https%3A%2F%2Farmyeitaas.sharepoint-mil.us%2Fteams%2F4-9INCMDStaff%2FShared%20Documents%2FMovement%20and%20Maneuver%2F04%20-%20FUOPS%2FPLT%20LFX%20Folder%2FManchu%20Rampage%20Training%20Concept.xlsx&amp;baseUrl=https%3A%2F%2Farmyeitaas.sharepoint-mil.us%2Fteams%2F4-9INCMDStaff&amp;serviceName=teams&amp;threadId=19:dod:bd512682e9924761becbf296e2d8398f@thread.skype&amp;allowXTenantAccess=false&amp;groupId=470a71a3-3ad8-457b-a6bc-1c434e570abe" TargetMode="External"/><Relationship Id="rId42" Type="http://schemas.openxmlformats.org/officeDocument/2006/relationships/hyperlink" Target="https://dod.teams.microsoft.us/l/file/4833A2BA-81A9-434B-B070-3D130A1198A6?tenantId=fae6d70f-954b-4811-92b6-0530d6f84c43&amp;fileType=pptx&amp;objectUrl=https%3A%2F%2Farmyeitaas.sharepoint-mil.us%2Fteams%2F4-9INCMDStaff%2FShared%20Documents%2FMovement%20and%20Maneuver%2F04%20-%20FUOPS%2FPLT%20LFX%20Folder%2FMANCHU%20RAMPAGE%20OPORD%2023-01%2FAnnexes%2FAppendix%203%20-%20Concept%20of%20Medical%20Support.pptx&amp;baseUrl=https%3A%2F%2Farmyeitaas.sharepoint-mil.us%2Fteams%2F4-9INCMDStaff&amp;serviceName=teams&amp;threadId=19:dod:bd512682e9924761becbf296e2d8398f@thread.skype&amp;allowXTenantAccess=false&amp;groupId=470a71a3-3ad8-457b-a6bc-1c434e570abe" TargetMode="External"/><Relationship Id="rId47" Type="http://schemas.openxmlformats.org/officeDocument/2006/relationships/image" Target="media/image10.emf"/><Relationship Id="rId50" Type="http://schemas.openxmlformats.org/officeDocument/2006/relationships/package" Target="embeddings/Microsoft_Excel_Worksheet.xlsx"/><Relationship Id="rId55" Type="http://schemas.openxmlformats.org/officeDocument/2006/relationships/footer" Target="foot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dod.teams.microsoft.us/l/file/9DBC9701-F9BD-4999-A4B4-82A0650B48D4?tenantId=fae6d70f-954b-4811-92b6-0530d6f84c43&amp;fileType=pdf&amp;objectUrl=https%3A%2F%2Farmyeitaas.sharepoint-mil.us%2Fteams%2FRAIDEROPERATIONS%2FShared%20Documents%2FAMMO%20OPERATIONS%2FSOP's%2C%20Regulations%2C%20and%20Publications%2FDA%20PAM%20385-64%20(Ammunition%20and%20Explosive%20Safety%20Standards).pdf&amp;baseUrl=https%3A%2F%2Farmyeitaas.sharepoint-mil.us%2Fteams%2FRAIDEROPERATIONS&amp;serviceName=teams&amp;threadId=19:dod:0d6a21edb7754365a3f609aa3ce8205f@thread.tacv2&amp;allowXTenantAccess=false&amp;groupId=b0e0d5e6-d7d5-4f4a-b2f3-d2ec88d22913" TargetMode="External"/><Relationship Id="rId29" Type="http://schemas.openxmlformats.org/officeDocument/2006/relationships/hyperlink" Target="https://dod.teams.microsoft.us/l/file/D5151714-44C8-4937-B3B4-A7F7F3C31AB6?tenantId=fae6d70f-954b-4811-92b6-0530d6f84c43&amp;fileType=pptx&amp;objectUrl=https%3A%2F%2Farmyeitaas.sharepoint-mil.us%2Fteams%2F4-9INCMDStaff%2FShared%20Documents%2FMovement%20and%20Maneuver%2F04%20-%20FUOPS%2FPLT%20LFX%20Folder%2FMANCHU%20RAMPAGE%20OPORD%2023-01%2FAnnexes%2FAnnex%20C%20-%20Appendix%201%20-%20Concept%20of%20Operation.pptx&amp;baseUrl=https%3A%2F%2Farmyeitaas.sharepoint-mil.us%2Fteams%2F4-9INCMDStaff&amp;serviceName=teams&amp;threadId=19:dod:bd512682e9924761becbf296e2d8398f@thread.skype&amp;allowXTenantAccess=false&amp;groupId=470a71a3-3ad8-457b-a6bc-1c434e570abe" TargetMode="External"/><Relationship Id="rId11" Type="http://schemas.openxmlformats.org/officeDocument/2006/relationships/footnotes" Target="footnotes.xml"/><Relationship Id="rId24" Type="http://schemas.openxmlformats.org/officeDocument/2006/relationships/package" Target="embeddings/Microsoft_PowerPoint_Presentation.pptx"/><Relationship Id="rId32" Type="http://schemas.openxmlformats.org/officeDocument/2006/relationships/hyperlink" Target="https://dod.teams.microsoft.us/l/file/D0247343-C6E2-47C7-BB51-42206083194C?tenantId=fae6d70f-954b-4811-92b6-0530d6f84c43&amp;fileType=pptx&amp;objectUrl=https%3A%2F%2Farmyeitaas.sharepoint-mil.us%2Fteams%2F4-9INCMDStaff%2FShared%20Documents%2FMovement%20and%20Maneuver%2F04%20-%20FUOPS%2FPLT%20LFX%20Folder%2FManchu%20Rampage%20WARNO%201%2FAppendixes%2FAnnex%20C%20-%20Operations%20-%20Appendix%204%20-%20Sequence%20of%20Training%20or%20Movement.pptx&amp;baseUrl=https%3A%2F%2Farmyeitaas.sharepoint-mil.us%2Fteams%2F4-9INCMDStaff&amp;serviceName=teams&amp;threadId=19:dod:bd512682e9924761becbf296e2d8398f@thread.skype&amp;allowXTenantAccess=false&amp;groupId=470a71a3-3ad8-457b-a6bc-1c434e570abe" TargetMode="External"/><Relationship Id="rId37" Type="http://schemas.openxmlformats.org/officeDocument/2006/relationships/image" Target="media/image6.emf"/><Relationship Id="rId40" Type="http://schemas.openxmlformats.org/officeDocument/2006/relationships/image" Target="media/image7.emf"/><Relationship Id="rId45" Type="http://schemas.openxmlformats.org/officeDocument/2006/relationships/image" Target="media/image9.emf"/><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customXml" Target="../customXml/item5.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dod.teams.microsoft.us/l/file/2A2ED650-7D86-4094-B3B0-DE203F1FFD8E?tenantId=fae6d70f-954b-4811-92b6-0530d6f84c43&amp;fileType=pdf&amp;objectUrl=https%3A%2F%2Farmyeitaas.sharepoint-mil.us%2Fteams%2FRAIDEROPERATIONS%2FShared%20Documents%2FMASTER%20GUNNER%2FTC%20and%20Manuals%2FFC%20REG%20350-1.pdf&amp;baseUrl=https%3A%2F%2Farmyeitaas.sharepoint-mil.us%2Fteams%2FRAIDEROPERATIONS&amp;serviceName=teams&amp;threadId=19:dod:876781cce7354c2bba77d538f8806edd@thread.tacv2&amp;allowXTenantAccess=false&amp;groupId=b0e0d5e6-d7d5-4f4a-b2f3-d2ec88d22913" TargetMode="External"/><Relationship Id="rId22" Type="http://schemas.openxmlformats.org/officeDocument/2006/relationships/hyperlink" Target="https://dod.teams.microsoft.us/l/file/A90F3CFD-2EBE-4523-8F3A-27CD9E062649?tenantId=fae6d70f-954b-4811-92b6-0530d6f84c43&amp;fileType=pptx&amp;objectUrl=https%3A%2F%2Farmyeitaas.sharepoint-mil.us%2Fteams%2F4-9INCMDStaff%2FShared%20Documents%2FMovement%20and%20Maneuver%2F04%20-%20FUOPS%2FPLT%20LFX%20Folder%2FManchu%20Rampage%20WARNO%201%2FAppendixes%2FAnnex%20A%20-%20Task%20Organization%20-%20Appendix%201%20-%20Concept.pptx&amp;baseUrl=https%3A%2F%2Farmyeitaas.sharepoint-mil.us%2Fteams%2F4-9INCMDStaff&amp;serviceName=teams&amp;threadId=19:dod:bd512682e9924761becbf296e2d8398f@thread.skype&amp;allowXTenantAccess=false&amp;groupId=470a71a3-3ad8-457b-a6bc-1c434e570abe" TargetMode="External"/><Relationship Id="rId27" Type="http://schemas.openxmlformats.org/officeDocument/2006/relationships/package" Target="embeddings/Microsoft_Word_Document.docx"/><Relationship Id="rId30" Type="http://schemas.openxmlformats.org/officeDocument/2006/relationships/hyperlink" Target="https://dod.teams.microsoft.us/l/file/4ED81C37-5105-4133-937C-6B05EB78CD2B?tenantId=fae6d70f-954b-4811-92b6-0530d6f84c43&amp;fileType=pptx&amp;objectUrl=https%3A%2F%2Farmyeitaas.sharepoint-mil.us%2Fteams%2F4-9INCMDStaff%2FShared%20Documents%2FMovement%20and%20Maneuver%2F04%20-%20FUOPS%2FPLT%20LFX%20Folder%2FMANCHU%20RAMPAGE%20OPORD%2023-01%2FAnnexes%2FAnnex%20-%20Operations%2C%20Appendix%202%20-%20planning%20timeline%20v2.pptx&amp;baseUrl=https%3A%2F%2Farmyeitaas.sharepoint-mil.us%2Fteams%2F4-9INCMDStaff&amp;serviceName=teams&amp;threadId=19:dod:bd512682e9924761becbf296e2d8398f@thread.skype&amp;allowXTenantAccess=false&amp;groupId=470a71a3-3ad8-457b-a6bc-1c434e570abe" TargetMode="External"/><Relationship Id="rId35" Type="http://schemas.openxmlformats.org/officeDocument/2006/relationships/hyperlink" Target="https://dod.teams.microsoft.us/l/file/0E89ACF8-9A77-4523-B366-694D7DC815B3?tenantId=fae6d70f-954b-4811-92b6-0530d6f84c43&amp;fileType=pptx&amp;objectUrl=https%3A%2F%2Farmyeitaas.sharepoint-mil.us%2Fteams%2F4-9INCMDStaff%2FShared%20Documents%2FMovement%20and%20Maneuver%2F04%20-%20FUOPS%2FPLT%20LFX%20Folder%2FMANCHU%20RAMPAGE%20OPORD%2023-01%2FAnnexes%2FAnnex%20C%20-%20Operations%20Appendix%208%20-%20Road%20to%20PLT%20Cert.pptx&amp;baseUrl=https%3A%2F%2Farmyeitaas.sharepoint-mil.us%2Fteams%2F4-9INCMDStaff&amp;serviceName=teams&amp;threadId=19:dod:bd512682e9924761becbf296e2d8398f@thread.skype&amp;allowXTenantAccess=false&amp;groupId=470a71a3-3ad8-457b-a6bc-1c434e570abe" TargetMode="External"/><Relationship Id="rId43" Type="http://schemas.openxmlformats.org/officeDocument/2006/relationships/image" Target="media/image8.emf"/><Relationship Id="rId48" Type="http://schemas.openxmlformats.org/officeDocument/2006/relationships/oleObject" Target="embeddings/oleObject1.bin"/><Relationship Id="rId56" Type="http://schemas.openxmlformats.org/officeDocument/2006/relationships/footer" Target="footer2.xml"/><Relationship Id="rId8" Type="http://schemas.openxmlformats.org/officeDocument/2006/relationships/styles" Target="styles.xml"/><Relationship Id="rId51" Type="http://schemas.openxmlformats.org/officeDocument/2006/relationships/image" Target="media/image12.emf"/><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army.deps.mil/army/cmds/imcom_usag9/carson/HR/forms/SitePages/Home.aspx" TargetMode="External"/><Relationship Id="rId25" Type="http://schemas.openxmlformats.org/officeDocument/2006/relationships/hyperlink" Target="https://dod.teams.microsoft.us/l/file/F1F4A2E6-C751-4119-BAFB-5FB9B7240777?tenantId=fae6d70f-954b-4811-92b6-0530d6f84c43&amp;fileType=docx&amp;objectUrl=https%3A%2F%2Farmyeitaas.sharepoint-mil.us%2Fteams%2F4-9INCMDStaff%2FShared%20Documents%2FMovement%20and%20Maneuver%2F04%20-%20FUOPS%2FPLT%20LFX%20Folder%2FManchu%20Rampage%20WARNO%201%2FANNEX%20B%20(Intelligence)%20.docx&amp;baseUrl=https%3A%2F%2Farmyeitaas.sharepoint-mil.us%2Fteams%2F4-9INCMDStaff&amp;serviceName=teams&amp;threadId=19:dod:bd512682e9924761becbf296e2d8398f@thread.skype&amp;allowXTenantAccess=false&amp;groupId=470a71a3-3ad8-457b-a6bc-1c434e570abe" TargetMode="External"/><Relationship Id="rId33" Type="http://schemas.openxmlformats.org/officeDocument/2006/relationships/hyperlink" Target="https://dod.teams.microsoft.us/l/file/87541CFF-5DF1-4ED2-B815-4A1980D5DDA8?tenantId=fae6d70f-954b-4811-92b6-0530d6f84c43&amp;fileType=pptx&amp;objectUrl=https%3A%2F%2Farmyeitaas.sharepoint-mil.us%2Fteams%2F4-9INCMDStaff%2FShared%20Documents%2FMovement%20and%20Maneuver%2F04%20-%20FUOPS%2FPLT%20LFX%20Folder%2FMANCHU%20RAMPAGE%20OPORD%2023-01%2FAnnexes%2FAppendix%205%20-%20Operation%20Manchu%20Rampage%20Uniform%20Standards.pptx&amp;baseUrl=https%3A%2F%2Farmyeitaas.sharepoint-mil.us%2Fteams%2F4-9INCMDStaff&amp;serviceName=teams&amp;threadId=19:dod:bd512682e9924761becbf296e2d8398f@thread.skype&amp;allowXTenantAccess=false&amp;groupId=470a71a3-3ad8-457b-a6bc-1c434e570abe" TargetMode="External"/><Relationship Id="rId38" Type="http://schemas.openxmlformats.org/officeDocument/2006/relationships/package" Target="embeddings/Microsoft_PowerPoint_Presentation1.pptx"/><Relationship Id="rId46" Type="http://schemas.openxmlformats.org/officeDocument/2006/relationships/package" Target="embeddings/Microsoft_PowerPoint_Presentation4.pptx"/><Relationship Id="rId59"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package" Target="embeddings/Microsoft_PowerPoint_Presentation2.pptx"/><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dod.teams.microsoft.us/l/file/59911B48-8859-4F44-8C16-51ED2BCBF3BE?tenantId=fae6d70f-954b-4811-92b6-0530d6f84c43&amp;fileType=pdf&amp;objectUrl=https%3A%2F%2Farmyeitaas.sharepoint-mil.us%2Fteams%2FRAIDEROPERATIONS%2FShared%20Documents%2FAMMO%20OPERATIONS%2FSOP's%2C%20Regulations%2C%20and%20Publications%2FFY22_FC%20REG%20700-15_SIGNED.pdf&amp;baseUrl=https%3A%2F%2Farmyeitaas.sharepoint-mil.us%2Fteams%2FRAIDEROPERATIONS&amp;serviceName=teams&amp;threadId=19:dod:0d6a21edb7754365a3f609aa3ce8205f@thread.tacv2&amp;allowXTenantAccess=false&amp;groupId=b0e0d5e6-d7d5-4f4a-b2f3-d2ec88d22913" TargetMode="External"/><Relationship Id="rId23" Type="http://schemas.openxmlformats.org/officeDocument/2006/relationships/image" Target="media/image4.emf"/><Relationship Id="rId28" Type="http://schemas.openxmlformats.org/officeDocument/2006/relationships/hyperlink" Target="https://dod.teams.microsoft.us/l/file/0CFE8B14-C76B-4F7A-AFCA-7F61BD2498F1?tenantId=fae6d70f-954b-4811-92b6-0530d6f84c43&amp;fileType=docx&amp;objectUrl=https%3A%2F%2Farmyeitaas.sharepoint-mil.us%2Fteams%2F4-9INCMDStaff%2FShared%20Documents%2FMovement%20and%20Maneuver%2F04%20-%20FUOPS%2FPLT%20LFX%20Folder%2FMANCHU%20RAMPAGE%20OPORD%2023-01%2FAnnexes%2FAnnex%20C%20-%20Operations.docx&amp;baseUrl=https%3A%2F%2Farmyeitaas.sharepoint-mil.us%2Fteams%2F4-9INCMDStaff&amp;serviceName=teams&amp;threadId=19:dod:bd512682e9924761becbf296e2d8398f@thread.skype&amp;allowXTenantAccess=false&amp;groupId=470a71a3-3ad8-457b-a6bc-1c434e570abe" TargetMode="External"/><Relationship Id="rId36" Type="http://schemas.openxmlformats.org/officeDocument/2006/relationships/hyperlink" Target="https://dod.teams.microsoft.us/l/file/BBD33E9F-D65E-4F36-9029-3DF10637B8C8?tenantId=fae6d70f-954b-4811-92b6-0530d6f84c43&amp;fileType=pptx&amp;objectUrl=https%3A%2F%2Farmyeitaas.sharepoint-mil.us%2Fteams%2F4-9INCMDStaff%2FShared%20Documents%2FMovement%20and%20Maneuver%2F04%20-%20FUOPS%2FPLT%20LFX%20Folder%2FMANCHU%20RAMPAGE%20OPORD%2023-01%2FAnnexes%2FAppendix%201%20-%20Concept%20of%20Support.pptx&amp;baseUrl=https%3A%2F%2Farmyeitaas.sharepoint-mil.us%2Fteams%2F4-9INCMDStaff&amp;serviceName=teams&amp;threadId=19:dod:bd512682e9924761becbf296e2d8398f@thread.skype&amp;allowXTenantAccess=false&amp;groupId=470a71a3-3ad8-457b-a6bc-1c434e570abe" TargetMode="External"/><Relationship Id="rId49" Type="http://schemas.openxmlformats.org/officeDocument/2006/relationships/image" Target="media/image11.emf"/><Relationship Id="rId57" Type="http://schemas.openxmlformats.org/officeDocument/2006/relationships/header" Target="header3.xml"/><Relationship Id="rId10" Type="http://schemas.openxmlformats.org/officeDocument/2006/relationships/webSettings" Target="webSettings.xml"/><Relationship Id="rId31" Type="http://schemas.openxmlformats.org/officeDocument/2006/relationships/hyperlink" Target="https://dod.teams.microsoft.us/l/file/B6BAEA07-4E32-4AFC-9D77-41BA757D16E7?tenantId=fae6d70f-954b-4811-92b6-0530d6f84c43&amp;fileType=pptx&amp;objectUrl=https%3A%2F%2Farmyeitaas.sharepoint-mil.us%2Fteams%2F4-9INCMDStaff%2FShared%20Documents%2FMovement%20and%20Maneuver%2F04%20-%20FUOPS%2FPLT%20LFX%20Folder%2FMANCHU%20RAMPAGE%20OPORD%2023-01%2FAnnexes%2FAppendix%203%20-%20M6_M7%20Deployment%20Planning%20Guidance.pptx&amp;baseUrl=https%3A%2F%2Farmyeitaas.sharepoint-mil.us%2Fteams%2F4-9INCMDStaff&amp;serviceName=teams&amp;threadId=19:dod:bd512682e9924761becbf296e2d8398f@thread.skype&amp;allowXTenantAccess=false&amp;groupId=470a71a3-3ad8-457b-a6bc-1c434e570abe" TargetMode="External"/><Relationship Id="rId44" Type="http://schemas.openxmlformats.org/officeDocument/2006/relationships/package" Target="embeddings/Microsoft_PowerPoint_Presentation3.pptx"/><Relationship Id="rId52" Type="http://schemas.openxmlformats.org/officeDocument/2006/relationships/oleObject" Target="file:///C:\Users\morgan.m.clayton\Desktop\Manchu%20Rampage%20COMMEX_CONOP.pptx"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rge.i.vargas\Desktop\Operation%20Manchu%20Rampage\WARNO%201%20to%20OPORD%2023-01%20Operation%20Manchu%20Rampa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5119671-51af-4a0f-aa50-c9bd38c9d9e8">
      <Terms xmlns="http://schemas.microsoft.com/office/infopath/2007/PartnerControls"/>
    </lcf76f155ced4ddcb4097134ff3c332f>
    <TaxCatchAll xmlns="46c069c1-e0e2-437c-8f34-03a26d1db4c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A27081AA91AEF459764F9BACC3DFA0C" ma:contentTypeVersion="14" ma:contentTypeDescription="Create a new document." ma:contentTypeScope="" ma:versionID="8643a5497c853c47efe3513087c6c2e1">
  <xsd:schema xmlns:xsd="http://www.w3.org/2001/XMLSchema" xmlns:xs="http://www.w3.org/2001/XMLSchema" xmlns:p="http://schemas.microsoft.com/office/2006/metadata/properties" xmlns:ns2="05119671-51af-4a0f-aa50-c9bd38c9d9e8" xmlns:ns3="46c069c1-e0e2-437c-8f34-03a26d1db4c4" targetNamespace="http://schemas.microsoft.com/office/2006/metadata/properties" ma:root="true" ma:fieldsID="e3c1221cca30abec16c0aad0f4403f56" ns2:_="" ns3:_="">
    <xsd:import namespace="05119671-51af-4a0f-aa50-c9bd38c9d9e8"/>
    <xsd:import namespace="46c069c1-e0e2-437c-8f34-03a26d1db4c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LengthInSeconds"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119671-51af-4a0f-aa50-c9bd38c9d9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cc874fec-6985-468d-9a86-0194f6fd86d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6c069c1-e0e2-437c-8f34-03a26d1db4c4"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c575eba4-519f-47ba-8e32-4dcbb274cb15}" ma:internalName="TaxCatchAll" ma:showField="CatchAllData" ma:web="46c069c1-e0e2-437c-8f34-03a26d1db4c4">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5A1987-2345-4BBC-A020-B273988CF53C}">
  <ds:schemaRefs>
    <ds:schemaRef ds:uri="http://schemas.openxmlformats.org/officeDocument/2006/bibliography"/>
  </ds:schemaRefs>
</ds:datastoreItem>
</file>

<file path=customXml/itemProps2.xml><?xml version="1.0" encoding="utf-8"?>
<ds:datastoreItem xmlns:ds="http://schemas.openxmlformats.org/officeDocument/2006/customXml" ds:itemID="{DA00C37D-5AF9-472A-8041-ACD434C2F963}">
  <ds:schemaRefs>
    <ds:schemaRef ds:uri="http://schemas.openxmlformats.org/officeDocument/2006/bibliography"/>
  </ds:schemaRefs>
</ds:datastoreItem>
</file>

<file path=customXml/itemProps3.xml><?xml version="1.0" encoding="utf-8"?>
<ds:datastoreItem xmlns:ds="http://schemas.openxmlformats.org/officeDocument/2006/customXml" ds:itemID="{B657DD03-9235-4FC7-BA7F-076AEBDFD8E5}">
  <ds:schemaRefs>
    <ds:schemaRef ds:uri="http://schemas.openxmlformats.org/officeDocument/2006/bibliography"/>
  </ds:schemaRefs>
</ds:datastoreItem>
</file>

<file path=customXml/itemProps4.xml><?xml version="1.0" encoding="utf-8"?>
<ds:datastoreItem xmlns:ds="http://schemas.openxmlformats.org/officeDocument/2006/customXml" ds:itemID="{EADA2008-2A7C-496D-9BBF-143FFFBA7E94}">
  <ds:schemaRefs>
    <ds:schemaRef ds:uri="http://schemas.microsoft.com/office/2006/metadata/properties"/>
    <ds:schemaRef ds:uri="http://schemas.microsoft.com/office/infopath/2007/PartnerControls"/>
    <ds:schemaRef ds:uri="05119671-51af-4a0f-aa50-c9bd38c9d9e8"/>
    <ds:schemaRef ds:uri="46c069c1-e0e2-437c-8f34-03a26d1db4c4"/>
  </ds:schemaRefs>
</ds:datastoreItem>
</file>

<file path=customXml/itemProps5.xml><?xml version="1.0" encoding="utf-8"?>
<ds:datastoreItem xmlns:ds="http://schemas.openxmlformats.org/officeDocument/2006/customXml" ds:itemID="{89334F03-6168-4E10-A7E7-0E81537E9F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119671-51af-4a0f-aa50-c9bd38c9d9e8"/>
    <ds:schemaRef ds:uri="46c069c1-e0e2-437c-8f34-03a26d1db4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32CC0FCA-91FF-46DF-8023-462E10602F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C:\Users\jorge.i.vargas\Desktop\Operation Manchu Rampage\WARNO 1 to OPORD 23-01 Operation Manchu Rampage.dotx</Template>
  <TotalTime>4</TotalTime>
  <Pages>31</Pages>
  <Words>9271</Words>
  <Characters>52849</Characters>
  <Application>Microsoft Office Word</Application>
  <DocSecurity>0</DocSecurity>
  <Lines>440</Lines>
  <Paragraphs>123</Paragraphs>
  <ScaleCrop>false</ScaleCrop>
  <Company>Indiana Army National Guard</Company>
  <LinksUpToDate>false</LinksUpToDate>
  <CharactersWithSpaces>61997</CharactersWithSpaces>
  <SharedDoc>false</SharedDoc>
  <HLinks>
    <vt:vector size="120" baseType="variant">
      <vt:variant>
        <vt:i4>8257576</vt:i4>
      </vt:variant>
      <vt:variant>
        <vt:i4>69</vt:i4>
      </vt:variant>
      <vt:variant>
        <vt:i4>0</vt:i4>
      </vt:variant>
      <vt:variant>
        <vt:i4>5</vt:i4>
      </vt:variant>
      <vt:variant>
        <vt:lpwstr>https://dod.teams.microsoft.us/l/file/4833A2BA-81A9-434B-B070-3D130A1198A6?tenantId=fae6d70f-954b-4811-92b6-0530d6f84c43&amp;fileType=pptx&amp;objectUrl=https%3A%2F%2Farmyeitaas.sharepoint-mil.us%2Fteams%2F4-9INCMDStaff%2FShared%20Documents%2FMovement%20and%20Maneuver%2F04%20-%20FUOPS%2FPLT%20LFX%20Folder%2FMANCHU%20RAMPAGE%20OPORD%2023-01%2FAnnexes%2FAppendix%203%20-%20Concept%20of%20Medical%20Support.pptx&amp;baseUrl=https%3A%2F%2Farmyeitaas.sharepoint-mil.us%2Fteams%2F4-9INCMDStaff&amp;serviceName=teams&amp;threadId=19:dod:bd512682e9924761becbf296e2d8398f@thread.skype&amp;allowXTenantAccess=false&amp;groupId=470a71a3-3ad8-457b-a6bc-1c434e570abe</vt:lpwstr>
      </vt:variant>
      <vt:variant>
        <vt:lpwstr/>
      </vt:variant>
      <vt:variant>
        <vt:i4>2883705</vt:i4>
      </vt:variant>
      <vt:variant>
        <vt:i4>63</vt:i4>
      </vt:variant>
      <vt:variant>
        <vt:i4>0</vt:i4>
      </vt:variant>
      <vt:variant>
        <vt:i4>5</vt:i4>
      </vt:variant>
      <vt:variant>
        <vt:lpwstr>https://dod.teams.microsoft.us/l/file/03907008-2363-4AB5-B478-AB6741E4F929?tenantId=fae6d70f-954b-4811-92b6-0530d6f84c43&amp;fileType=pptx&amp;objectUrl=https%3A%2F%2Farmyeitaas.sharepoint-mil.us%2Fteams%2F4-9INCMDStaff%2FShared%20Documents%2FMovement%20and%20Maneuver%2F04%20-%20FUOPS%2FPLT%20LFX%20Folder%2FMANCHU%20RAMPAGE%20OPORD%2023-01%2FAnnexes%2FAppendix%202%20-%20Scheme%20of%20Distribution.pptx&amp;baseUrl=https%3A%2F%2Farmyeitaas.sharepoint-mil.us%2Fteams%2F4-9INCMDStaff&amp;serviceName=teams&amp;threadId=19:dod:bd512682e9924761becbf296e2d8398f@thread.skype&amp;allowXTenantAccess=false&amp;groupId=470a71a3-3ad8-457b-a6bc-1c434e570abe</vt:lpwstr>
      </vt:variant>
      <vt:variant>
        <vt:lpwstr/>
      </vt:variant>
      <vt:variant>
        <vt:i4>8257657</vt:i4>
      </vt:variant>
      <vt:variant>
        <vt:i4>57</vt:i4>
      </vt:variant>
      <vt:variant>
        <vt:i4>0</vt:i4>
      </vt:variant>
      <vt:variant>
        <vt:i4>5</vt:i4>
      </vt:variant>
      <vt:variant>
        <vt:lpwstr>https://dod.teams.microsoft.us/l/file/BBD33E9F-D65E-4F36-9029-3DF10637B8C8?tenantId=fae6d70f-954b-4811-92b6-0530d6f84c43&amp;fileType=pptx&amp;objectUrl=https%3A%2F%2Farmyeitaas.sharepoint-mil.us%2Fteams%2F4-9INCMDStaff%2FShared%20Documents%2FMovement%20and%20Maneuver%2F04%20-%20FUOPS%2FPLT%20LFX%20Folder%2FMANCHU%20RAMPAGE%20OPORD%2023-01%2FAnnexes%2FAppendix%201%20-%20Concept%20of%20Support.pptx&amp;baseUrl=https%3A%2F%2Farmyeitaas.sharepoint-mil.us%2Fteams%2F4-9INCMDStaff&amp;serviceName=teams&amp;threadId=19:dod:bd512682e9924761becbf296e2d8398f@thread.skype&amp;allowXTenantAccess=false&amp;groupId=470a71a3-3ad8-457b-a6bc-1c434e570abe</vt:lpwstr>
      </vt:variant>
      <vt:variant>
        <vt:lpwstr/>
      </vt:variant>
      <vt:variant>
        <vt:i4>3014688</vt:i4>
      </vt:variant>
      <vt:variant>
        <vt:i4>54</vt:i4>
      </vt:variant>
      <vt:variant>
        <vt:i4>0</vt:i4>
      </vt:variant>
      <vt:variant>
        <vt:i4>5</vt:i4>
      </vt:variant>
      <vt:variant>
        <vt:lpwstr>https://dod.teams.microsoft.us/l/file/0E89ACF8-9A77-4523-B366-694D7DC815B3?tenantId=fae6d70f-954b-4811-92b6-0530d6f84c43&amp;fileType=pptx&amp;objectUrl=https%3A%2F%2Farmyeitaas.sharepoint-mil.us%2Fteams%2F4-9INCMDStaff%2FShared%20Documents%2FMovement%20and%20Maneuver%2F04%20-%20FUOPS%2FPLT%20LFX%20Folder%2FMANCHU%20RAMPAGE%20OPORD%2023-01%2FAnnexes%2FAnnex%20C%20-%20Operations%20Appendix%208%20-%20Road%20to%20PLT%20Cert.pptx&amp;baseUrl=https%3A%2F%2Farmyeitaas.sharepoint-mil.us%2Fteams%2F4-9INCMDStaff&amp;serviceName=teams&amp;threadId=19:dod:bd512682e9924761becbf296e2d8398f@thread.skype&amp;allowXTenantAccess=false&amp;groupId=470a71a3-3ad8-457b-a6bc-1c434e570abe</vt:lpwstr>
      </vt:variant>
      <vt:variant>
        <vt:lpwstr/>
      </vt:variant>
      <vt:variant>
        <vt:i4>3342448</vt:i4>
      </vt:variant>
      <vt:variant>
        <vt:i4>51</vt:i4>
      </vt:variant>
      <vt:variant>
        <vt:i4>0</vt:i4>
      </vt:variant>
      <vt:variant>
        <vt:i4>5</vt:i4>
      </vt:variant>
      <vt:variant>
        <vt:lpwstr>https://dod.teams.microsoft.us/l/file/D9F20ECE-D5EB-4378-ACD5-BEE7E6722946?tenantId=fae6d70f-954b-4811-92b6-0530d6f84c43&amp;fileType=xlsx&amp;objectUrl=https%3A%2F%2Farmyeitaas.sharepoint-mil.us%2Fteams%2F4-9INCMDStaff%2FShared%20Documents%2FMovement%20and%20Maneuver%2F04%20-%20FUOPS%2FPLT%20LFX%20Folder%2FMANCHU%20RAMPAGE%20OPORD%2023-01%2FAnnexes%2FAppendix%207%20-%20Execution%20Micro%20Timeline%20and%20Range%20Set%20Up%20Timeline.xlsx&amp;baseUrl=https%3A%2F%2Farmyeitaas.sharepoint-mil.us%2Fteams%2F4-9INCMDStaff&amp;serviceName=teams&amp;threadId=19:dod:bd512682e9924761becbf296e2d8398f@thread.skype&amp;allowXTenantAccess=false&amp;groupId=470a71a3-3ad8-457b-a6bc-1c434e570abe</vt:lpwstr>
      </vt:variant>
      <vt:variant>
        <vt:lpwstr/>
      </vt:variant>
      <vt:variant>
        <vt:i4>6357116</vt:i4>
      </vt:variant>
      <vt:variant>
        <vt:i4>48</vt:i4>
      </vt:variant>
      <vt:variant>
        <vt:i4>0</vt:i4>
      </vt:variant>
      <vt:variant>
        <vt:i4>5</vt:i4>
      </vt:variant>
      <vt:variant>
        <vt:lpwstr>https://dod.teams.microsoft.us/l/file/67D1387E-F881-4B88-A9AD-19AF5E1D56C8?tenantId=fae6d70f-954b-4811-92b6-0530d6f84c43&amp;fileType=xlsx&amp;objectUrl=https%3A%2F%2Farmyeitaas.sharepoint-mil.us%2Fteams%2F4-9INCMDStaff%2FShared%20Documents%2FMovement%20and%20Maneuver%2F04%20-%20FUOPS%2FPLT%20LFX%20Folder%2FManchu%20Rampage%20Training%20Concept.xlsx&amp;baseUrl=https%3A%2F%2Farmyeitaas.sharepoint-mil.us%2Fteams%2F4-9INCMDStaff&amp;serviceName=teams&amp;threadId=19:dod:bd512682e9924761becbf296e2d8398f@thread.skype&amp;allowXTenantAccess=false&amp;groupId=470a71a3-3ad8-457b-a6bc-1c434e570abe</vt:lpwstr>
      </vt:variant>
      <vt:variant>
        <vt:lpwstr/>
      </vt:variant>
      <vt:variant>
        <vt:i4>2228337</vt:i4>
      </vt:variant>
      <vt:variant>
        <vt:i4>45</vt:i4>
      </vt:variant>
      <vt:variant>
        <vt:i4>0</vt:i4>
      </vt:variant>
      <vt:variant>
        <vt:i4>5</vt:i4>
      </vt:variant>
      <vt:variant>
        <vt:lpwstr>https://dod.teams.microsoft.us/l/file/87541CFF-5DF1-4ED2-B815-4A1980D5DDA8?tenantId=fae6d70f-954b-4811-92b6-0530d6f84c43&amp;fileType=pptx&amp;objectUrl=https%3A%2F%2Farmyeitaas.sharepoint-mil.us%2Fteams%2F4-9INCMDStaff%2FShared%20Documents%2FMovement%20and%20Maneuver%2F04%20-%20FUOPS%2FPLT%20LFX%20Folder%2FMANCHU%20RAMPAGE%20OPORD%2023-01%2FAnnexes%2FAppendix%205%20-%20Operation%20Manchu%20Rampage%20Uniform%20Standards.pptx&amp;baseUrl=https%3A%2F%2Farmyeitaas.sharepoint-mil.us%2Fteams%2F4-9INCMDStaff&amp;serviceName=teams&amp;threadId=19:dod:bd512682e9924761becbf296e2d8398f@thread.skype&amp;allowXTenantAccess=false&amp;groupId=470a71a3-3ad8-457b-a6bc-1c434e570abe</vt:lpwstr>
      </vt:variant>
      <vt:variant>
        <vt:lpwstr/>
      </vt:variant>
      <vt:variant>
        <vt:i4>8126503</vt:i4>
      </vt:variant>
      <vt:variant>
        <vt:i4>42</vt:i4>
      </vt:variant>
      <vt:variant>
        <vt:i4>0</vt:i4>
      </vt:variant>
      <vt:variant>
        <vt:i4>5</vt:i4>
      </vt:variant>
      <vt:variant>
        <vt:lpwstr>https://dod.teams.microsoft.us/l/file/D0247343-C6E2-47C7-BB51-42206083194C?tenantId=fae6d70f-954b-4811-92b6-0530d6f84c43&amp;fileType=pptx&amp;objectUrl=https%3A%2F%2Farmyeitaas.sharepoint-mil.us%2Fteams%2F4-9INCMDStaff%2FShared%20Documents%2FMovement%20and%20Maneuver%2F04%20-%20FUOPS%2FPLT%20LFX%20Folder%2FManchu%20Rampage%20WARNO%201%2FAppendixes%2FAnnex%20C%20-%20Operations%20-%20Appendix%204%20-%20Sequence%20of%20Training%20or%20Movement.pptx&amp;baseUrl=https%3A%2F%2Farmyeitaas.sharepoint-mil.us%2Fteams%2F4-9INCMDStaff&amp;serviceName=teams&amp;threadId=19:dod:bd512682e9924761becbf296e2d8398f@thread.skype&amp;allowXTenantAccess=false&amp;groupId=470a71a3-3ad8-457b-a6bc-1c434e570abe</vt:lpwstr>
      </vt:variant>
      <vt:variant>
        <vt:lpwstr/>
      </vt:variant>
      <vt:variant>
        <vt:i4>7864446</vt:i4>
      </vt:variant>
      <vt:variant>
        <vt:i4>39</vt:i4>
      </vt:variant>
      <vt:variant>
        <vt:i4>0</vt:i4>
      </vt:variant>
      <vt:variant>
        <vt:i4>5</vt:i4>
      </vt:variant>
      <vt:variant>
        <vt:lpwstr>https://dod.teams.microsoft.us/l/file/B6BAEA07-4E32-4AFC-9D77-41BA757D16E7?tenantId=fae6d70f-954b-4811-92b6-0530d6f84c43&amp;fileType=pptx&amp;objectUrl=https%3A%2F%2Farmyeitaas.sharepoint-mil.us%2Fteams%2F4-9INCMDStaff%2FShared%20Documents%2FMovement%20and%20Maneuver%2F04%20-%20FUOPS%2FPLT%20LFX%20Folder%2FMANCHU%20RAMPAGE%20OPORD%2023-01%2FAnnexes%2FAppendix%203%20-%20M6_M7%20Deployment%20Planning%20Guidance.pptx&amp;baseUrl=https%3A%2F%2Farmyeitaas.sharepoint-mil.us%2Fteams%2F4-9INCMDStaff&amp;serviceName=teams&amp;threadId=19:dod:bd512682e9924761becbf296e2d8398f@thread.skype&amp;allowXTenantAccess=false&amp;groupId=470a71a3-3ad8-457b-a6bc-1c434e570abe</vt:lpwstr>
      </vt:variant>
      <vt:variant>
        <vt:lpwstr/>
      </vt:variant>
      <vt:variant>
        <vt:i4>7929979</vt:i4>
      </vt:variant>
      <vt:variant>
        <vt:i4>36</vt:i4>
      </vt:variant>
      <vt:variant>
        <vt:i4>0</vt:i4>
      </vt:variant>
      <vt:variant>
        <vt:i4>5</vt:i4>
      </vt:variant>
      <vt:variant>
        <vt:lpwstr>https://dod.teams.microsoft.us/l/file/4ED81C37-5105-4133-937C-6B05EB78CD2B?tenantId=fae6d70f-954b-4811-92b6-0530d6f84c43&amp;fileType=pptx&amp;objectUrl=https%3A%2F%2Farmyeitaas.sharepoint-mil.us%2Fteams%2F4-9INCMDStaff%2FShared%20Documents%2FMovement%20and%20Maneuver%2F04%20-%20FUOPS%2FPLT%20LFX%20Folder%2FMANCHU%20RAMPAGE%20OPORD%2023-01%2FAnnexes%2FAnnex%20-%20Operations%2C%20Appendix%202%20-%20planning%20timeline%20v2.pptx&amp;baseUrl=https%3A%2F%2Farmyeitaas.sharepoint-mil.us%2Fteams%2F4-9INCMDStaff&amp;serviceName=teams&amp;threadId=19:dod:bd512682e9924761becbf296e2d8398f@thread.skype&amp;allowXTenantAccess=false&amp;groupId=470a71a3-3ad8-457b-a6bc-1c434e570abe</vt:lpwstr>
      </vt:variant>
      <vt:variant>
        <vt:lpwstr/>
      </vt:variant>
      <vt:variant>
        <vt:i4>8323191</vt:i4>
      </vt:variant>
      <vt:variant>
        <vt:i4>33</vt:i4>
      </vt:variant>
      <vt:variant>
        <vt:i4>0</vt:i4>
      </vt:variant>
      <vt:variant>
        <vt:i4>5</vt:i4>
      </vt:variant>
      <vt:variant>
        <vt:lpwstr>https://dod.teams.microsoft.us/l/file/D5151714-44C8-4937-B3B4-A7F7F3C31AB6?tenantId=fae6d70f-954b-4811-92b6-0530d6f84c43&amp;fileType=pptx&amp;objectUrl=https%3A%2F%2Farmyeitaas.sharepoint-mil.us%2Fteams%2F4-9INCMDStaff%2FShared%20Documents%2FMovement%20and%20Maneuver%2F04%20-%20FUOPS%2FPLT%20LFX%20Folder%2FMANCHU%20RAMPAGE%20OPORD%2023-01%2FAnnexes%2FAnnex%20C%20-%20Appendix%201%20-%20Concept%20of%20Operation.pptx&amp;baseUrl=https%3A%2F%2Farmyeitaas.sharepoint-mil.us%2Fteams%2F4-9INCMDStaff&amp;serviceName=teams&amp;threadId=19:dod:bd512682e9924761becbf296e2d8398f@thread.skype&amp;allowXTenantAccess=false&amp;groupId=470a71a3-3ad8-457b-a6bc-1c434e570abe</vt:lpwstr>
      </vt:variant>
      <vt:variant>
        <vt:lpwstr/>
      </vt:variant>
      <vt:variant>
        <vt:i4>6488188</vt:i4>
      </vt:variant>
      <vt:variant>
        <vt:i4>30</vt:i4>
      </vt:variant>
      <vt:variant>
        <vt:i4>0</vt:i4>
      </vt:variant>
      <vt:variant>
        <vt:i4>5</vt:i4>
      </vt:variant>
      <vt:variant>
        <vt:lpwstr>https://dod.teams.microsoft.us/l/file/0CFE8B14-C76B-4F7A-AFCA-7F61BD2498F1?tenantId=fae6d70f-954b-4811-92b6-0530d6f84c43&amp;fileType=docx&amp;objectUrl=https%3A%2F%2Farmyeitaas.sharepoint-mil.us%2Fteams%2F4-9INCMDStaff%2FShared%20Documents%2FMovement%20and%20Maneuver%2F04%20-%20FUOPS%2FPLT%20LFX%20Folder%2FMANCHU%20RAMPAGE%20OPORD%2023-01%2FAnnexes%2FAnnex%20C%20-%20Operations.docx&amp;baseUrl=https%3A%2F%2Farmyeitaas.sharepoint-mil.us%2Fteams%2F4-9INCMDStaff&amp;serviceName=teams&amp;threadId=19:dod:bd512682e9924761becbf296e2d8398f@thread.skype&amp;allowXTenantAccess=false&amp;groupId=470a71a3-3ad8-457b-a6bc-1c434e570abe</vt:lpwstr>
      </vt:variant>
      <vt:variant>
        <vt:lpwstr/>
      </vt:variant>
      <vt:variant>
        <vt:i4>6946936</vt:i4>
      </vt:variant>
      <vt:variant>
        <vt:i4>24</vt:i4>
      </vt:variant>
      <vt:variant>
        <vt:i4>0</vt:i4>
      </vt:variant>
      <vt:variant>
        <vt:i4>5</vt:i4>
      </vt:variant>
      <vt:variant>
        <vt:lpwstr>https://dod.teams.microsoft.us/l/file/F1F4A2E6-C751-4119-BAFB-5FB9B7240777?tenantId=fae6d70f-954b-4811-92b6-0530d6f84c43&amp;fileType=docx&amp;objectUrl=https%3A%2F%2Farmyeitaas.sharepoint-mil.us%2Fteams%2F4-9INCMDStaff%2FShared%20Documents%2FMovement%20and%20Maneuver%2F04%20-%20FUOPS%2FPLT%20LFX%20Folder%2FManchu%20Rampage%20WARNO%201%2FANNEX%20B%20(Intelligence)%20.docx&amp;baseUrl=https%3A%2F%2Farmyeitaas.sharepoint-mil.us%2Fteams%2F4-9INCMDStaff&amp;serviceName=teams&amp;threadId=19:dod:bd512682e9924761becbf296e2d8398f@thread.skype&amp;allowXTenantAccess=false&amp;groupId=470a71a3-3ad8-457b-a6bc-1c434e570abe</vt:lpwstr>
      </vt:variant>
      <vt:variant>
        <vt:lpwstr/>
      </vt:variant>
      <vt:variant>
        <vt:i4>7864356</vt:i4>
      </vt:variant>
      <vt:variant>
        <vt:i4>18</vt:i4>
      </vt:variant>
      <vt:variant>
        <vt:i4>0</vt:i4>
      </vt:variant>
      <vt:variant>
        <vt:i4>5</vt:i4>
      </vt:variant>
      <vt:variant>
        <vt:lpwstr>https://dod.teams.microsoft.us/l/file/A90F3CFD-2EBE-4523-8F3A-27CD9E062649?tenantId=fae6d70f-954b-4811-92b6-0530d6f84c43&amp;fileType=pptx&amp;objectUrl=https%3A%2F%2Farmyeitaas.sharepoint-mil.us%2Fteams%2F4-9INCMDStaff%2FShared%20Documents%2FMovement%20and%20Maneuver%2F04%20-%20FUOPS%2FPLT%20LFX%20Folder%2FManchu%20Rampage%20WARNO%201%2FAppendixes%2FAnnex%20A%20-%20Task%20Organization%20-%20Appendix%201%20-%20Concept.pptx&amp;baseUrl=https%3A%2F%2Farmyeitaas.sharepoint-mil.us%2Fteams%2F4-9INCMDStaff&amp;serviceName=teams&amp;threadId=19:dod:bd512682e9924761becbf296e2d8398f@thread.skype&amp;allowXTenantAccess=false&amp;groupId=470a71a3-3ad8-457b-a6bc-1c434e570abe</vt:lpwstr>
      </vt:variant>
      <vt:variant>
        <vt:lpwstr/>
      </vt:variant>
      <vt:variant>
        <vt:i4>7405624</vt:i4>
      </vt:variant>
      <vt:variant>
        <vt:i4>15</vt:i4>
      </vt:variant>
      <vt:variant>
        <vt:i4>0</vt:i4>
      </vt:variant>
      <vt:variant>
        <vt:i4>5</vt:i4>
      </vt:variant>
      <vt:variant>
        <vt:lpwstr>https://dod.teams.microsoft.us/l/file/9EF85D84-175B-4941-9FFF-B8FAEE5F40CC?tenantId=fae6d70f-954b-4811-92b6-0530d6f84c43&amp;fileType=pdf&amp;objectUrl=https%3A%2F%2Farmyeitaas.sharepoint-mil.us%2Fteams%2FRAIDEROPERATIONS%2FShared%20Documents%2FMASTER%20GUNNER%2FMaps%2FFCMR_MIM.pdf&amp;baseUrl=https%3A%2F%2Farmyeitaas.sharepoint-mil.us%2Fteams%2FRAIDEROPERATIONS&amp;serviceName=teams&amp;threadId=19:dod:876781cce7354c2bba77d538f8806edd@thread.tacv2&amp;allowXTenantAccess=false&amp;groupId=b0e0d5e6-d7d5-4f4a-b2f3-d2ec88d22913</vt:lpwstr>
      </vt:variant>
      <vt:variant>
        <vt:lpwstr/>
      </vt:variant>
      <vt:variant>
        <vt:i4>1835065</vt:i4>
      </vt:variant>
      <vt:variant>
        <vt:i4>12</vt:i4>
      </vt:variant>
      <vt:variant>
        <vt:i4>0</vt:i4>
      </vt:variant>
      <vt:variant>
        <vt:i4>5</vt:i4>
      </vt:variant>
      <vt:variant>
        <vt:lpwstr>https://army.deps.mil/army/cmds/imcom_usag9/carson/HR/forms/SitePages/Home.aspx</vt:lpwstr>
      </vt:variant>
      <vt:variant>
        <vt:lpwstr>InplviewHashfbd7f40f-a8a8-47d7-906e-5d5be9f20471=</vt:lpwstr>
      </vt:variant>
      <vt:variant>
        <vt:i4>4128881</vt:i4>
      </vt:variant>
      <vt:variant>
        <vt:i4>9</vt:i4>
      </vt:variant>
      <vt:variant>
        <vt:i4>0</vt:i4>
      </vt:variant>
      <vt:variant>
        <vt:i4>5</vt:i4>
      </vt:variant>
      <vt:variant>
        <vt:lpwstr>https://dod.teams.microsoft.us/l/file/9DBC9701-F9BD-4999-A4B4-82A0650B48D4?tenantId=fae6d70f-954b-4811-92b6-0530d6f84c43&amp;fileType=pdf&amp;objectUrl=https%3A%2F%2Farmyeitaas.sharepoint-mil.us%2Fteams%2FRAIDEROPERATIONS%2FShared%20Documents%2FAMMO%20OPERATIONS%2FSOP's%2C%20Regulations%2C%20and%20Publications%2FDA%20PAM%20385-64%20(Ammunition%20and%20Explosive%20Safety%20Standards).pdf&amp;baseUrl=https%3A%2F%2Farmyeitaas.sharepoint-mil.us%2Fteams%2FRAIDEROPERATIONS&amp;serviceName=teams&amp;threadId=19:dod:0d6a21edb7754365a3f609aa3ce8205f@thread.tacv2&amp;allowXTenantAccess=false&amp;groupId=b0e0d5e6-d7d5-4f4a-b2f3-d2ec88d22913</vt:lpwstr>
      </vt:variant>
      <vt:variant>
        <vt:lpwstr/>
      </vt:variant>
      <vt:variant>
        <vt:i4>6750244</vt:i4>
      </vt:variant>
      <vt:variant>
        <vt:i4>6</vt:i4>
      </vt:variant>
      <vt:variant>
        <vt:i4>0</vt:i4>
      </vt:variant>
      <vt:variant>
        <vt:i4>5</vt:i4>
      </vt:variant>
      <vt:variant>
        <vt:lpwstr>https://dod.teams.microsoft.us/l/file/59911B48-8859-4F44-8C16-51ED2BCBF3BE?tenantId=fae6d70f-954b-4811-92b6-0530d6f84c43&amp;fileType=pdf&amp;objectUrl=https%3A%2F%2Farmyeitaas.sharepoint-mil.us%2Fteams%2FRAIDEROPERATIONS%2FShared%20Documents%2FAMMO%20OPERATIONS%2FSOP's%2C%20Regulations%2C%20and%20Publications%2FFY22_FC%20REG%20700-15_SIGNED.pdf&amp;baseUrl=https%3A%2F%2Farmyeitaas.sharepoint-mil.us%2Fteams%2FRAIDEROPERATIONS&amp;serviceName=teams&amp;threadId=19:dod:0d6a21edb7754365a3f609aa3ce8205f@thread.tacv2&amp;allowXTenantAccess=false&amp;groupId=b0e0d5e6-d7d5-4f4a-b2f3-d2ec88d22913</vt:lpwstr>
      </vt:variant>
      <vt:variant>
        <vt:lpwstr/>
      </vt:variant>
      <vt:variant>
        <vt:i4>8060987</vt:i4>
      </vt:variant>
      <vt:variant>
        <vt:i4>3</vt:i4>
      </vt:variant>
      <vt:variant>
        <vt:i4>0</vt:i4>
      </vt:variant>
      <vt:variant>
        <vt:i4>5</vt:i4>
      </vt:variant>
      <vt:variant>
        <vt:lpwstr>https://dod.teams.microsoft.us/l/file/2A2ED650-7D86-4094-B3B0-DE203F1FFD8E?tenantId=fae6d70f-954b-4811-92b6-0530d6f84c43&amp;fileType=pdf&amp;objectUrl=https%3A%2F%2Farmyeitaas.sharepoint-mil.us%2Fteams%2FRAIDEROPERATIONS%2FShared%20Documents%2FMASTER%20GUNNER%2FTC%20and%20Manuals%2FFC%20REG%20350-1.pdf&amp;baseUrl=https%3A%2F%2Farmyeitaas.sharepoint-mil.us%2Fteams%2FRAIDEROPERATIONS&amp;serviceName=teams&amp;threadId=19:dod:876781cce7354c2bba77d538f8806edd@thread.tacv2&amp;allowXTenantAccess=false&amp;groupId=b0e0d5e6-d7d5-4f4a-b2f3-d2ec88d22913</vt:lpwstr>
      </vt:variant>
      <vt:variant>
        <vt:lpwstr/>
      </vt:variant>
      <vt:variant>
        <vt:i4>2424893</vt:i4>
      </vt:variant>
      <vt:variant>
        <vt:i4>0</vt:i4>
      </vt:variant>
      <vt:variant>
        <vt:i4>0</vt:i4>
      </vt:variant>
      <vt:variant>
        <vt:i4>5</vt:i4>
      </vt:variant>
      <vt:variant>
        <vt:lpwstr>https://dod.teams.microsoft.us/l/file/F16A98DA-C49A-4ECA-8137-EF970F6049FA?tenantId=fae6d70f-954b-4811-92b6-0530d6f84c43&amp;fileType=pdf&amp;objectUrl=https%3A%2F%2Farmyeitaas.sharepoint-mil.us%2Fteams%2FRAIDEROPERATIONS%2FShared%20Documents%2FMASTER%20GUNNER%2FTC%20and%20Manuals%2FTC%2FTC%203-20.0%20Integrated%20Weapons%20Training%20Strategy.pdf&amp;baseUrl=https%3A%2F%2Farmyeitaas.sharepoint-mil.us%2Fteams%2FRAIDEROPERATIONS&amp;serviceName=teams&amp;threadId=19:dod:876781cce7354c2bba77d538f8806edd@thread.tacv2&amp;allowXTenantAccess=false&amp;groupId=b0e0d5e6-d7d5-4f4a-b2f3-d2ec88d22913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Army Memorandum</dc:title>
  <dc:subject>Formatting Army Memos correctly</dc:subject>
  <dc:creator>Vargas, Jorge I CPT MIL USA</dc:creator>
  <cp:keywords>memo, military, template, format</cp:keywords>
  <dc:description>This template is designed usign MS Word 2013 and the formats are based on AR 25-50 dated 17 May 2013. The styles within this template can be used for several different types of Army memos.</dc:description>
  <cp:lastModifiedBy>Tyler Pak</cp:lastModifiedBy>
  <cp:revision>4</cp:revision>
  <cp:lastPrinted>2023-02-09T22:49:00Z</cp:lastPrinted>
  <dcterms:created xsi:type="dcterms:W3CDTF">2023-02-10T16:36:00Z</dcterms:created>
  <dcterms:modified xsi:type="dcterms:W3CDTF">2023-04-10T13:21:00Z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0x010100DA27081AA91AEF459764F9BACC3DFA0C</vt:lpwstr>
  </property>
  <property fmtid="{D5CDD505-2E9C-101B-9397-08002B2CF9AE}" pid="3" name="_dlc_DocIdItemGuid">
    <vt:lpwstr>b6dea654-db10-40f1-9619-5ec5ac8fdc93</vt:lpwstr>
  </property>
  <property fmtid="{D5CDD505-2E9C-101B-9397-08002B2CF9AE}" pid="4" name="MediaServiceImageTags">
    <vt:lpwstr/>
  </property>
</Properties>
</file>